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6694923" w:displacedByCustomXml="next"/>
    <w:bookmarkStart w:id="1" w:name="_Toc456694811" w:displacedByCustomXml="next"/>
    <w:sdt>
      <w:sdtPr>
        <w:rPr>
          <w:rFonts w:ascii="Verdana" w:hAnsi="Verdana" w:cs="Arial"/>
          <w:color w:val="000000"/>
          <w:sz w:val="22"/>
          <w:szCs w:val="24"/>
          <w:lang w:val="es-ES"/>
        </w:rPr>
        <w:id w:val="1035699395"/>
        <w:docPartObj>
          <w:docPartGallery w:val="Cover Pages"/>
          <w:docPartUnique/>
        </w:docPartObj>
      </w:sdtPr>
      <w:sdtEndPr>
        <w:rPr>
          <w:noProof/>
          <w:szCs w:val="22"/>
          <w:lang w:eastAsia="es-ES"/>
        </w:rPr>
      </w:sdtEndPr>
      <w:sdtContent>
        <w:p w14:paraId="2D07846A" w14:textId="77777777" w:rsidR="0073294C" w:rsidRDefault="009320BC">
          <w:pPr>
            <w:pStyle w:val="Sinespaciado"/>
          </w:pPr>
          <w:r>
            <w:rPr>
              <w:noProof/>
              <w:lang w:val="es-ES" w:eastAsia="es-ES"/>
            </w:rPr>
            <w:pict w14:anchorId="146F9FA4">
              <v:rect id="Rectángulo 18" o:spid="_x0000_s1044" style="position:absolute;margin-left:-46.75pt;margin-top:-52.2pt;width:17.8pt;height:751.7pt;z-index:251670528;visibility:visible;mso-wrap-style:squar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JzMIA&#10;AADbAAAADwAAAGRycy9kb3ducmV2LnhtbESPQUvDQBCF74L/YRnBm93oQSR2W6oQ8CSkKdjjkB03&#10;wexs3B3b9N87B8HbDO/Ne9+st0uczIlyGRM7uF9VYIj75EcODg5dc/cEpgiyxykxObhQge3m+mqN&#10;tU9nbum0l2A0hEuNDgaRuba29ANFLKs0E6v2mXJE0TUH6zOeNTxO9qGqHm3EkbVhwJleB+q/9j/R&#10;wUebvw/lvWsvKPLSNc3uGI7BudubZfcMRmiRf/Pf9ZtXfIXVX3QAu/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UnMwgAAANsAAAAPAAAAAAAAAAAAAAAAAJgCAABkcnMvZG93&#10;bnJldi54bWxQSwUGAAAAAAQABAD1AAAAhwMAAAAA&#10;" fillcolor="#2c3c43 [3215]" stroked="f" strokeweight="1.5pt">
                <v:stroke endcap="round"/>
              </v:rect>
            </w:pict>
          </w:r>
          <w:r>
            <w:rPr>
              <w:noProof/>
            </w:rPr>
            <w:pict w14:anchorId="62189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41" type="#_x0000_t202" style="position:absolute;margin-left:0;margin-top:0;width:4in;height:84.25pt;z-index:2516684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MKjAfn0CAABkBQAADgAA&#10;AAAAAAAAAAAAAAAuAgAAZHJzL2Uyb0RvYy54bWxQSwECLQAUAAYACAAAACEAyM+oFdgAAAAFAQAA&#10;DwAAAAAAAAAAAAAAAADXBAAAZHJzL2Rvd25yZXYueG1sUEsFBgAAAAAEAAQA8wAAANwFAAAAAA==&#10;" filled="f" stroked="f" strokeweight=".5pt">
                <v:textbox style="mso-fit-shape-to-text:t" inset="0,0,0,0">
                  <w:txbxContent>
                    <w:p w14:paraId="3D2D2E7E" w14:textId="77777777" w:rsidR="002D70B8" w:rsidRPr="0073294C" w:rsidRDefault="009320BC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s-ES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Dossier </w:t>
                          </w:r>
                          <w:proofErr w:type="spellStart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Exercicis</w:t>
                          </w:r>
                          <w:proofErr w:type="spellEnd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M3 UF</w:t>
                          </w:r>
                          <w:proofErr w:type="gramStart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1 :</w:t>
                          </w:r>
                          <w:proofErr w:type="gramEnd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Programació</w:t>
                          </w:r>
                          <w:proofErr w:type="spellEnd"/>
                          <w:r w:rsidR="002D70B8" w:rsidRPr="00BD2C3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 xml:space="preserve"> estructurada</w:t>
                          </w:r>
                        </w:sdtContent>
                      </w:sdt>
                    </w:p>
                    <w:p w14:paraId="095D79DC" w14:textId="77777777" w:rsidR="002D70B8" w:rsidRDefault="002D70B8" w:rsidP="0073294C">
                      <w:pPr>
                        <w:numPr>
                          <w:ilvl w:val="0"/>
                          <w:numId w:val="0"/>
                        </w:num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</w:p>
        <w:p w14:paraId="70F491F8" w14:textId="77777777" w:rsidR="0073294C" w:rsidRPr="0073294C" w:rsidRDefault="009320BC">
          <w:pPr>
            <w:numPr>
              <w:ilvl w:val="0"/>
              <w:numId w:val="0"/>
            </w:numPr>
            <w:autoSpaceDE/>
            <w:autoSpaceDN/>
            <w:adjustRightInd/>
            <w:spacing w:before="0" w:line="264" w:lineRule="auto"/>
            <w:jc w:val="left"/>
            <w:rPr>
              <w:color w:val="90C226" w:themeColor="accent1"/>
              <w:sz w:val="26"/>
              <w:szCs w:val="26"/>
            </w:rPr>
          </w:pPr>
          <w:r>
            <w:rPr>
              <w:noProof/>
            </w:rPr>
            <w:pict w14:anchorId="172F8997">
              <v:shape id="Cuadro de texto 2" o:spid="_x0000_s1072" type="#_x0000_t202" style="position:absolute;margin-left:183.3pt;margin-top:591.5pt;width:230pt;height:43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<v:textbox>
                  <w:txbxContent>
                    <w:p w14:paraId="07C12184" w14:textId="77777777" w:rsidR="002D70B8" w:rsidRPr="0073294C" w:rsidRDefault="002D70B8" w:rsidP="0073294C">
                      <w:pPr>
                        <w:numPr>
                          <w:ilvl w:val="0"/>
                          <w:numId w:val="0"/>
                        </w:numPr>
                        <w:spacing w:before="0" w:after="0" w:line="240" w:lineRule="auto"/>
                        <w:rPr>
                          <w:color w:val="90C226" w:themeColor="accent1"/>
                          <w:sz w:val="26"/>
                          <w:szCs w:val="26"/>
                        </w:rPr>
                      </w:pPr>
                      <w:r w:rsidRPr="0073294C">
                        <w:rPr>
                          <w:color w:val="90C226" w:themeColor="accent1"/>
                          <w:sz w:val="26"/>
                          <w:szCs w:val="26"/>
                        </w:rPr>
                        <w:t>Claudina Riaza Español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pict w14:anchorId="3CFD146A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1" o:spid="_x0000_s1045" type="#_x0000_t15" style="position:absolute;margin-left:-46.75pt;margin-top:57.05pt;width:200.75pt;height:45.45pt;z-index:251671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9KsIA&#10;AADbAAAADwAAAGRycy9kb3ducmV2LnhtbESPzarCMBSE94LvEI7gTtO6uEo1igjCBTfXHxB3x+bY&#10;VpuT3iba+vZGEFwOM/MNM1u0phQPql1hWUE8jEAQp1YXnCk47NeDCQjnkTWWlknBkxws5t3ODBNt&#10;G97SY+czESDsElSQe18lUro0J4NuaCvi4F1sbdAHWWdS19gEuCnlKIp+pMGCw0KOFa1ySm+7u1FQ&#10;Mp7GPt7Y5/l4/L/ur3/FgRul+r12OQXhqfXf8Kf9qxWMYn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0qwgAAANsAAAAPAAAAAAAAAAAAAAAAAJgCAABkcnMvZG93&#10;bnJldi54bWxQSwUGAAAAAAQABAD1AAAAhwMAAAAA&#10;" adj="18883" fillcolor="#90c226 [3204]" stroked="f" strokeweight="1.5pt">
                <v:stroke endcap="round"/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Fecha"/>
                        <w:tag w:val=""/>
                        <w:id w:val="-65059989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A2A8A01" w14:textId="77777777" w:rsidR="002D70B8" w:rsidRDefault="002D70B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br w:type="page"/>
          </w:r>
          <w:r w:rsidR="0073294C">
            <w:rPr>
              <w:rFonts w:asciiTheme="minorHAnsi" w:hAnsiTheme="minorHAnsi" w:cstheme="minorBidi"/>
              <w:noProof/>
              <w:color w:val="auto"/>
              <w:szCs w:val="22"/>
              <w:lang w:eastAsia="es-ES"/>
            </w:rPr>
            <w:lastRenderedPageBreak/>
            <w:t xml:space="preserve"> </w:t>
          </w:r>
        </w:p>
      </w:sdtContent>
    </w:sdt>
    <w:p w14:paraId="6104AFD1" w14:textId="77777777" w:rsidR="00EA6785" w:rsidRDefault="00CE4CB6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begin"/>
      </w:r>
      <w:r w:rsidR="00981F2F"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instrText xml:space="preserve"> TOC \o "1-3" \h \z \u </w:instrText>
      </w:r>
      <w:r>
        <w:rPr>
          <w:rFonts w:asciiTheme="majorHAnsi" w:eastAsiaTheme="majorEastAsia" w:hAnsiTheme="majorHAnsi" w:cstheme="majorBidi"/>
          <w:color w:val="90C226" w:themeColor="accent1"/>
          <w:sz w:val="36"/>
          <w:szCs w:val="32"/>
        </w:rPr>
        <w:fldChar w:fldCharType="separate"/>
      </w:r>
      <w:hyperlink w:anchor="_Toc523402756" w:history="1">
        <w:r w:rsidR="00EA6785" w:rsidRPr="008775E3">
          <w:rPr>
            <w:rStyle w:val="Hipervnculo"/>
            <w:noProof/>
          </w:rPr>
          <w:t>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ALGEBRA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_Toc523402756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</w:t>
        </w:r>
        <w:r w:rsidR="00EA6785">
          <w:rPr>
            <w:noProof/>
            <w:webHidden/>
          </w:rPr>
          <w:fldChar w:fldCharType="end"/>
        </w:r>
      </w:hyperlink>
    </w:p>
    <w:p w14:paraId="0BD9E14F" w14:textId="77777777" w:rsidR="00EA6785" w:rsidRDefault="009320BC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7" w:history="1">
        <w:r w:rsidR="00EA6785" w:rsidRPr="008775E3">
          <w:rPr>
            <w:rStyle w:val="Hipervnculo"/>
            <w:noProof/>
          </w:rPr>
          <w:t>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ALGORISMES SIMPLES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_Toc523402757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40A55B42" w14:textId="77777777" w:rsidR="00EA6785" w:rsidRDefault="009320BC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8" w:history="1">
        <w:r w:rsidR="00EA6785" w:rsidRPr="008775E3">
          <w:rPr>
            <w:rStyle w:val="Hipervnculo"/>
            <w:noProof/>
          </w:rPr>
          <w:t>2.1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ESTRUCTURA SEQÜENCIAL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_Toc523402758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22AAB85D" w14:textId="77777777" w:rsidR="00EA6785" w:rsidRDefault="009320BC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59" w:history="1">
        <w:r w:rsidR="00EA6785" w:rsidRPr="008775E3">
          <w:rPr>
            <w:rStyle w:val="Hipervnculo"/>
            <w:noProof/>
          </w:rPr>
          <w:t>2.2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FUNCIÓ CONDICIONAL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_Toc523402759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1</w:t>
        </w:r>
        <w:r w:rsidR="00EA6785">
          <w:rPr>
            <w:noProof/>
            <w:webHidden/>
          </w:rPr>
          <w:fldChar w:fldCharType="end"/>
        </w:r>
      </w:hyperlink>
    </w:p>
    <w:p w14:paraId="0A6F82E8" w14:textId="77777777" w:rsidR="00EA6785" w:rsidRDefault="009320BC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0" w:history="1">
        <w:r w:rsidR="00EA6785" w:rsidRPr="008775E3">
          <w:rPr>
            <w:rStyle w:val="Hipervnculo"/>
            <w:noProof/>
          </w:rPr>
          <w:t>2.3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ITERACIONS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_Toc523402760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7</w:t>
        </w:r>
        <w:r w:rsidR="00EA6785">
          <w:rPr>
            <w:noProof/>
            <w:webHidden/>
          </w:rPr>
          <w:fldChar w:fldCharType="end"/>
        </w:r>
      </w:hyperlink>
    </w:p>
    <w:p w14:paraId="72FDBDD1" w14:textId="77777777" w:rsidR="00EA6785" w:rsidRDefault="009320BC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1" w:history="1">
        <w:r w:rsidR="00EA6785" w:rsidRPr="008775E3">
          <w:rPr>
            <w:rStyle w:val="Hipervnculo"/>
            <w:noProof/>
          </w:rPr>
          <w:t>3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FUNCIONS I PROCEDIMENTS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_Toc523402761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20</w:t>
        </w:r>
        <w:r w:rsidR="00EA6785">
          <w:rPr>
            <w:noProof/>
            <w:webHidden/>
          </w:rPr>
          <w:fldChar w:fldCharType="end"/>
        </w:r>
      </w:hyperlink>
    </w:p>
    <w:p w14:paraId="0B67FC55" w14:textId="77777777" w:rsidR="00EA6785" w:rsidRDefault="009320BC">
      <w:pPr>
        <w:pStyle w:val="TDC2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2" w:history="1">
        <w:r w:rsidR="00EA6785" w:rsidRPr="008775E3">
          <w:rPr>
            <w:rStyle w:val="Hipervnculo"/>
            <w:noProof/>
          </w:rPr>
          <w:t>3.1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PAS DE PARÀMETRES: PER VALOR I PER REFERÈNCIA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_Toc523402762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24</w:t>
        </w:r>
        <w:r w:rsidR="00EA6785">
          <w:rPr>
            <w:noProof/>
            <w:webHidden/>
          </w:rPr>
          <w:fldChar w:fldCharType="end"/>
        </w:r>
      </w:hyperlink>
    </w:p>
    <w:p w14:paraId="2F47F0AB" w14:textId="77777777" w:rsidR="00EA6785" w:rsidRDefault="009320BC">
      <w:pPr>
        <w:pStyle w:val="TDC1"/>
        <w:rPr>
          <w:rFonts w:asciiTheme="minorHAnsi" w:hAnsiTheme="minorHAnsi" w:cstheme="minorBidi"/>
          <w:noProof/>
          <w:color w:val="auto"/>
          <w:szCs w:val="22"/>
          <w:lang w:val="ca-ES" w:eastAsia="ca-ES"/>
        </w:rPr>
      </w:pPr>
      <w:hyperlink w:anchor="_Toc523402763" w:history="1">
        <w:r w:rsidR="00EA6785" w:rsidRPr="008775E3">
          <w:rPr>
            <w:rStyle w:val="Hipervnculo"/>
            <w:noProof/>
          </w:rPr>
          <w:t>4</w:t>
        </w:r>
        <w:r w:rsidR="00EA6785">
          <w:rPr>
            <w:rFonts w:asciiTheme="minorHAnsi" w:hAnsiTheme="minorHAnsi" w:cstheme="minorBidi"/>
            <w:noProof/>
            <w:color w:val="auto"/>
            <w:szCs w:val="22"/>
            <w:lang w:val="ca-ES" w:eastAsia="ca-ES"/>
          </w:rPr>
          <w:tab/>
        </w:r>
        <w:r w:rsidR="00EA6785" w:rsidRPr="008775E3">
          <w:rPr>
            <w:rStyle w:val="Hipervnculo"/>
            <w:noProof/>
          </w:rPr>
          <w:t>VECTORS (UF1)</w:t>
        </w:r>
        <w:r w:rsidR="00EA6785">
          <w:rPr>
            <w:noProof/>
            <w:webHidden/>
          </w:rPr>
          <w:tab/>
        </w:r>
        <w:r w:rsidR="00EA6785">
          <w:rPr>
            <w:noProof/>
            <w:webHidden/>
          </w:rPr>
          <w:fldChar w:fldCharType="begin"/>
        </w:r>
        <w:r w:rsidR="00EA6785">
          <w:rPr>
            <w:noProof/>
            <w:webHidden/>
          </w:rPr>
          <w:instrText xml:space="preserve"> PAGEREF _Toc523402763 \h </w:instrText>
        </w:r>
        <w:r w:rsidR="00EA6785">
          <w:rPr>
            <w:noProof/>
            <w:webHidden/>
          </w:rPr>
        </w:r>
        <w:r w:rsidR="00EA6785">
          <w:rPr>
            <w:noProof/>
            <w:webHidden/>
          </w:rPr>
          <w:fldChar w:fldCharType="separate"/>
        </w:r>
        <w:r w:rsidR="0055238D">
          <w:rPr>
            <w:noProof/>
            <w:webHidden/>
          </w:rPr>
          <w:t>30</w:t>
        </w:r>
        <w:r w:rsidR="00EA6785">
          <w:rPr>
            <w:noProof/>
            <w:webHidden/>
          </w:rPr>
          <w:fldChar w:fldCharType="end"/>
        </w:r>
      </w:hyperlink>
    </w:p>
    <w:p w14:paraId="75E894E7" w14:textId="77777777" w:rsidR="00981F2F" w:rsidRDefault="00CE4CB6" w:rsidP="00461009">
      <w:pPr>
        <w:pStyle w:val="funcions"/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76A55860" w14:textId="77777777" w:rsidR="00C97C2B" w:rsidRDefault="00C97C2B" w:rsidP="00EA6785">
      <w:pPr>
        <w:pStyle w:val="Ttulo1"/>
      </w:pPr>
      <w:bookmarkStart w:id="2" w:name="_Toc523402756"/>
      <w:bookmarkStart w:id="3" w:name="_Toc456694812"/>
      <w:bookmarkStart w:id="4" w:name="_Toc456694924"/>
      <w:bookmarkEnd w:id="1"/>
      <w:bookmarkEnd w:id="0"/>
      <w:r>
        <w:lastRenderedPageBreak/>
        <w:t>ALGEBRA</w:t>
      </w:r>
      <w:bookmarkEnd w:id="2"/>
    </w:p>
    <w:p w14:paraId="403C61D2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digui</w:t>
      </w:r>
      <w:proofErr w:type="spellEnd"/>
      <w:r w:rsidRPr="00C97C2B">
        <w:t xml:space="preserve"> si </w:t>
      </w:r>
      <w:proofErr w:type="spellStart"/>
      <w:r w:rsidRPr="00C97C2B">
        <w:t>estem</w:t>
      </w:r>
      <w:proofErr w:type="spellEnd"/>
      <w:r w:rsidRPr="00C97C2B">
        <w:t xml:space="preserve"> en </w:t>
      </w:r>
      <w:proofErr w:type="spellStart"/>
      <w:r w:rsidRPr="00C97C2B">
        <w:t>cap</w:t>
      </w:r>
      <w:proofErr w:type="spellEnd"/>
      <w:r w:rsidRPr="00C97C2B">
        <w:t xml:space="preserve"> de </w:t>
      </w:r>
      <w:proofErr w:type="spellStart"/>
      <w:r w:rsidRPr="00C97C2B">
        <w:t>setmana</w:t>
      </w:r>
      <w:proofErr w:type="spellEnd"/>
      <w:r w:rsidRPr="00C97C2B">
        <w:t xml:space="preserve">. </w:t>
      </w:r>
      <w:proofErr w:type="spellStart"/>
      <w:r w:rsidRPr="00C97C2B">
        <w:t>Disposem</w:t>
      </w:r>
      <w:proofErr w:type="spellEnd"/>
      <w:r w:rsidRPr="00C97C2B">
        <w:t xml:space="preserve"> </w:t>
      </w:r>
      <w:proofErr w:type="spellStart"/>
      <w:r w:rsidRPr="00C97C2B">
        <w:t>d’una</w:t>
      </w:r>
      <w:proofErr w:type="spellEnd"/>
      <w:r w:rsidRPr="00C97C2B">
        <w:t xml:space="preserve"> variable </w:t>
      </w:r>
      <w:proofErr w:type="spellStart"/>
      <w:r w:rsidRPr="00C97C2B">
        <w:t>dia</w:t>
      </w:r>
      <w:proofErr w:type="spellEnd"/>
      <w:r w:rsidRPr="00C97C2B">
        <w:t xml:space="preserve">, que </w:t>
      </w:r>
      <w:proofErr w:type="spellStart"/>
      <w:r w:rsidRPr="00C97C2B">
        <w:t>valdrà</w:t>
      </w:r>
      <w:proofErr w:type="spellEnd"/>
      <w:r w:rsidRPr="00C97C2B">
        <w:t xml:space="preserve"> entre 1 </w:t>
      </w:r>
      <w:proofErr w:type="spellStart"/>
      <w:r w:rsidRPr="00C97C2B">
        <w:t>i</w:t>
      </w:r>
      <w:proofErr w:type="spellEnd"/>
      <w:r w:rsidRPr="00C97C2B">
        <w:t xml:space="preserve"> 7.</w:t>
      </w:r>
    </w:p>
    <w:p w14:paraId="6781945F" w14:textId="77777777" w:rsidR="00830257" w:rsidRPr="00830257" w:rsidRDefault="00C97C2B" w:rsidP="00830257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dia</w:t>
      </w:r>
      <w:proofErr w:type="spellEnd"/>
      <w:r w:rsidRPr="00C97C2B">
        <w:t xml:space="preserve"> la</w:t>
      </w:r>
      <w:r w:rsidR="00830257">
        <w:t>borable.</w:t>
      </w:r>
    </w:p>
    <w:p w14:paraId="7125ED9B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judo, </w:t>
      </w:r>
      <w:proofErr w:type="spellStart"/>
      <w:r w:rsidRPr="00C97C2B">
        <w:t>tenint</w:t>
      </w:r>
      <w:proofErr w:type="spellEnd"/>
      <w:r w:rsidRPr="00C97C2B">
        <w:t xml:space="preserve"> en </w:t>
      </w:r>
      <w:proofErr w:type="spellStart"/>
      <w:r w:rsidRPr="00C97C2B">
        <w:t>compte</w:t>
      </w:r>
      <w:proofErr w:type="spellEnd"/>
      <w:r w:rsidRPr="00C97C2B">
        <w:t xml:space="preserve"> que hi </w:t>
      </w:r>
      <w:proofErr w:type="spellStart"/>
      <w:r w:rsidRPr="00C97C2B">
        <w:t>anirem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dijous</w:t>
      </w:r>
      <w:proofErr w:type="spellEnd"/>
      <w:r w:rsidRPr="00C97C2B">
        <w:t xml:space="preserve"> i no </w:t>
      </w:r>
      <w:proofErr w:type="spellStart"/>
      <w:r w:rsidRPr="00C97C2B">
        <w:t>plou</w:t>
      </w:r>
      <w:proofErr w:type="spellEnd"/>
      <w:r w:rsidRPr="00C97C2B">
        <w:t xml:space="preserve">. </w:t>
      </w:r>
      <w:proofErr w:type="spellStart"/>
      <w:r w:rsidRPr="00C97C2B">
        <w:t>Disposarem</w:t>
      </w:r>
      <w:proofErr w:type="spellEnd"/>
      <w:r w:rsidRPr="00C97C2B">
        <w:t xml:space="preserve"> de les variables </w:t>
      </w:r>
      <w:proofErr w:type="spellStart"/>
      <w:r w:rsidRPr="00C97C2B">
        <w:t>dia</w:t>
      </w:r>
      <w:proofErr w:type="spellEnd"/>
      <w:r w:rsidRPr="00C97C2B">
        <w:t xml:space="preserve"> i </w:t>
      </w:r>
      <w:proofErr w:type="spellStart"/>
      <w:proofErr w:type="gramStart"/>
      <w:r w:rsidRPr="00C97C2B">
        <w:t>plou.La</w:t>
      </w:r>
      <w:proofErr w:type="spellEnd"/>
      <w:proofErr w:type="gramEnd"/>
      <w:r w:rsidRPr="00C97C2B">
        <w:t xml:space="preserve"> variable </w:t>
      </w:r>
      <w:proofErr w:type="spellStart"/>
      <w:r w:rsidRPr="00C97C2B">
        <w:t>plou</w:t>
      </w:r>
      <w:proofErr w:type="spellEnd"/>
      <w:r w:rsidRPr="00C97C2B">
        <w:t xml:space="preserve"> val </w:t>
      </w:r>
      <w:proofErr w:type="spellStart"/>
      <w:r w:rsidRPr="00C97C2B">
        <w:t>Cert</w:t>
      </w:r>
      <w:proofErr w:type="spellEnd"/>
      <w:r w:rsidRPr="00C97C2B">
        <w:t xml:space="preserve"> o Fals. </w:t>
      </w:r>
    </w:p>
    <w:p w14:paraId="57193F21" w14:textId="77777777" w:rsidR="00E60A2F" w:rsidRPr="00C97C2B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</w:t>
      </w:r>
      <w:proofErr w:type="spellStart"/>
      <w:r w:rsidRPr="00C97C2B">
        <w:t>hem</w:t>
      </w:r>
      <w:proofErr w:type="spellEnd"/>
      <w:r w:rsidRPr="00C97C2B">
        <w:t xml:space="preserve"> </w:t>
      </w:r>
      <w:proofErr w:type="spellStart"/>
      <w:r w:rsidRPr="00C97C2B">
        <w:t>d’anar</w:t>
      </w:r>
      <w:proofErr w:type="spellEnd"/>
      <w:r w:rsidRPr="00C97C2B">
        <w:t xml:space="preserve"> a </w:t>
      </w:r>
      <w:proofErr w:type="spellStart"/>
      <w:r w:rsidRPr="00C97C2B">
        <w:t>gimnàs</w:t>
      </w:r>
      <w:proofErr w:type="spellEnd"/>
      <w:r w:rsidRPr="00C97C2B">
        <w:t xml:space="preserve">. </w:t>
      </w:r>
      <w:proofErr w:type="spellStart"/>
      <w:r w:rsidRPr="00C97C2B">
        <w:t>Anirem</w:t>
      </w:r>
      <w:proofErr w:type="spellEnd"/>
      <w:r w:rsidRPr="00C97C2B">
        <w:t xml:space="preserve"> al </w:t>
      </w:r>
      <w:proofErr w:type="spellStart"/>
      <w:r w:rsidRPr="00C97C2B">
        <w:t>gimnàs</w:t>
      </w:r>
      <w:proofErr w:type="spellEnd"/>
      <w:r w:rsidRPr="00C97C2B">
        <w:t xml:space="preserve"> si </w:t>
      </w:r>
      <w:proofErr w:type="spellStart"/>
      <w:r w:rsidRPr="00C97C2B">
        <w:t>és</w:t>
      </w:r>
      <w:proofErr w:type="spellEnd"/>
      <w:r w:rsidRPr="00C97C2B">
        <w:t xml:space="preserve"> </w:t>
      </w:r>
      <w:proofErr w:type="spellStart"/>
      <w:r w:rsidRPr="00C97C2B">
        <w:t>dilluns</w:t>
      </w:r>
      <w:proofErr w:type="spellEnd"/>
      <w:r w:rsidRPr="00C97C2B">
        <w:t xml:space="preserve"> o </w:t>
      </w:r>
      <w:proofErr w:type="spellStart"/>
      <w:r w:rsidRPr="00C97C2B">
        <w:t>dimarts</w:t>
      </w:r>
      <w:proofErr w:type="spellEnd"/>
      <w:r w:rsidRPr="00C97C2B">
        <w:t xml:space="preserve">; </w:t>
      </w:r>
      <w:proofErr w:type="spellStart"/>
      <w:r w:rsidRPr="00C97C2B">
        <w:t>sempre</w:t>
      </w:r>
      <w:proofErr w:type="spellEnd"/>
      <w:r w:rsidRPr="00C97C2B">
        <w:t xml:space="preserve"> i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plogui</w:t>
      </w:r>
      <w:proofErr w:type="spellEnd"/>
    </w:p>
    <w:p w14:paraId="7E97BD82" w14:textId="77777777" w:rsidR="00E60A2F" w:rsidRPr="00830257" w:rsidRDefault="00C97C2B" w:rsidP="00C97C2B">
      <w:pPr>
        <w:tabs>
          <w:tab w:val="num" w:pos="720"/>
        </w:tabs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una </w:t>
      </w:r>
      <w:proofErr w:type="spellStart"/>
      <w:r w:rsidRPr="00C97C2B">
        <w:t>expressió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</w:t>
      </w:r>
      <w:proofErr w:type="spellStart"/>
      <w:r w:rsidRPr="00C97C2B">
        <w:t>indiqui</w:t>
      </w:r>
      <w:proofErr w:type="spellEnd"/>
      <w:r w:rsidRPr="00C97C2B">
        <w:t xml:space="preserve"> </w:t>
      </w:r>
      <w:proofErr w:type="spellStart"/>
      <w:r w:rsidRPr="00C97C2B">
        <w:t>quan</w:t>
      </w:r>
      <w:proofErr w:type="spellEnd"/>
      <w:r w:rsidRPr="00C97C2B">
        <w:t xml:space="preserve"> no </w:t>
      </w:r>
      <w:proofErr w:type="spellStart"/>
      <w:r w:rsidRPr="00C97C2B">
        <w:t>anirem</w:t>
      </w:r>
      <w:proofErr w:type="spellEnd"/>
      <w:r w:rsidRPr="00C97C2B">
        <w:t xml:space="preserve"> a judo</w:t>
      </w:r>
      <w:r w:rsidR="00830257">
        <w:t xml:space="preserve">. </w:t>
      </w:r>
      <w:proofErr w:type="spellStart"/>
      <w:r w:rsidR="00830257">
        <w:t>Omple</w:t>
      </w:r>
      <w:proofErr w:type="spellEnd"/>
      <w:r w:rsidR="00830257">
        <w:t xml:space="preserve"> la taula </w:t>
      </w:r>
      <w:proofErr w:type="spellStart"/>
      <w:r w:rsidR="00830257">
        <w:t>amb</w:t>
      </w:r>
      <w:proofErr w:type="spellEnd"/>
      <w:r w:rsidR="00830257">
        <w:t xml:space="preserve"> </w:t>
      </w:r>
      <w:proofErr w:type="spellStart"/>
      <w:r w:rsidR="00830257">
        <w:t>l’expressió</w:t>
      </w:r>
      <w:proofErr w:type="spellEnd"/>
      <w:r w:rsidR="00830257">
        <w:t xml:space="preserve"> que has </w:t>
      </w:r>
      <w:proofErr w:type="spellStart"/>
      <w:r w:rsidR="00830257">
        <w:t>obtingut</w:t>
      </w:r>
      <w:proofErr w:type="spellEnd"/>
    </w:p>
    <w:tbl>
      <w:tblPr>
        <w:tblW w:w="8220" w:type="dxa"/>
        <w:tblInd w:w="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4"/>
        <w:gridCol w:w="2000"/>
        <w:gridCol w:w="2358"/>
        <w:gridCol w:w="2358"/>
      </w:tblGrid>
      <w:tr w:rsidR="00830257" w:rsidRPr="00830257" w14:paraId="11285957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E335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ind w:left="4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dia</w:t>
            </w:r>
            <w:proofErr w:type="spellEnd"/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4680C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  <w:proofErr w:type="spellStart"/>
            <w:r w:rsidRPr="00830257">
              <w:rPr>
                <w:b/>
                <w:bCs/>
                <w:color w:val="FFFFFF" w:themeColor="background1"/>
              </w:rPr>
              <w:t>plou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86D3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30DE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color w:val="FFFFFF" w:themeColor="background1"/>
                <w:lang w:val="ca-ES"/>
              </w:rPr>
            </w:pPr>
          </w:p>
        </w:tc>
      </w:tr>
      <w:tr w:rsidR="00830257" w:rsidRPr="00830257" w14:paraId="51BA0C76" w14:textId="77777777" w:rsidTr="00830257">
        <w:trPr>
          <w:trHeight w:val="267"/>
        </w:trPr>
        <w:tc>
          <w:tcPr>
            <w:tcW w:w="15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7F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DB8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00870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794A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5E6F7BC6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CD90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1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E599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90B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93B93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7E1D72D3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C410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8A608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642C5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C4C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45EE68AF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AF872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4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A078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99C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7E3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173C0EBD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2CABD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8AFF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Fals</w:t>
            </w: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7C5E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3D47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830257" w:rsidRPr="00830257" w14:paraId="631B4DB4" w14:textId="77777777" w:rsidTr="00830257">
        <w:trPr>
          <w:trHeight w:val="267"/>
        </w:trPr>
        <w:tc>
          <w:tcPr>
            <w:tcW w:w="15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E3336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30257">
              <w:t>7</w:t>
            </w:r>
          </w:p>
        </w:tc>
        <w:tc>
          <w:tcPr>
            <w:tcW w:w="2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F948F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proofErr w:type="spellStart"/>
            <w:r w:rsidRPr="00830257">
              <w:t>Cert</w:t>
            </w:r>
            <w:proofErr w:type="spellEnd"/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2E1D4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2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E5E79" w14:textId="77777777" w:rsidR="00830257" w:rsidRPr="00830257" w:rsidRDefault="00830257" w:rsidP="00830257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2980D513" w14:textId="77777777" w:rsidR="00C97C2B" w:rsidRPr="00C97C2B" w:rsidRDefault="00C97C2B" w:rsidP="00C97C2B">
      <w:pPr>
        <w:rPr>
          <w:lang w:val="ca-ES"/>
        </w:rPr>
      </w:pPr>
      <w:r w:rsidRPr="00C97C2B">
        <w:t xml:space="preserve">Cerca les </w:t>
      </w:r>
      <w:proofErr w:type="spellStart"/>
      <w:r w:rsidRPr="00C97C2B">
        <w:t>següents</w:t>
      </w:r>
      <w:proofErr w:type="spellEnd"/>
      <w:r w:rsidRPr="00C97C2B">
        <w:t xml:space="preserve"> </w:t>
      </w:r>
      <w:proofErr w:type="spellStart"/>
      <w:r w:rsidRPr="00C97C2B">
        <w:t>expressions</w:t>
      </w:r>
      <w:proofErr w:type="spellEnd"/>
    </w:p>
    <w:p w14:paraId="4E7AF5D8" w14:textId="77777777" w:rsidR="00C97C2B" w:rsidRPr="00C97C2B" w:rsidRDefault="00C97C2B" w:rsidP="00C97C2B">
      <w:pPr>
        <w:numPr>
          <w:ilvl w:val="0"/>
          <w:numId w:val="0"/>
        </w:numPr>
        <w:ind w:left="567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470E81F5" wp14:editId="499792A6">
            <wp:extent cx="4952381" cy="2914286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454B" w14:textId="77777777" w:rsidR="00C97C2B" w:rsidRPr="00830257" w:rsidRDefault="00C97C2B" w:rsidP="00C97C2B">
      <w:pPr>
        <w:rPr>
          <w:lang w:val="ca-ES"/>
        </w:rPr>
      </w:pPr>
      <w:proofErr w:type="spellStart"/>
      <w:r w:rsidRPr="00C97C2B">
        <w:t>Fer</w:t>
      </w:r>
      <w:proofErr w:type="spellEnd"/>
      <w:r w:rsidRPr="00C97C2B">
        <w:t xml:space="preserve"> la taula de </w:t>
      </w:r>
      <w:proofErr w:type="spellStart"/>
      <w:r w:rsidRPr="00C97C2B">
        <w:t>veritat</w:t>
      </w:r>
      <w:proofErr w:type="spellEnd"/>
      <w:r w:rsidRPr="00C97C2B">
        <w:t xml:space="preserve"> de la </w:t>
      </w:r>
      <w:proofErr w:type="spellStart"/>
      <w:r w:rsidRPr="00C97C2B">
        <w:t>següent</w:t>
      </w:r>
      <w:proofErr w:type="spellEnd"/>
      <w:r w:rsidRPr="00C97C2B">
        <w:t xml:space="preserve"> </w:t>
      </w:r>
      <w:proofErr w:type="spellStart"/>
      <w:r w:rsidRPr="00C97C2B">
        <w:t>e</w:t>
      </w:r>
      <w:r w:rsidR="00830257">
        <w:t>xpressió</w:t>
      </w:r>
      <w:proofErr w:type="spellEnd"/>
      <w:r w:rsidR="00830257">
        <w:t xml:space="preserve">. </w:t>
      </w:r>
      <w:r w:rsidR="00E60A2F">
        <w:t xml:space="preserve">Verifica </w:t>
      </w:r>
      <w:proofErr w:type="spellStart"/>
      <w:r w:rsidR="00E60A2F">
        <w:t>amb</w:t>
      </w:r>
      <w:proofErr w:type="spellEnd"/>
      <w:r w:rsidR="00E60A2F">
        <w:t xml:space="preserve"> </w:t>
      </w:r>
      <w:proofErr w:type="spellStart"/>
      <w:r w:rsidR="00E60A2F">
        <w:t>l’esque</w:t>
      </w:r>
      <w:r w:rsidR="00830257">
        <w:t>m</w:t>
      </w:r>
      <w:r w:rsidRPr="00C97C2B">
        <w:t>a</w:t>
      </w:r>
      <w:proofErr w:type="spellEnd"/>
      <w:r w:rsidRPr="00C97C2B">
        <w:t xml:space="preserve"> que </w:t>
      </w:r>
      <w:proofErr w:type="spellStart"/>
      <w:r w:rsidRPr="00C97C2B">
        <w:t>ens</w:t>
      </w:r>
      <w:proofErr w:type="spellEnd"/>
      <w:r w:rsidRPr="00C97C2B">
        <w:t xml:space="preserve"> ha </w:t>
      </w:r>
      <w:proofErr w:type="spellStart"/>
      <w:r w:rsidRPr="00C97C2B">
        <w:t>donat</w:t>
      </w:r>
      <w:proofErr w:type="spellEnd"/>
      <w:r w:rsidR="00830257">
        <w:t xml:space="preserve">. En la taula de </w:t>
      </w:r>
      <w:proofErr w:type="spellStart"/>
      <w:r w:rsidR="00830257">
        <w:t>veritat</w:t>
      </w:r>
      <w:proofErr w:type="spellEnd"/>
      <w:r w:rsidR="00830257">
        <w:t xml:space="preserve">, </w:t>
      </w:r>
      <w:proofErr w:type="spellStart"/>
      <w:r w:rsidR="00830257">
        <w:t>els</w:t>
      </w:r>
      <w:proofErr w:type="spellEnd"/>
      <w:r w:rsidR="00830257">
        <w:t xml:space="preserve"> </w:t>
      </w:r>
      <w:proofErr w:type="spellStart"/>
      <w:r w:rsidR="00830257">
        <w:t>valors</w:t>
      </w:r>
      <w:proofErr w:type="spellEnd"/>
      <w:r w:rsidR="00830257">
        <w:t xml:space="preserve"> que </w:t>
      </w:r>
      <w:proofErr w:type="spellStart"/>
      <w:r w:rsidR="00830257">
        <w:t>li</w:t>
      </w:r>
      <w:proofErr w:type="spellEnd"/>
      <w:r w:rsidR="00830257">
        <w:t xml:space="preserve"> </w:t>
      </w:r>
      <w:proofErr w:type="spellStart"/>
      <w:r w:rsidR="00830257">
        <w:t>donarem</w:t>
      </w:r>
      <w:proofErr w:type="spellEnd"/>
      <w:r w:rsidR="00830257">
        <w:t xml:space="preserve"> a la ‘a’ </w:t>
      </w:r>
      <w:proofErr w:type="spellStart"/>
      <w:r w:rsidR="00830257">
        <w:t>són</w:t>
      </w:r>
      <w:proofErr w:type="spellEnd"/>
      <w:r w:rsidR="00830257">
        <w:t>: -4,-1,0,3,4,5 i 7</w:t>
      </w:r>
    </w:p>
    <w:p w14:paraId="630D48AD" w14:textId="77777777" w:rsidR="00830257" w:rsidRPr="00E60A2F" w:rsidRDefault="009320BC" w:rsidP="00830257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2A40D82C">
          <v:shape id="TextBox 197" o:spid="_x0000_s1075" type="#_x0000_t202" style="position:absolute;left:0;text-align:left;margin-left:25.85pt;margin-top:3.45pt;width:179.5pt;height:38.55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" filled="f" stroked="f">
            <v:textbox style="mso-next-textbox:#TextBox 197;mso-fit-shape-to-text:t">
              <w:txbxContent>
                <w:p w14:paraId="398E7C3C" w14:textId="77777777" w:rsidR="002D70B8" w:rsidRDefault="002D70B8" w:rsidP="00C97C2B">
                  <w:pPr>
                    <w:pStyle w:val="NormalWeb"/>
                    <w:spacing w:before="0" w:beforeAutospacing="0" w:after="0" w:afterAutospacing="0"/>
                    <w:rPr>
                      <w:sz w:val="24"/>
                    </w:rPr>
                  </w:pPr>
                  <w:r w:rsidRPr="00C97C2B">
                    <w:rPr>
                      <w:rFonts w:asciiTheme="minorHAnsi" w:hAnsi="Trebuchet MS" w:cstheme="minorBidi"/>
                      <w:color w:val="000000" w:themeColor="text1"/>
                      <w:kern w:val="24"/>
                      <w:sz w:val="36"/>
                      <w:szCs w:val="36"/>
                    </w:rPr>
                    <w:t>a&lt;-1 o (a&gt;=3 i a&lt;5)</w:t>
                  </w:r>
                </w:p>
              </w:txbxContent>
            </v:textbox>
          </v:shape>
        </w:pict>
      </w:r>
    </w:p>
    <w:p w14:paraId="085E5596" w14:textId="77777777" w:rsidR="00E60A2F" w:rsidRDefault="009320BC" w:rsidP="00E60A2F">
      <w:pPr>
        <w:numPr>
          <w:ilvl w:val="0"/>
          <w:numId w:val="0"/>
        </w:numPr>
        <w:ind w:left="567" w:hanging="567"/>
        <w:rPr>
          <w:lang w:val="ca-ES"/>
        </w:rPr>
      </w:pPr>
      <w:r>
        <w:pict w14:anchorId="02F0AD0A">
          <v:group id="Group 150" o:spid="_x0000_s1076" style="position:absolute;left:0;text-align:left;margin-left:34.7pt;margin-top:9.1pt;width:217.5pt;height:30.85pt;z-index:251677696" coordsize="27622,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">
            <v:group id="Group 14" o:spid="_x0000_s1077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<v:shape id="TextBox 187" o:spid="_x0000_s1078" type="#_x0000_t202" style="position:absolute;left:2317;top:437;width:3518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<v:textbox style="mso-next-textbox:#TextBox 187;mso-fit-shape-to-text:t">
                  <w:txbxContent>
                    <w:p w14:paraId="79466A38" w14:textId="77777777" w:rsidR="002D70B8" w:rsidRDefault="002D70B8" w:rsidP="00C97C2B">
                      <w:pPr>
                        <w:pStyle w:val="NormalWeb"/>
                        <w:spacing w:before="0" w:beforeAutospacing="0" w:after="0" w:afterAutospacing="0"/>
                        <w:rPr>
                          <w:sz w:val="24"/>
                        </w:rPr>
                      </w:pPr>
                      <w:r w:rsidRPr="00C97C2B"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-1</w:t>
                      </w:r>
                    </w:p>
                  </w:txbxContent>
                </v:textbox>
              </v:shape>
              <v:group id="Group 21" o:spid="_x0000_s1079" style="position:absolute;width:27622;height:3912" coordsize="2762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22" o:spid="_x0000_s1080" style="position:absolute;left:1158;top:9;width:26464;height:3903" coordorigin="1158,9" coordsize="26463,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23" o:spid="_x0000_s1081" style="position:absolute;left:1158;top:9;width:26464;height:3528" coordorigin="1158,9" coordsize="26463,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5" o:spid="_x0000_s1082" style="position:absolute;flip:y;visibility:visible;mso-wrap-style:square" from="1158,453" to="2762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" strokecolor="black [3200]" strokeweight="1pt">
                      <v:stroke endarrow="block" endcap="round"/>
                    </v:line>
                    <v:line id="Straight Connector 26" o:spid="_x0000_s1083" style="position:absolute;visibility:visible;mso-wrap-style:square" from="7478,9" to="74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" strokecolor="black [3213]" strokeweight="1pt">
                      <v:stroke endcap="round"/>
                    </v:line>
                    <v:shape id="TextBox 196" o:spid="_x0000_s1084" type="#_x0000_t202" style="position:absolute;left:23076;top:79;width:2984;height:3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next-textbox:#TextBox 196;mso-fit-shape-to-text:t">
                        <w:txbxContent>
                          <w:p w14:paraId="1670C95F" w14:textId="77777777" w:rsidR="002D70B8" w:rsidRDefault="002D70B8" w:rsidP="00C97C2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"/>
                              </w:rPr>
                            </w:pPr>
                            <w:r w:rsidRPr="00C97C2B"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Box 193" o:spid="_x0000_s1085" type="#_x0000_t202" style="position:absolute;left:6212;top:453;width:2984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next-textbox:#TextBox 193;mso-fit-shape-to-text:t">
                      <w:txbxContent>
                        <w:p w14:paraId="08300C41" w14:textId="77777777" w:rsidR="002D70B8" w:rsidRDefault="002D70B8" w:rsidP="00C97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4"/>
                            </w:rPr>
                          </w:pPr>
                          <w:r w:rsidRPr="00C97C2B">
                            <w:rPr>
                              <w:rFonts w:ascii="Verdana" w:eastAsia="Verdana" w:hAnsi="Verdana" w:cs="Verdana"/>
                              <w:color w:val="000000" w:themeColor="text1"/>
                              <w:kern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86" type="#_x0000_t32" style="position:absolute;width:421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" strokecolor="#90c226 [3204]" strokeweight="1pt">
                  <v:stroke startarrow="block" startarrowwidth="narrow" endarrowwidth="narrow" endcap="round"/>
                </v:shape>
              </v:group>
              <v:line id="Straight Connector 33" o:spid="_x0000_s1087" style="position:absolute;visibility:visible;mso-wrap-style:square" from="4245,54" to="4245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" strokecolor="black [3213]" strokeweight="1pt">
                <v:stroke endcap="round"/>
              </v:line>
            </v:group>
            <v:shape id="TextBox 155" o:spid="_x0000_s1088" type="#_x0000_t202" style="position:absolute;left:13519;top:386;width:3518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<v:textbox style="mso-next-textbox:#TextBox 155;mso-fit-shape-to-text:t">
                <w:txbxContent>
                  <w:p w14:paraId="64EAE03B" w14:textId="77777777" w:rsidR="002D70B8" w:rsidRDefault="002D70B8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shape>
            <v:oval id="Oval 40" o:spid="_x0000_s1089" style="position:absolute;left:14742;top:31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" fillcolor="#90c226 [3204]" strokecolor="#476013 [1604]" strokeweight="1.5pt">
              <v:stroke endcap="round"/>
            </v:oval>
            <v:line id="Straight Connector 41" o:spid="_x0000_s1090" style="position:absolute;visibility:visible;mso-wrap-style:square" from="14926,82" to="14926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<v:stroke endcap="round"/>
            </v:line>
            <v:shape id="TextBox 180" o:spid="_x0000_s1091" type="#_x0000_t202" style="position:absolute;left:17449;top:317;width:3518;height: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<v:textbox style="mso-next-textbox:#TextBox 180;mso-fit-shape-to-text:t">
                <w:txbxContent>
                  <w:p w14:paraId="25E7DDB1" w14:textId="77777777" w:rsidR="002D70B8" w:rsidRDefault="002D70B8" w:rsidP="00C97C2B">
                    <w:pPr>
                      <w:pStyle w:val="NormalWeb"/>
                      <w:spacing w:before="0" w:beforeAutospacing="0" w:after="0" w:afterAutospacing="0"/>
                      <w:rPr>
                        <w:sz w:val="24"/>
                      </w:rPr>
                    </w:pPr>
                    <w:r w:rsidRPr="00C97C2B">
                      <w:rPr>
                        <w:rFonts w:ascii="Verdana" w:eastAsia="Verdana" w:hAnsi="Verdana" w:cs="Verdana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shape>
            <v:line id="Straight Connector 45" o:spid="_x0000_s1092" style="position:absolute;visibility:visible;mso-wrap-style:square" from="18854,7" to="18854,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" strokecolor="black [3213]" strokeweight="1pt">
              <v:stroke endcap="round"/>
            </v:line>
            <v:oval id="Oval 46" o:spid="_x0000_s1093" style="position:absolute;left:3977;top:314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" filled="f" strokecolor="#476013 [1604]" strokeweight="1.5pt">
              <v:stroke endcap="round"/>
            </v:oval>
            <v:oval id="Oval 47" o:spid="_x0000_s1094" style="position:absolute;left:18542;top:183;width:493;height: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" filled="f" strokecolor="#476013 [1604]" strokeweight="1.5pt">
              <v:stroke endcap="round"/>
            </v:oval>
            <v:shape id="Straight Arrow Connector 48" o:spid="_x0000_s1095" type="#_x0000_t32" style="position:absolute;left:14868;top:37;width:38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" strokecolor="#90c226 [3204]" strokeweight="1pt">
              <v:stroke startarrow="block" startarrowwidth="narrow" startarrowlength="short" endarrow="block" endarrowwidth="narrow" endarrowlength="short" endcap="round"/>
            </v:shape>
          </v:group>
        </w:pict>
      </w:r>
    </w:p>
    <w:p w14:paraId="1A6E5784" w14:textId="77777777" w:rsidR="00E60A2F" w:rsidRPr="00EA6785" w:rsidRDefault="00E60A2F" w:rsidP="00E60A2F">
      <w:pPr>
        <w:rPr>
          <w:lang w:val="ca-ES"/>
        </w:rPr>
      </w:pPr>
      <w:r w:rsidRPr="00E60A2F">
        <w:t xml:space="preserve">Fes un </w:t>
      </w:r>
      <w:proofErr w:type="spellStart"/>
      <w:r w:rsidRPr="00E60A2F">
        <w:t>dibuix</w:t>
      </w:r>
      <w:proofErr w:type="spellEnd"/>
      <w:r w:rsidRPr="00E60A2F">
        <w:t xml:space="preserve"> </w:t>
      </w:r>
      <w:proofErr w:type="spellStart"/>
      <w:r w:rsidRPr="00E60A2F">
        <w:t>indicant</w:t>
      </w:r>
      <w:proofErr w:type="spellEnd"/>
      <w:r w:rsidRPr="00E60A2F">
        <w:t xml:space="preserve"> </w:t>
      </w:r>
      <w:proofErr w:type="spellStart"/>
      <w:r w:rsidRPr="00E60A2F">
        <w:t>quan</w:t>
      </w:r>
      <w:proofErr w:type="spellEnd"/>
      <w:r w:rsidRPr="00E60A2F">
        <w:t xml:space="preserve"> es </w:t>
      </w:r>
      <w:proofErr w:type="spellStart"/>
      <w:r w:rsidRPr="00E60A2F">
        <w:t>compleix</w:t>
      </w:r>
      <w:proofErr w:type="spellEnd"/>
      <w:r w:rsidRPr="00E60A2F">
        <w:t xml:space="preserve"> </w:t>
      </w:r>
      <w:proofErr w:type="spellStart"/>
      <w:r w:rsidRPr="00E60A2F">
        <w:t>cadascuna</w:t>
      </w:r>
      <w:proofErr w:type="spellEnd"/>
      <w:r w:rsidRPr="00E60A2F">
        <w:t xml:space="preserve"> de les </w:t>
      </w:r>
      <w:proofErr w:type="spellStart"/>
      <w:r w:rsidRPr="00E60A2F">
        <w:t>següents</w:t>
      </w:r>
      <w:proofErr w:type="spellEnd"/>
      <w:r w:rsidRPr="00E60A2F">
        <w:t xml:space="preserve"> </w:t>
      </w:r>
      <w:proofErr w:type="spellStart"/>
      <w:r w:rsidRPr="00E60A2F">
        <w:t>expressions</w:t>
      </w:r>
      <w:proofErr w:type="spellEnd"/>
    </w:p>
    <w:p w14:paraId="3176E0FF" w14:textId="77777777" w:rsidR="00EA6785" w:rsidRDefault="00EA6785" w:rsidP="00EA6785">
      <w:pPr>
        <w:pStyle w:val="Prrafodelista"/>
        <w:numPr>
          <w:ilvl w:val="0"/>
          <w:numId w:val="31"/>
        </w:numPr>
        <w:rPr>
          <w:lang w:val="ca-ES"/>
        </w:rPr>
        <w:sectPr w:rsidR="00EA6785" w:rsidSect="0073294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38A26F0E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a&gt;=2</w:t>
      </w:r>
    </w:p>
    <w:p w14:paraId="4A8B2C73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(a&gt;=2)</w:t>
      </w:r>
    </w:p>
    <w:p w14:paraId="583512B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i a&lt;=20</w:t>
      </w:r>
    </w:p>
    <w:p w14:paraId="071CCA22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a&gt;=10 o a&lt;=20</w:t>
      </w:r>
    </w:p>
    <w:p w14:paraId="76833C49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no(a&gt;=10 i a&lt;=20)</w:t>
      </w:r>
    </w:p>
    <w:p w14:paraId="23ACB6BB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o no (a&lt;=10)</w:t>
      </w:r>
    </w:p>
    <w:p w14:paraId="33EAE14D" w14:textId="77777777" w:rsidR="00EA6785" w:rsidRDefault="00EA6785" w:rsidP="00EA6785">
      <w:pPr>
        <w:pStyle w:val="Prrafodelista"/>
        <w:numPr>
          <w:ilvl w:val="0"/>
          <w:numId w:val="31"/>
        </w:numPr>
        <w:spacing w:before="120" w:after="0" w:line="240" w:lineRule="auto"/>
        <w:ind w:left="1281" w:hanging="357"/>
        <w:rPr>
          <w:lang w:val="ca-ES"/>
        </w:rPr>
      </w:pPr>
      <w:r>
        <w:rPr>
          <w:lang w:val="ca-ES"/>
        </w:rPr>
        <w:t>no (a&gt;=0) i no (a&lt;=10)</w:t>
      </w:r>
    </w:p>
    <w:p w14:paraId="54D217BF" w14:textId="77777777" w:rsidR="00EA6785" w:rsidRDefault="00EA6785" w:rsidP="00EA6785">
      <w:pPr>
        <w:numPr>
          <w:ilvl w:val="0"/>
          <w:numId w:val="0"/>
        </w:numPr>
        <w:rPr>
          <w:lang w:val="ca-ES"/>
        </w:rPr>
        <w:sectPr w:rsidR="00EA6785" w:rsidSect="00EA678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299"/>
        </w:sectPr>
      </w:pPr>
    </w:p>
    <w:p w14:paraId="1AE5CCE3" w14:textId="77777777" w:rsidR="00EA6785" w:rsidRPr="00E60A2F" w:rsidRDefault="00EA6785" w:rsidP="00EA6785">
      <w:pPr>
        <w:numPr>
          <w:ilvl w:val="0"/>
          <w:numId w:val="0"/>
        </w:numPr>
        <w:ind w:left="567"/>
        <w:rPr>
          <w:lang w:val="ca-ES"/>
        </w:rPr>
      </w:pPr>
    </w:p>
    <w:p w14:paraId="7CF1D36A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64487720" w14:textId="77777777" w:rsidR="00E60A2F" w:rsidRDefault="00E60A2F" w:rsidP="00E60A2F">
      <w:pPr>
        <w:numPr>
          <w:ilvl w:val="0"/>
          <w:numId w:val="0"/>
        </w:numPr>
        <w:ind w:left="567" w:hanging="567"/>
      </w:pPr>
    </w:p>
    <w:p w14:paraId="4B0EFCF0" w14:textId="77777777" w:rsidR="00EA6785" w:rsidRDefault="00EA6785" w:rsidP="00EA6785">
      <w:pPr>
        <w:pStyle w:val="Ttulo1"/>
      </w:pPr>
      <w:bookmarkStart w:id="5" w:name="_Toc523402757"/>
      <w:r>
        <w:lastRenderedPageBreak/>
        <w:t>A</w:t>
      </w:r>
      <w:r w:rsidRPr="00F90249">
        <w:t>LGORISMES SIMPLES</w:t>
      </w:r>
      <w:bookmarkEnd w:id="5"/>
    </w:p>
    <w:p w14:paraId="190A55C3" w14:textId="77777777" w:rsidR="00C97C2B" w:rsidRDefault="00F61617" w:rsidP="00F61617">
      <w:pPr>
        <w:pStyle w:val="Ttulo2"/>
      </w:pPr>
      <w:bookmarkStart w:id="6" w:name="_Toc523402758"/>
      <w:r>
        <w:t>ESTRUCTURA SEQÜENCIAL</w:t>
      </w:r>
      <w:bookmarkEnd w:id="6"/>
    </w:p>
    <w:p w14:paraId="3C88D3C3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suma.</w:t>
      </w:r>
    </w:p>
    <w:p w14:paraId="6830A2F9" w14:textId="77777777" w:rsidR="009E038E" w:rsidRP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Fer</w:t>
      </w:r>
      <w:proofErr w:type="spellEnd"/>
      <w:r w:rsidRPr="009B5855">
        <w:t xml:space="preserve"> un programa que </w:t>
      </w:r>
      <w:proofErr w:type="spellStart"/>
      <w:r w:rsidRPr="009B5855">
        <w:t>demani</w:t>
      </w:r>
      <w:proofErr w:type="spellEnd"/>
      <w:r w:rsidRPr="009B5855">
        <w:t xml:space="preserve"> dos nombres </w:t>
      </w:r>
      <w:proofErr w:type="spellStart"/>
      <w:r w:rsidRPr="009B5855">
        <w:t>enters</w:t>
      </w:r>
      <w:proofErr w:type="spellEnd"/>
      <w:r w:rsidRPr="009B5855">
        <w:t xml:space="preserve"> a </w:t>
      </w:r>
      <w:proofErr w:type="spellStart"/>
      <w:r w:rsidRPr="009B5855">
        <w:t>l’usuari</w:t>
      </w:r>
      <w:proofErr w:type="spellEnd"/>
      <w:r w:rsidRPr="009B5855">
        <w:t xml:space="preserve"> i </w:t>
      </w:r>
      <w:proofErr w:type="spellStart"/>
      <w:r w:rsidRPr="009B5855">
        <w:t>mostri</w:t>
      </w:r>
      <w:proofErr w:type="spellEnd"/>
      <w:r w:rsidRPr="009B5855">
        <w:t xml:space="preserve"> per pantalla la </w:t>
      </w:r>
      <w:proofErr w:type="spellStart"/>
      <w:r w:rsidRPr="009B5855">
        <w:t>seva</w:t>
      </w:r>
      <w:proofErr w:type="spellEnd"/>
      <w:r w:rsidRPr="009B5855">
        <w:t xml:space="preserve"> suma, resta, </w:t>
      </w:r>
      <w:proofErr w:type="spellStart"/>
      <w:r w:rsidRPr="009B5855">
        <w:t>multiplicació</w:t>
      </w:r>
      <w:proofErr w:type="spellEnd"/>
      <w:r w:rsidRPr="009B5855">
        <w:t xml:space="preserve"> i </w:t>
      </w:r>
      <w:proofErr w:type="spellStart"/>
      <w:r w:rsidRPr="009B5855">
        <w:t>divisió</w:t>
      </w:r>
      <w:proofErr w:type="spellEnd"/>
      <w:r w:rsidRPr="009B5855">
        <w:t xml:space="preserve"> </w:t>
      </w:r>
      <w:proofErr w:type="spellStart"/>
      <w:r w:rsidRPr="009B5855">
        <w:t>sencera</w:t>
      </w:r>
      <w:proofErr w:type="spellEnd"/>
    </w:p>
    <w:p w14:paraId="2CE92112" w14:textId="77777777" w:rsidR="009B5855" w:rsidRDefault="009B5855" w:rsidP="009B5855">
      <w:pPr>
        <w:numPr>
          <w:ilvl w:val="0"/>
          <w:numId w:val="29"/>
        </w:numPr>
        <w:tabs>
          <w:tab w:val="num" w:pos="720"/>
        </w:tabs>
        <w:ind w:left="567" w:hanging="567"/>
        <w:rPr>
          <w:lang w:val="ca-ES"/>
        </w:rPr>
      </w:pPr>
      <w:proofErr w:type="spellStart"/>
      <w:r w:rsidRPr="009B5855">
        <w:t>Dissenya</w:t>
      </w:r>
      <w:proofErr w:type="spellEnd"/>
      <w:r w:rsidRPr="009B5855">
        <w:t xml:space="preserve"> un </w:t>
      </w:r>
      <w:proofErr w:type="spellStart"/>
      <w:r w:rsidRPr="009B5855">
        <w:t>algorisme</w:t>
      </w:r>
      <w:proofErr w:type="spellEnd"/>
      <w:r w:rsidRPr="009B5855">
        <w:t xml:space="preserve"> que </w:t>
      </w:r>
      <w:proofErr w:type="spellStart"/>
      <w:r w:rsidRPr="009B5855">
        <w:t>intercanviï</w:t>
      </w:r>
      <w:proofErr w:type="spellEnd"/>
      <w:r w:rsidRPr="009B5855">
        <w:t xml:space="preserve"> el valor de </w:t>
      </w:r>
      <w:proofErr w:type="spellStart"/>
      <w:r w:rsidRPr="009B5855">
        <w:t>dues</w:t>
      </w:r>
      <w:proofErr w:type="spellEnd"/>
      <w:r w:rsidRPr="009B5855">
        <w:t xml:space="preserve"> variables </w:t>
      </w:r>
      <w:proofErr w:type="spellStart"/>
      <w:r w:rsidRPr="009B5855">
        <w:t>introduïdes</w:t>
      </w:r>
      <w:proofErr w:type="spellEnd"/>
      <w:r w:rsidRPr="009B5855">
        <w:t xml:space="preserve"> </w:t>
      </w:r>
      <w:proofErr w:type="spellStart"/>
      <w:r w:rsidRPr="009B5855">
        <w:t>pel</w:t>
      </w:r>
      <w:proofErr w:type="spellEnd"/>
      <w:r w:rsidRPr="009B5855">
        <w:t xml:space="preserve"> </w:t>
      </w:r>
      <w:proofErr w:type="spellStart"/>
      <w:r w:rsidRPr="009B5855">
        <w:t>teclat</w:t>
      </w:r>
      <w:proofErr w:type="spellEnd"/>
      <w:r w:rsidRPr="009B5855">
        <w:t xml:space="preserve">. No ha </w:t>
      </w:r>
      <w:proofErr w:type="spellStart"/>
      <w:r w:rsidRPr="009B5855">
        <w:t>d’imprimir</w:t>
      </w:r>
      <w:proofErr w:type="spellEnd"/>
      <w:r w:rsidRPr="009B5855">
        <w:t xml:space="preserve"> les </w:t>
      </w:r>
      <w:proofErr w:type="spellStart"/>
      <w:r w:rsidRPr="009B5855">
        <w:t>dues</w:t>
      </w:r>
      <w:proofErr w:type="spellEnd"/>
      <w:r w:rsidRPr="009B5855">
        <w:t xml:space="preserve"> al revés, sino que ha </w:t>
      </w:r>
      <w:proofErr w:type="spellStart"/>
      <w:r w:rsidRPr="009B5855">
        <w:t>d’intercanviar</w:t>
      </w:r>
      <w:proofErr w:type="spellEnd"/>
      <w:r w:rsidRPr="009B5855">
        <w:t xml:space="preserve"> el </w:t>
      </w:r>
      <w:proofErr w:type="spellStart"/>
      <w:r w:rsidRPr="009B5855">
        <w:t>seu</w:t>
      </w:r>
      <w:proofErr w:type="spellEnd"/>
      <w:r w:rsidRPr="009B5855">
        <w:t xml:space="preserve"> valor</w:t>
      </w:r>
    </w:p>
    <w:p w14:paraId="06A677A0" w14:textId="77777777" w:rsidR="009B5855" w:rsidRPr="009B5855" w:rsidRDefault="009B5855" w:rsidP="009B5855">
      <w:pPr>
        <w:pStyle w:val="resultat"/>
      </w:pPr>
      <w:proofErr w:type="spellStart"/>
      <w:r>
        <w:t>Exemple</w:t>
      </w:r>
      <w:proofErr w:type="spellEnd"/>
      <w:r>
        <w:t xml:space="preserve"> si a=10 i b=5,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finalitzi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programa a=5 i b=10</w:t>
      </w:r>
    </w:p>
    <w:p w14:paraId="3B47DE90" w14:textId="77777777" w:rsidR="00C97C2B" w:rsidRPr="00C97C2B" w:rsidRDefault="00C97C2B" w:rsidP="009B5855">
      <w:pPr>
        <w:pStyle w:val="resultat"/>
      </w:pPr>
    </w:p>
    <w:p w14:paraId="4F31FEF2" w14:textId="77777777" w:rsidR="00F90249" w:rsidRPr="003C28B2" w:rsidRDefault="0077560A" w:rsidP="003C28B2">
      <w:pPr>
        <w:pStyle w:val="Ttulo2"/>
      </w:pPr>
      <w:bookmarkStart w:id="7" w:name="_Toc523402759"/>
      <w:r>
        <w:t xml:space="preserve">FUNCIÓ </w:t>
      </w:r>
      <w:bookmarkEnd w:id="3"/>
      <w:bookmarkEnd w:id="4"/>
      <w:r w:rsidR="00344579">
        <w:t>CONDICIONAL</w:t>
      </w:r>
      <w:bookmarkEnd w:id="7"/>
    </w:p>
    <w:p w14:paraId="4C0E7270" w14:textId="77777777" w:rsidR="00F90249" w:rsidRDefault="006071AF" w:rsidP="00314BC3">
      <w:pPr>
        <w:numPr>
          <w:ilvl w:val="0"/>
          <w:numId w:val="3"/>
        </w:numPr>
        <w:ind w:left="567" w:hanging="567"/>
      </w:pPr>
      <w:r>
        <w:t>(</w:t>
      </w:r>
      <w:proofErr w:type="spellStart"/>
      <w:r w:rsidRPr="003C28B2">
        <w:rPr>
          <w:b/>
        </w:rPr>
        <w:t>Màxim</w:t>
      </w:r>
      <w:proofErr w:type="spellEnd"/>
      <w:r>
        <w:t xml:space="preserve">)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calculi</w:t>
      </w:r>
      <w:proofErr w:type="spellEnd"/>
      <w:r w:rsidR="00F90249" w:rsidRPr="00F90249">
        <w:t xml:space="preserve"> el </w:t>
      </w:r>
      <w:proofErr w:type="spellStart"/>
      <w:r w:rsidR="00F90249" w:rsidRPr="00F90249">
        <w:t>màxim</w:t>
      </w:r>
      <w:proofErr w:type="spellEnd"/>
      <w:r w:rsidR="00F90249" w:rsidRPr="00F90249">
        <w:t xml:space="preserve"> de dos números </w:t>
      </w:r>
      <w:proofErr w:type="spellStart"/>
      <w:r w:rsidR="00F90249" w:rsidRPr="00F90249">
        <w:t>enters</w:t>
      </w:r>
      <w:proofErr w:type="spellEnd"/>
      <w:r w:rsidR="00F90249" w:rsidRPr="00F90249">
        <w:t xml:space="preserve"> </w:t>
      </w:r>
      <w:proofErr w:type="spellStart"/>
      <w:r w:rsidR="00F90249" w:rsidRPr="00F90249">
        <w:t>entrats</w:t>
      </w:r>
      <w:proofErr w:type="spellEnd"/>
      <w:r w:rsidR="00F90249" w:rsidRPr="00F90249">
        <w:t xml:space="preserve"> per </w:t>
      </w:r>
      <w:proofErr w:type="spellStart"/>
      <w:r w:rsidR="00F90249" w:rsidRPr="00F90249">
        <w:t>l’usuari</w:t>
      </w:r>
      <w:proofErr w:type="spellEnd"/>
      <w:r w:rsidR="00F90249" w:rsidRPr="00F90249">
        <w:t xml:space="preserve">. En </w:t>
      </w:r>
      <w:proofErr w:type="spellStart"/>
      <w:r w:rsidR="00F90249" w:rsidRPr="00F90249">
        <w:t>cas</w:t>
      </w:r>
      <w:proofErr w:type="spellEnd"/>
      <w:r w:rsidR="00F90249" w:rsidRPr="00F90249">
        <w:t xml:space="preserve"> que </w:t>
      </w:r>
      <w:proofErr w:type="spellStart"/>
      <w:r w:rsidR="00F90249" w:rsidRPr="00F90249">
        <w:t>siguin</w:t>
      </w:r>
      <w:proofErr w:type="spellEnd"/>
      <w:r w:rsidR="00F90249" w:rsidRPr="00F90249">
        <w:t xml:space="preserve"> el </w:t>
      </w:r>
      <w:proofErr w:type="spellStart"/>
      <w:r w:rsidR="00F90249" w:rsidRPr="00F90249">
        <w:t>mateix</w:t>
      </w:r>
      <w:proofErr w:type="spellEnd"/>
      <w:r w:rsidR="00F90249" w:rsidRPr="00F90249">
        <w:t xml:space="preserve"> nombre, </w:t>
      </w:r>
      <w:proofErr w:type="spellStart"/>
      <w:r w:rsidR="00F90249" w:rsidRPr="00F90249">
        <w:t>mostrarà</w:t>
      </w:r>
      <w:proofErr w:type="spellEnd"/>
      <w:r w:rsidR="00F90249" w:rsidRPr="00F90249">
        <w:t xml:space="preserve"> </w:t>
      </w:r>
      <w:proofErr w:type="spellStart"/>
      <w:r w:rsidR="00F90249" w:rsidRPr="00F90249">
        <w:t>qualsevol</w:t>
      </w:r>
      <w:proofErr w:type="spellEnd"/>
      <w:r w:rsidR="00F90249" w:rsidRPr="00F90249">
        <w:t xml:space="preserve"> </w:t>
      </w:r>
      <w:proofErr w:type="spellStart"/>
      <w:r w:rsidR="00F90249" w:rsidRPr="00F90249">
        <w:t>dels</w:t>
      </w:r>
      <w:proofErr w:type="spellEnd"/>
      <w:r w:rsidR="00F90249" w:rsidRPr="00F90249">
        <w:t xml:space="preserve"> dos nombres</w:t>
      </w:r>
      <w:r w:rsidR="00F90249">
        <w:t>.</w:t>
      </w:r>
    </w:p>
    <w:p w14:paraId="61491B6F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4CAE6EFA" w14:textId="77777777" w:rsidR="003C28B2" w:rsidRPr="003C28B2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El </w:t>
      </w:r>
      <w:proofErr w:type="spellStart"/>
      <w:r w:rsidRPr="003C28B2">
        <w:t>màxim</w:t>
      </w:r>
      <w:proofErr w:type="spellEnd"/>
      <w:r w:rsidRPr="003C28B2">
        <w:t xml:space="preserve"> </w:t>
      </w:r>
      <w:proofErr w:type="spellStart"/>
      <w:r w:rsidRPr="003C28B2">
        <w:t>dels</w:t>
      </w:r>
      <w:proofErr w:type="spellEnd"/>
      <w:r w:rsidRPr="003C28B2">
        <w:t xml:space="preserve"> dos nombres es 20</w:t>
      </w:r>
    </w:p>
    <w:p w14:paraId="5AE45E1C" w14:textId="77777777" w:rsidR="00F90249" w:rsidRDefault="006071AF" w:rsidP="003C28B2">
      <w:r>
        <w:t>(</w:t>
      </w:r>
      <w:proofErr w:type="spellStart"/>
      <w:r w:rsidRPr="006071AF">
        <w:rPr>
          <w:b/>
        </w:rPr>
        <w:t>Compara_ent</w:t>
      </w:r>
      <w:r w:rsidRPr="0077560A">
        <w:rPr>
          <w:b/>
        </w:rPr>
        <w:t>ers</w:t>
      </w:r>
      <w:proofErr w:type="spellEnd"/>
      <w:r w:rsidRPr="0077560A">
        <w:t>)</w:t>
      </w:r>
      <w:r>
        <w:t xml:space="preserve">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donats</w:t>
      </w:r>
      <w:proofErr w:type="spellEnd"/>
      <w:r w:rsidR="00F90249" w:rsidRPr="00F90249">
        <w:t xml:space="preserve"> dos nombres </w:t>
      </w:r>
      <w:proofErr w:type="spellStart"/>
      <w:r w:rsidR="00F90249" w:rsidRPr="00F90249">
        <w:t>enters</w:t>
      </w:r>
      <w:proofErr w:type="spellEnd"/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el primer </w:t>
      </w:r>
      <w:proofErr w:type="spellStart"/>
      <w:r w:rsidR="00F90249" w:rsidRPr="00F90249">
        <w:t>és</w:t>
      </w:r>
      <w:proofErr w:type="spellEnd"/>
      <w:r w:rsidR="00F90249" w:rsidRPr="00F90249">
        <w:t xml:space="preserve"> </w:t>
      </w:r>
      <w:proofErr w:type="spellStart"/>
      <w:r w:rsidR="00F90249" w:rsidRPr="00F90249">
        <w:t>més</w:t>
      </w:r>
      <w:proofErr w:type="spellEnd"/>
      <w:r w:rsidR="00F90249" w:rsidRPr="00F90249">
        <w:t xml:space="preserve"> gran, igual o menor que el </w:t>
      </w:r>
      <w:proofErr w:type="spellStart"/>
      <w:r w:rsidR="00F90249" w:rsidRPr="00F90249">
        <w:t>segon</w:t>
      </w:r>
      <w:proofErr w:type="spellEnd"/>
      <w:r w:rsidR="00F90249" w:rsidRPr="00F90249">
        <w:t xml:space="preserve">. </w:t>
      </w:r>
    </w:p>
    <w:p w14:paraId="05FB4A97" w14:textId="77777777" w:rsidR="003C28B2" w:rsidRP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>: num1=10 num2=20</w:t>
      </w:r>
    </w:p>
    <w:p w14:paraId="14694459" w14:textId="77777777" w:rsidR="003C28B2" w:rsidRPr="00F90249" w:rsidRDefault="003C28B2" w:rsidP="003C28B2">
      <w:pPr>
        <w:pStyle w:val="resultat"/>
      </w:pPr>
      <w:proofErr w:type="spellStart"/>
      <w:r w:rsidRPr="003C28B2">
        <w:t>Resultat</w:t>
      </w:r>
      <w:proofErr w:type="spellEnd"/>
      <w:r w:rsidRPr="003C28B2">
        <w:t xml:space="preserve">: </w:t>
      </w:r>
      <w:r w:rsidR="009B5855">
        <w:t xml:space="preserve">El primer </w:t>
      </w:r>
      <w:proofErr w:type="spellStart"/>
      <w:r w:rsidR="009B5855">
        <w:t>numero</w:t>
      </w:r>
      <w:proofErr w:type="spellEnd"/>
      <w:r w:rsidR="009B5855">
        <w:t xml:space="preserve"> es mes </w:t>
      </w:r>
      <w:proofErr w:type="spellStart"/>
      <w:r w:rsidR="009B5855">
        <w:t>petit</w:t>
      </w:r>
      <w:proofErr w:type="spellEnd"/>
      <w:r w:rsidR="009B5855">
        <w:t xml:space="preserve"> que el </w:t>
      </w:r>
      <w:proofErr w:type="spellStart"/>
      <w:r w:rsidR="009B5855">
        <w:t>segon</w:t>
      </w:r>
      <w:proofErr w:type="spellEnd"/>
    </w:p>
    <w:p w14:paraId="256FB45E" w14:textId="77777777" w:rsidR="00F90249" w:rsidRDefault="006071AF" w:rsidP="003C28B2">
      <w:r>
        <w:t>(</w:t>
      </w:r>
      <w:proofErr w:type="spellStart"/>
      <w:r w:rsidRPr="006071AF">
        <w:rPr>
          <w:b/>
        </w:rPr>
        <w:t>Abs</w:t>
      </w:r>
      <w:proofErr w:type="spellEnd"/>
      <w:r>
        <w:t xml:space="preserve">) </w:t>
      </w:r>
      <w:proofErr w:type="spellStart"/>
      <w:r w:rsidR="00F90249" w:rsidRPr="00C96A75">
        <w:t>Fer</w:t>
      </w:r>
      <w:proofErr w:type="spellEnd"/>
      <w:r w:rsidR="00F90249" w:rsidRPr="00C96A75">
        <w:t xml:space="preserve"> un </w:t>
      </w:r>
      <w:proofErr w:type="spellStart"/>
      <w:r w:rsidR="00F90249" w:rsidRPr="003C28B2">
        <w:t>algoritme</w:t>
      </w:r>
      <w:proofErr w:type="spellEnd"/>
      <w:r w:rsidR="00F90249" w:rsidRPr="00C96A75">
        <w:t xml:space="preserve"> que </w:t>
      </w:r>
      <w:proofErr w:type="spellStart"/>
      <w:r w:rsidR="00F90249" w:rsidRPr="003C28B2">
        <w:t>mostri</w:t>
      </w:r>
      <w:proofErr w:type="spellEnd"/>
      <w:r w:rsidR="00F90249" w:rsidRPr="00C96A75">
        <w:t xml:space="preserve">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enter</w:t>
      </w:r>
      <w:proofErr w:type="spellEnd"/>
      <w:r w:rsidR="00F90249" w:rsidRPr="00C96A75">
        <w:t xml:space="preserve"> </w:t>
      </w:r>
      <w:proofErr w:type="spellStart"/>
      <w:r w:rsidR="00F90249" w:rsidRPr="00C96A75">
        <w:t>entrat</w:t>
      </w:r>
      <w:proofErr w:type="spellEnd"/>
      <w:r w:rsidR="00F90249" w:rsidRPr="00C96A75">
        <w:t xml:space="preserve"> p</w:t>
      </w:r>
      <w:r w:rsidR="005E50DA" w:rsidRPr="00C96A75">
        <w:t xml:space="preserve">er </w:t>
      </w:r>
      <w:proofErr w:type="spellStart"/>
      <w:r w:rsidR="005E50DA" w:rsidRPr="00C96A75">
        <w:t>l’</w:t>
      </w:r>
      <w:r w:rsidR="00F90249" w:rsidRPr="00C96A75">
        <w:t>usuari</w:t>
      </w:r>
      <w:proofErr w:type="spellEnd"/>
      <w:r w:rsidR="00F90249" w:rsidRPr="00C96A75">
        <w:t xml:space="preserve">. El valor </w:t>
      </w:r>
      <w:proofErr w:type="spellStart"/>
      <w:r w:rsidR="00F90249" w:rsidRPr="00C96A75">
        <w:t>absolut</w:t>
      </w:r>
      <w:proofErr w:type="spellEnd"/>
      <w:r w:rsidR="00F90249" w:rsidRPr="00C96A75">
        <w:t xml:space="preserve"> </w:t>
      </w:r>
      <w:proofErr w:type="spellStart"/>
      <w:r w:rsidR="00F90249" w:rsidRPr="00C96A75">
        <w:t>d’un</w:t>
      </w:r>
      <w:proofErr w:type="spellEnd"/>
      <w:r w:rsidR="00F90249" w:rsidRPr="00C96A75">
        <w:t xml:space="preserve"> número </w:t>
      </w:r>
      <w:proofErr w:type="spellStart"/>
      <w:r w:rsidR="00F90249" w:rsidRPr="00C96A75">
        <w:t>és</w:t>
      </w:r>
      <w:proofErr w:type="spellEnd"/>
      <w:r w:rsidR="00F90249" w:rsidRPr="00C96A75">
        <w:t xml:space="preserve"> el </w:t>
      </w:r>
      <w:proofErr w:type="spellStart"/>
      <w:r w:rsidR="00F90249" w:rsidRPr="00C96A75">
        <w:t>mateix</w:t>
      </w:r>
      <w:proofErr w:type="spellEnd"/>
      <w:r w:rsidR="00F90249" w:rsidRPr="00C96A75">
        <w:t xml:space="preserve"> número </w:t>
      </w:r>
      <w:proofErr w:type="spellStart"/>
      <w:r w:rsidR="00F90249" w:rsidRPr="00C96A75">
        <w:t>amb</w:t>
      </w:r>
      <w:proofErr w:type="spellEnd"/>
      <w:r w:rsidR="00F90249" w:rsidRPr="00C96A75">
        <w:t xml:space="preserve"> signe </w:t>
      </w:r>
      <w:proofErr w:type="spellStart"/>
      <w:r w:rsidR="00F90249" w:rsidRPr="00C96A75">
        <w:t>positiu</w:t>
      </w:r>
      <w:proofErr w:type="spellEnd"/>
      <w:r w:rsidR="00F90249" w:rsidRPr="00C96A75">
        <w:t xml:space="preserve"> </w:t>
      </w:r>
    </w:p>
    <w:p w14:paraId="4967502A" w14:textId="77777777" w:rsidR="003C28B2" w:rsidRDefault="003C28B2" w:rsidP="003C28B2">
      <w:pPr>
        <w:pStyle w:val="resultat"/>
      </w:pPr>
      <w:proofErr w:type="spellStart"/>
      <w:r w:rsidRPr="003C28B2">
        <w:lastRenderedPageBreak/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</w:t>
      </w:r>
      <w:r>
        <w:t>-</w:t>
      </w:r>
      <w:r w:rsidRPr="003C28B2">
        <w:t>10</w:t>
      </w:r>
    </w:p>
    <w:p w14:paraId="1B7B492E" w14:textId="77777777" w:rsidR="003C28B2" w:rsidRDefault="003C28B2" w:rsidP="003C28B2">
      <w:pPr>
        <w:pStyle w:val="resultat"/>
        <w:spacing w:after="120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63B32F18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 w:rsidRPr="003C28B2">
        <w:t>=10</w:t>
      </w:r>
    </w:p>
    <w:p w14:paraId="6C228D33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valor </w:t>
      </w:r>
      <w:proofErr w:type="spellStart"/>
      <w:r>
        <w:t>absolut</w:t>
      </w:r>
      <w:proofErr w:type="spellEnd"/>
      <w:r>
        <w:t xml:space="preserve"> del número </w:t>
      </w:r>
      <w:proofErr w:type="spellStart"/>
      <w:r>
        <w:t>és</w:t>
      </w:r>
      <w:proofErr w:type="spellEnd"/>
      <w:r>
        <w:t xml:space="preserve"> 10</w:t>
      </w:r>
    </w:p>
    <w:p w14:paraId="048FC36F" w14:textId="77777777" w:rsidR="00F90249" w:rsidRDefault="006071AF" w:rsidP="003C28B2">
      <w:r>
        <w:t>(</w:t>
      </w:r>
      <w:proofErr w:type="spellStart"/>
      <w:r w:rsidRPr="006071AF">
        <w:rPr>
          <w:b/>
        </w:rPr>
        <w:t>Nat_Senar</w:t>
      </w:r>
      <w:proofErr w:type="spellEnd"/>
      <w:r>
        <w:t xml:space="preserve">)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</w:t>
      </w:r>
      <w:proofErr w:type="spellStart"/>
      <w:r w:rsidR="00F90249" w:rsidRPr="00F90249">
        <w:t>donat</w:t>
      </w:r>
      <w:proofErr w:type="spellEnd"/>
      <w:r w:rsidR="00F90249" w:rsidRPr="00F90249">
        <w:t xml:space="preserve"> un nombre </w:t>
      </w:r>
      <w:r w:rsidR="00F90249">
        <w:t>natural</w:t>
      </w:r>
      <w:r w:rsidR="00F90249" w:rsidRPr="00F90249">
        <w:t xml:space="preserve">, </w:t>
      </w:r>
      <w:proofErr w:type="spellStart"/>
      <w:r w:rsidR="00F90249" w:rsidRPr="00F90249">
        <w:t>indiqui</w:t>
      </w:r>
      <w:proofErr w:type="spellEnd"/>
      <w:r w:rsidR="00F90249" w:rsidRPr="00F90249">
        <w:t xml:space="preserve"> si </w:t>
      </w:r>
      <w:proofErr w:type="spellStart"/>
      <w:r w:rsidR="00F90249" w:rsidRPr="00F90249">
        <w:t>és</w:t>
      </w:r>
      <w:proofErr w:type="spellEnd"/>
      <w:r w:rsidR="00F90249" w:rsidRPr="00F90249">
        <w:t xml:space="preserve"> o no un nombre natural </w:t>
      </w:r>
      <w:proofErr w:type="spellStart"/>
      <w:r w:rsidR="00F90249" w:rsidRPr="00F90249">
        <w:t>senar</w:t>
      </w:r>
      <w:proofErr w:type="spellEnd"/>
      <w:r w:rsidR="00F90249" w:rsidRPr="00F90249">
        <w:t xml:space="preserve">. </w:t>
      </w:r>
    </w:p>
    <w:p w14:paraId="1A492E00" w14:textId="77777777" w:rsidR="003C28B2" w:rsidRDefault="003C28B2" w:rsidP="003C28B2">
      <w:pPr>
        <w:pStyle w:val="resultat"/>
      </w:pPr>
      <w:proofErr w:type="spellStart"/>
      <w:r w:rsidRPr="003C28B2">
        <w:t>Exemple</w:t>
      </w:r>
      <w:proofErr w:type="spellEnd"/>
      <w:r w:rsidRPr="003C28B2">
        <w:t xml:space="preserve">: </w:t>
      </w:r>
      <w:proofErr w:type="spellStart"/>
      <w:r w:rsidRPr="003C28B2">
        <w:t>num</w:t>
      </w:r>
      <w:proofErr w:type="spellEnd"/>
      <w:r>
        <w:t>=1201</w:t>
      </w:r>
    </w:p>
    <w:p w14:paraId="04768414" w14:textId="77777777" w:rsidR="003C28B2" w:rsidRPr="00C96A75" w:rsidRDefault="003C28B2" w:rsidP="003C28B2">
      <w:pPr>
        <w:pStyle w:val="resultat"/>
      </w:pPr>
      <w:proofErr w:type="spellStart"/>
      <w:r>
        <w:t>Resultat</w:t>
      </w:r>
      <w:proofErr w:type="spellEnd"/>
      <w:r>
        <w:t xml:space="preserve">: El número 1201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senar</w:t>
      </w:r>
      <w:proofErr w:type="spellEnd"/>
    </w:p>
    <w:p w14:paraId="51B5B115" w14:textId="77777777" w:rsidR="00F90249" w:rsidRDefault="006071AF" w:rsidP="003C28B2">
      <w:r>
        <w:t>(</w:t>
      </w:r>
      <w:proofErr w:type="spellStart"/>
      <w:r w:rsidRPr="006071AF">
        <w:rPr>
          <w:b/>
        </w:rPr>
        <w:t>Equació_segon_grau</w:t>
      </w:r>
      <w:proofErr w:type="spellEnd"/>
      <w:r>
        <w:t xml:space="preserve">)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</w:t>
      </w:r>
      <w:r w:rsidR="005E50DA">
        <w:t>ritme</w:t>
      </w:r>
      <w:proofErr w:type="spellEnd"/>
      <w:r w:rsidR="005E50DA">
        <w:t xml:space="preserve"> que </w:t>
      </w:r>
      <w:proofErr w:type="spellStart"/>
      <w:r w:rsidR="005E50DA">
        <w:t>calculi</w:t>
      </w:r>
      <w:proofErr w:type="spellEnd"/>
      <w:r w:rsidR="005E50DA">
        <w:t xml:space="preserve"> el </w:t>
      </w:r>
      <w:proofErr w:type="spellStart"/>
      <w:r w:rsidR="005E50DA">
        <w:t>resultat</w:t>
      </w:r>
      <w:proofErr w:type="spellEnd"/>
      <w:r w:rsidR="005E50DA">
        <w:t xml:space="preserve"> </w:t>
      </w:r>
      <w:proofErr w:type="spellStart"/>
      <w:r w:rsidR="005E50DA">
        <w:t>d’una</w:t>
      </w:r>
      <w:proofErr w:type="spellEnd"/>
      <w:r w:rsidR="005E50DA">
        <w:t xml:space="preserve"> </w:t>
      </w:r>
      <w:proofErr w:type="spellStart"/>
      <w:r w:rsidR="005E50DA">
        <w:t>equació</w:t>
      </w:r>
      <w:proofErr w:type="spellEnd"/>
      <w:r w:rsidR="005E50DA">
        <w:t xml:space="preserve"> de </w:t>
      </w:r>
      <w:proofErr w:type="spellStart"/>
      <w:r w:rsidR="005E50DA">
        <w:t>segon</w:t>
      </w:r>
      <w:proofErr w:type="spellEnd"/>
      <w:r w:rsidR="005E50DA">
        <w:t xml:space="preserve"> </w:t>
      </w:r>
      <w:proofErr w:type="spellStart"/>
      <w:r w:rsidR="005E50DA">
        <w:t>grau</w:t>
      </w:r>
      <w:proofErr w:type="spellEnd"/>
      <w:r w:rsidR="005E50DA">
        <w:t xml:space="preserve">. </w:t>
      </w:r>
      <w:proofErr w:type="spellStart"/>
      <w:r w:rsidR="005E50DA">
        <w:t>L’usuari</w:t>
      </w:r>
      <w:proofErr w:type="spellEnd"/>
      <w:r w:rsidR="005E50DA">
        <w:t xml:space="preserve"> ha </w:t>
      </w:r>
      <w:proofErr w:type="spellStart"/>
      <w:r w:rsidR="005E50DA">
        <w:t>d’</w:t>
      </w:r>
      <w:r w:rsidR="00F90249" w:rsidRPr="00F90249">
        <w:t>introduir</w:t>
      </w:r>
      <w:proofErr w:type="spellEnd"/>
      <w:r w:rsidR="00F90249" w:rsidRPr="00F90249">
        <w:t xml:space="preserve"> </w:t>
      </w:r>
      <w:proofErr w:type="spellStart"/>
      <w:r w:rsidR="00F90249" w:rsidRPr="00F90249">
        <w:t>els</w:t>
      </w:r>
      <w:proofErr w:type="spellEnd"/>
      <w:r w:rsidR="00F90249" w:rsidRPr="00F90249">
        <w:t xml:space="preserve"> </w:t>
      </w:r>
      <w:proofErr w:type="spellStart"/>
      <w:r w:rsidR="00F90249" w:rsidRPr="00F90249">
        <w:t>valors</w:t>
      </w:r>
      <w:proofErr w:type="spellEnd"/>
      <w:r w:rsidR="00F90249" w:rsidRPr="00F90249">
        <w:t xml:space="preserve"> per a </w:t>
      </w:r>
      <w:proofErr w:type="spellStart"/>
      <w:r w:rsidR="00F90249" w:rsidRPr="00F90249">
        <w:t>a</w:t>
      </w:r>
      <w:proofErr w:type="spellEnd"/>
      <w:r w:rsidR="00F90249" w:rsidRPr="00F90249">
        <w:t>, b i c</w:t>
      </w:r>
      <w:r w:rsidR="005E50DA">
        <w:t xml:space="preserve">. </w:t>
      </w:r>
      <w:proofErr w:type="spellStart"/>
      <w:r w:rsidR="005E50DA">
        <w:t>S’</w:t>
      </w:r>
      <w:r w:rsidR="00F90249" w:rsidRPr="00F90249">
        <w:t>ha</w:t>
      </w:r>
      <w:proofErr w:type="spellEnd"/>
      <w:r w:rsidR="00F90249" w:rsidRPr="00F90249">
        <w:t xml:space="preserve"> de </w:t>
      </w:r>
      <w:proofErr w:type="spellStart"/>
      <w:r w:rsidR="00F90249" w:rsidRPr="00F90249">
        <w:t>fer</w:t>
      </w:r>
      <w:proofErr w:type="spellEnd"/>
      <w:r w:rsidR="00F90249" w:rsidRPr="00F90249">
        <w:t xml:space="preserve"> servir la fórmula de </w:t>
      </w:r>
      <w:proofErr w:type="spellStart"/>
      <w:r w:rsidR="00F90249" w:rsidRPr="00F90249">
        <w:t>resolució</w:t>
      </w:r>
      <w:proofErr w:type="spellEnd"/>
      <w:r w:rsidR="00F90249" w:rsidRPr="00F90249">
        <w:t xml:space="preserve"> de les </w:t>
      </w:r>
      <w:proofErr w:type="spellStart"/>
      <w:r w:rsidR="00F90249" w:rsidRPr="00F90249">
        <w:t>equacions</w:t>
      </w:r>
      <w:proofErr w:type="spellEnd"/>
      <w:r w:rsidR="00F90249" w:rsidRPr="00F90249">
        <w:t xml:space="preserve"> de </w:t>
      </w:r>
      <w:proofErr w:type="spellStart"/>
      <w:r w:rsidR="00F90249" w:rsidRPr="00F90249">
        <w:t>segon</w:t>
      </w:r>
      <w:proofErr w:type="spellEnd"/>
      <w:r w:rsidR="00F90249" w:rsidRPr="00F90249">
        <w:t xml:space="preserve"> </w:t>
      </w:r>
      <w:proofErr w:type="spellStart"/>
      <w:r w:rsidR="00F90249" w:rsidRPr="00F90249">
        <w:t>grau</w:t>
      </w:r>
      <w:proofErr w:type="spellEnd"/>
      <w:r w:rsidR="00F90249" w:rsidRPr="00F90249">
        <w:t xml:space="preserve">: </w:t>
      </w:r>
    </w:p>
    <w:p w14:paraId="425746D9" w14:textId="77777777" w:rsidR="003C28B2" w:rsidRPr="00F90249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82B93E" wp14:editId="04097A43">
            <wp:extent cx="2990476" cy="590476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D2F7" w14:textId="77777777" w:rsidR="00F90249" w:rsidRDefault="006071AF" w:rsidP="003C28B2">
      <w:r>
        <w:t>(</w:t>
      </w:r>
      <w:r w:rsidRPr="006071AF">
        <w:rPr>
          <w:b/>
        </w:rPr>
        <w:t>Notes</w:t>
      </w:r>
      <w:r>
        <w:t xml:space="preserve">) </w:t>
      </w:r>
      <w:proofErr w:type="spellStart"/>
      <w:r w:rsidR="00F90249" w:rsidRPr="00F90249">
        <w:t>Fer</w:t>
      </w:r>
      <w:proofErr w:type="spellEnd"/>
      <w:r w:rsidR="00F90249" w:rsidRPr="00F90249">
        <w:t xml:space="preserve"> un </w:t>
      </w:r>
      <w:proofErr w:type="spellStart"/>
      <w:r w:rsidR="00F90249" w:rsidRPr="00F90249">
        <w:t>algoritme</w:t>
      </w:r>
      <w:proofErr w:type="spellEnd"/>
      <w:r w:rsidR="00F90249" w:rsidRPr="00F90249">
        <w:t xml:space="preserve"> que donada una nota </w:t>
      </w:r>
      <w:proofErr w:type="spellStart"/>
      <w:r w:rsidR="00F90249" w:rsidRPr="00F90249">
        <w:t>numèrica</w:t>
      </w:r>
      <w:proofErr w:type="spellEnd"/>
      <w:r w:rsidR="005E50DA">
        <w:t xml:space="preserve"> (número natural)</w:t>
      </w:r>
      <w:r w:rsidR="00F90249" w:rsidRPr="00F90249">
        <w:t xml:space="preserve">, </w:t>
      </w:r>
      <w:proofErr w:type="spellStart"/>
      <w:r w:rsidR="00F90249" w:rsidRPr="00F90249">
        <w:t>calculi</w:t>
      </w:r>
      <w:proofErr w:type="spellEnd"/>
      <w:r w:rsidR="00F90249" w:rsidRPr="00F90249">
        <w:t xml:space="preserve"> la nota textual, </w:t>
      </w:r>
      <w:proofErr w:type="spellStart"/>
      <w:r w:rsidR="00F90249" w:rsidRPr="00F90249">
        <w:t>segons</w:t>
      </w:r>
      <w:proofErr w:type="spellEnd"/>
      <w:r w:rsidR="00F90249" w:rsidRPr="00F90249">
        <w:t xml:space="preserve"> la </w:t>
      </w:r>
      <w:proofErr w:type="spellStart"/>
      <w:r w:rsidR="00F90249" w:rsidRPr="00F90249">
        <w:t>següent</w:t>
      </w:r>
      <w:proofErr w:type="spellEnd"/>
      <w:r w:rsidR="00F90249" w:rsidRPr="00F90249">
        <w:t xml:space="preserve"> taula: </w:t>
      </w:r>
    </w:p>
    <w:p w14:paraId="76BB294A" w14:textId="77777777" w:rsidR="005E50DA" w:rsidRDefault="005E50DA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7AA3FDD4" wp14:editId="004DB5A4">
            <wp:extent cx="3038095" cy="1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BE" w14:textId="77777777" w:rsidR="005E50DA" w:rsidRDefault="0029054A" w:rsidP="003C28B2">
      <w:pPr>
        <w:pStyle w:val="resultat"/>
      </w:pPr>
      <w:proofErr w:type="spellStart"/>
      <w:r>
        <w:t>Exemple</w:t>
      </w:r>
      <w:proofErr w:type="spellEnd"/>
    </w:p>
    <w:p w14:paraId="033EEC12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9</w:t>
      </w:r>
    </w:p>
    <w:p w14:paraId="1FF325FD" w14:textId="77777777" w:rsidR="0029054A" w:rsidRDefault="00461009" w:rsidP="00461009">
      <w:pPr>
        <w:pStyle w:val="resultat"/>
      </w:pPr>
      <w:proofErr w:type="spellStart"/>
      <w:r>
        <w:t>Resultat</w:t>
      </w:r>
      <w:proofErr w:type="spellEnd"/>
      <w:r>
        <w:t xml:space="preserve">: </w:t>
      </w:r>
      <w:proofErr w:type="spellStart"/>
      <w:r>
        <w:t>Excel·lent</w:t>
      </w:r>
      <w:proofErr w:type="spellEnd"/>
    </w:p>
    <w:p w14:paraId="4E051E46" w14:textId="77777777" w:rsidR="0029054A" w:rsidRDefault="0029054A" w:rsidP="003C28B2">
      <w:pPr>
        <w:pStyle w:val="resultat"/>
      </w:pPr>
      <w:r>
        <w:t xml:space="preserve">Nota </w:t>
      </w:r>
      <w:proofErr w:type="spellStart"/>
      <w:r>
        <w:t>introduïda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>: 15</w:t>
      </w:r>
    </w:p>
    <w:p w14:paraId="35673939" w14:textId="77777777" w:rsidR="0029054A" w:rsidRPr="00461009" w:rsidRDefault="0029054A" w:rsidP="00461009">
      <w:pPr>
        <w:pStyle w:val="resultat"/>
        <w:rPr>
          <w:rFonts w:eastAsia="Times New Roman"/>
          <w:color w:val="auto"/>
          <w:sz w:val="20"/>
          <w:szCs w:val="20"/>
          <w:lang w:val="ca-ES" w:eastAsia="es-ES_tradnl"/>
        </w:rPr>
      </w:pPr>
      <w:r w:rsidRPr="0029054A">
        <w:rPr>
          <w:rFonts w:eastAsia="Times New Roman"/>
          <w:color w:val="auto"/>
          <w:sz w:val="20"/>
          <w:szCs w:val="20"/>
          <w:lang w:val="ca-ES" w:eastAsia="es-ES_tradnl"/>
        </w:rPr>
        <w:t>Resultat</w:t>
      </w:r>
      <w:r>
        <w:rPr>
          <w:rFonts w:eastAsia="Times New Roman"/>
          <w:color w:val="auto"/>
          <w:sz w:val="20"/>
          <w:szCs w:val="20"/>
          <w:lang w:val="ca-ES" w:eastAsia="es-ES_tradnl"/>
        </w:rPr>
        <w:t>: No es una nota correcta</w:t>
      </w:r>
    </w:p>
    <w:p w14:paraId="540B18B9" w14:textId="77777777" w:rsidR="00C96A75" w:rsidRDefault="006071AF" w:rsidP="003C28B2">
      <w:r>
        <w:t>(</w:t>
      </w:r>
      <w:proofErr w:type="spellStart"/>
      <w:r w:rsidRPr="006071AF">
        <w:rPr>
          <w:b/>
        </w:rPr>
        <w:t>Num_Vocal</w:t>
      </w:r>
      <w:proofErr w:type="spellEnd"/>
      <w:r>
        <w:t xml:space="preserve">) </w:t>
      </w:r>
      <w:proofErr w:type="spellStart"/>
      <w:r w:rsidR="005E50DA" w:rsidRPr="005E50DA">
        <w:t>Fer</w:t>
      </w:r>
      <w:proofErr w:type="spellEnd"/>
      <w:r w:rsidR="005E50DA" w:rsidRPr="005E50DA">
        <w:t xml:space="preserve"> un </w:t>
      </w:r>
      <w:proofErr w:type="spellStart"/>
      <w:r w:rsidR="005E50DA" w:rsidRPr="005E50DA">
        <w:t>algoritme</w:t>
      </w:r>
      <w:proofErr w:type="spellEnd"/>
      <w:r w:rsidR="005E50DA" w:rsidRPr="005E50DA">
        <w:t xml:space="preserve"> que donada una </w:t>
      </w:r>
      <w:proofErr w:type="spellStart"/>
      <w:r w:rsidR="005E50DA" w:rsidRPr="005E50DA">
        <w:t>lletra</w:t>
      </w:r>
      <w:proofErr w:type="spellEnd"/>
      <w:r w:rsidR="005E50DA" w:rsidRPr="005E50DA">
        <w:t xml:space="preserve"> vocal (</w:t>
      </w:r>
      <w:proofErr w:type="spellStart"/>
      <w:r w:rsidR="005E50DA" w:rsidRPr="005E50DA">
        <w:t>majúscula</w:t>
      </w:r>
      <w:proofErr w:type="spellEnd"/>
      <w:r w:rsidR="005E50DA" w:rsidRPr="005E50DA">
        <w:t xml:space="preserve"> o minúscula) </w:t>
      </w:r>
      <w:proofErr w:type="spellStart"/>
      <w:r w:rsidR="005E50DA" w:rsidRPr="005E50DA">
        <w:t>mostri</w:t>
      </w:r>
      <w:proofErr w:type="spellEnd"/>
      <w:r w:rsidR="005E50DA" w:rsidRPr="005E50DA">
        <w:t xml:space="preserve"> </w:t>
      </w:r>
      <w:proofErr w:type="spellStart"/>
      <w:r w:rsidR="005E50DA" w:rsidRPr="005E50DA">
        <w:t>quin</w:t>
      </w:r>
      <w:proofErr w:type="spellEnd"/>
      <w:r w:rsidR="005E50DA" w:rsidRPr="005E50DA">
        <w:t xml:space="preserve"> nombre de </w:t>
      </w:r>
      <w:proofErr w:type="spellStart"/>
      <w:r w:rsidR="005E50DA" w:rsidRPr="005E50DA">
        <w:t>lle</w:t>
      </w:r>
      <w:r w:rsidR="00C96A75">
        <w:t>tra</w:t>
      </w:r>
      <w:proofErr w:type="spellEnd"/>
      <w:r w:rsidR="00C96A75">
        <w:t xml:space="preserve"> </w:t>
      </w:r>
      <w:proofErr w:type="spellStart"/>
      <w:r w:rsidR="00C96A75">
        <w:t>és</w:t>
      </w:r>
      <w:proofErr w:type="spellEnd"/>
      <w:r w:rsidR="00C96A75">
        <w:t xml:space="preserve">. </w:t>
      </w:r>
    </w:p>
    <w:p w14:paraId="48C042F4" w14:textId="77777777" w:rsidR="005E50DA" w:rsidRPr="0077560A" w:rsidRDefault="00C96A75" w:rsidP="003C28B2">
      <w:pPr>
        <w:pStyle w:val="resultat"/>
      </w:pPr>
      <w:r w:rsidRPr="0077560A">
        <w:lastRenderedPageBreak/>
        <w:t xml:space="preserve">Per </w:t>
      </w:r>
      <w:proofErr w:type="spellStart"/>
      <w:r w:rsidRPr="0077560A">
        <w:t>exemple</w:t>
      </w:r>
      <w:proofErr w:type="spellEnd"/>
      <w:r w:rsidRPr="0077560A">
        <w:t xml:space="preserve">, donada la ‘o’ (o la ‘O’), </w:t>
      </w:r>
      <w:proofErr w:type="spellStart"/>
      <w:r w:rsidRPr="0077560A">
        <w:t>l’</w:t>
      </w:r>
      <w:r w:rsidR="005E50DA" w:rsidRPr="0077560A">
        <w:t>algoritme</w:t>
      </w:r>
      <w:proofErr w:type="spellEnd"/>
      <w:r w:rsidR="005E50DA" w:rsidRPr="0077560A">
        <w:t xml:space="preserve"> ha de mostrar un 4. </w:t>
      </w:r>
    </w:p>
    <w:p w14:paraId="12D56B00" w14:textId="77777777" w:rsidR="005E50DA" w:rsidRDefault="005E50DA" w:rsidP="003C28B2">
      <w:r w:rsidRPr="00C96A75">
        <w:rPr>
          <w:b/>
        </w:rPr>
        <w:t>(</w:t>
      </w:r>
      <w:proofErr w:type="spellStart"/>
      <w:r w:rsidRPr="00C96A75">
        <w:rPr>
          <w:b/>
        </w:rPr>
        <w:t>Dies</w:t>
      </w:r>
      <w:proofErr w:type="spellEnd"/>
      <w:r w:rsidRPr="00C96A75">
        <w:rPr>
          <w:b/>
        </w:rPr>
        <w:t xml:space="preserve"> del mes)</w:t>
      </w:r>
      <w:r w:rsidRPr="00C96A75">
        <w:t xml:space="preserve">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</w:t>
      </w:r>
      <w:r w:rsidR="00C96A75" w:rsidRPr="00C96A75">
        <w:t>oritme</w:t>
      </w:r>
      <w:proofErr w:type="spellEnd"/>
      <w:r w:rsidR="00C96A75" w:rsidRPr="00C96A75">
        <w:t xml:space="preserve"> que </w:t>
      </w:r>
      <w:proofErr w:type="spellStart"/>
      <w:r w:rsidR="00C96A75" w:rsidRPr="00C96A75">
        <w:t>donat</w:t>
      </w:r>
      <w:proofErr w:type="spellEnd"/>
      <w:r w:rsidR="00C96A75" w:rsidRPr="00C96A75">
        <w:t xml:space="preserve"> un nombre natural de </w:t>
      </w:r>
      <w:proofErr w:type="spellStart"/>
      <w:r w:rsidR="00C96A75" w:rsidRPr="00C96A75">
        <w:t>l’u</w:t>
      </w:r>
      <w:proofErr w:type="spellEnd"/>
      <w:r w:rsidR="00C96A75" w:rsidRPr="00C96A75">
        <w:t xml:space="preserve"> al </w:t>
      </w:r>
      <w:proofErr w:type="spellStart"/>
      <w:r w:rsidR="00C96A75" w:rsidRPr="00C96A75">
        <w:t>dotze</w:t>
      </w:r>
      <w:proofErr w:type="spellEnd"/>
      <w:r w:rsidR="00C96A75" w:rsidRPr="00C96A75">
        <w:t xml:space="preserve">, que representa el mes, </w:t>
      </w:r>
      <w:proofErr w:type="spellStart"/>
      <w:r w:rsidR="00C96A75" w:rsidRPr="00C96A75">
        <w:t>indiqui</w:t>
      </w:r>
      <w:proofErr w:type="spellEnd"/>
      <w:r w:rsidR="00C96A75" w:rsidRPr="00C96A75">
        <w:t xml:space="preserve"> si el me</w:t>
      </w:r>
      <w:r w:rsidRPr="00C96A75">
        <w:t xml:space="preserve">s </w:t>
      </w:r>
      <w:proofErr w:type="spellStart"/>
      <w:r w:rsidRPr="00C96A75">
        <w:t>corresponent</w:t>
      </w:r>
      <w:proofErr w:type="spellEnd"/>
      <w:r w:rsidRPr="00C96A75">
        <w:t xml:space="preserve"> t</w:t>
      </w:r>
      <w:r w:rsidR="00C96A75" w:rsidRPr="00C96A75">
        <w:t>é</w:t>
      </w:r>
      <w:r w:rsidRPr="00C96A75">
        <w:t xml:space="preserve"> 28 (no es té en </w:t>
      </w:r>
      <w:proofErr w:type="spellStart"/>
      <w:r w:rsidRPr="00C96A75">
        <w:t>compte</w:t>
      </w:r>
      <w:proofErr w:type="spellEnd"/>
      <w:r w:rsidRPr="00C96A75">
        <w:t xml:space="preserve"> si </w:t>
      </w:r>
      <w:proofErr w:type="spellStart"/>
      <w:r w:rsidRPr="00C96A75">
        <w:t>és</w:t>
      </w:r>
      <w:proofErr w:type="spellEnd"/>
      <w:r w:rsidRPr="00C96A75">
        <w:t xml:space="preserve"> </w:t>
      </w:r>
      <w:proofErr w:type="spellStart"/>
      <w:r w:rsidRPr="00C96A75">
        <w:t>any</w:t>
      </w:r>
      <w:proofErr w:type="spellEnd"/>
      <w:r w:rsidRPr="00C96A75">
        <w:t xml:space="preserve"> de </w:t>
      </w:r>
      <w:proofErr w:type="spellStart"/>
      <w:r w:rsidRPr="00C96A75">
        <w:t>traspàs</w:t>
      </w:r>
      <w:proofErr w:type="spellEnd"/>
      <w:r w:rsidRPr="00C96A75">
        <w:t xml:space="preserve">), 30 o 31 </w:t>
      </w:r>
      <w:proofErr w:type="spellStart"/>
      <w:r w:rsidRPr="00C96A75">
        <w:t>dies</w:t>
      </w:r>
      <w:proofErr w:type="spellEnd"/>
      <w:r w:rsidRPr="00C96A75">
        <w:t xml:space="preserve">. </w:t>
      </w:r>
    </w:p>
    <w:p w14:paraId="2076A91B" w14:textId="77777777" w:rsidR="00863A65" w:rsidRPr="000666FE" w:rsidRDefault="00863A65" w:rsidP="00461009">
      <w:pPr>
        <w:pStyle w:val="resultat"/>
        <w:rPr>
          <w:lang w:val="en-GB"/>
        </w:rPr>
      </w:pPr>
      <w:r w:rsidRPr="000666FE">
        <w:rPr>
          <w:lang w:val="en-GB"/>
        </w:rPr>
        <w:t xml:space="preserve">Per </w:t>
      </w:r>
      <w:proofErr w:type="spellStart"/>
      <w:r w:rsidRPr="000666FE">
        <w:rPr>
          <w:lang w:val="en-GB"/>
        </w:rPr>
        <w:t>exemple</w:t>
      </w:r>
      <w:proofErr w:type="spellEnd"/>
      <w:r w:rsidRPr="000666FE">
        <w:rPr>
          <w:lang w:val="en-GB"/>
        </w:rPr>
        <w:t xml:space="preserve">: </w:t>
      </w:r>
      <w:proofErr w:type="spellStart"/>
      <w:r w:rsidRPr="000666FE">
        <w:rPr>
          <w:lang w:val="en-GB"/>
        </w:rPr>
        <w:t>mes</w:t>
      </w:r>
      <w:proofErr w:type="spellEnd"/>
      <w:r w:rsidRPr="000666FE">
        <w:rPr>
          <w:lang w:val="en-GB"/>
        </w:rPr>
        <w:t xml:space="preserve">: </w:t>
      </w:r>
      <w:proofErr w:type="gramStart"/>
      <w:r w:rsidRPr="000666FE">
        <w:rPr>
          <w:lang w:val="en-GB"/>
        </w:rPr>
        <w:t>10 ;</w:t>
      </w:r>
      <w:proofErr w:type="gramEnd"/>
      <w:r w:rsidRPr="000666FE">
        <w:rPr>
          <w:lang w:val="en-GB"/>
        </w:rPr>
        <w:t xml:space="preserve"> </w:t>
      </w:r>
      <w:proofErr w:type="spellStart"/>
      <w:r w:rsidRPr="000666FE">
        <w:rPr>
          <w:lang w:val="en-GB"/>
        </w:rPr>
        <w:t>Resultat</w:t>
      </w:r>
      <w:proofErr w:type="spellEnd"/>
      <w:r w:rsidRPr="000666FE">
        <w:rPr>
          <w:lang w:val="en-GB"/>
        </w:rPr>
        <w:t xml:space="preserve"> 31 dies</w:t>
      </w:r>
    </w:p>
    <w:p w14:paraId="03423CF1" w14:textId="77777777" w:rsidR="00C96A75" w:rsidRPr="0077560A" w:rsidRDefault="005E50DA" w:rsidP="003C28B2">
      <w:r w:rsidRPr="0077560A">
        <w:rPr>
          <w:b/>
        </w:rPr>
        <w:t>(</w:t>
      </w:r>
      <w:proofErr w:type="spellStart"/>
      <w:r w:rsidRPr="0077560A">
        <w:rPr>
          <w:b/>
        </w:rPr>
        <w:t>Estacions</w:t>
      </w:r>
      <w:proofErr w:type="spellEnd"/>
      <w:r w:rsidRPr="0077560A">
        <w:rPr>
          <w:b/>
        </w:rPr>
        <w:t>)</w:t>
      </w:r>
      <w:r w:rsidRPr="0077560A">
        <w:t xml:space="preserve"> </w:t>
      </w:r>
      <w:proofErr w:type="spellStart"/>
      <w:r w:rsidRPr="0077560A">
        <w:t>Fer</w:t>
      </w:r>
      <w:proofErr w:type="spellEnd"/>
      <w:r w:rsidRPr="0077560A">
        <w:t xml:space="preserve"> un </w:t>
      </w:r>
      <w:proofErr w:type="spellStart"/>
      <w:r w:rsidRPr="0077560A">
        <w:t>algor</w:t>
      </w:r>
      <w:r w:rsidR="00C96A75" w:rsidRPr="0077560A">
        <w:t>itme</w:t>
      </w:r>
      <w:proofErr w:type="spellEnd"/>
      <w:r w:rsidR="00C96A75" w:rsidRPr="0077560A">
        <w:t xml:space="preserve"> que </w:t>
      </w:r>
      <w:proofErr w:type="spellStart"/>
      <w:r w:rsidR="00C96A75" w:rsidRPr="0077560A">
        <w:t>demani</w:t>
      </w:r>
      <w:proofErr w:type="spellEnd"/>
      <w:r w:rsidR="00C96A75" w:rsidRPr="0077560A">
        <w:t xml:space="preserve"> a </w:t>
      </w:r>
      <w:proofErr w:type="spellStart"/>
      <w:r w:rsidR="00C96A75" w:rsidRPr="0077560A">
        <w:t>l’usuari</w:t>
      </w:r>
      <w:proofErr w:type="spellEnd"/>
      <w:r w:rsidR="00C96A75" w:rsidRPr="0077560A">
        <w:t xml:space="preserve"> un me</w:t>
      </w:r>
      <w:r w:rsidRPr="0077560A">
        <w:t xml:space="preserve">s i </w:t>
      </w:r>
      <w:r w:rsidR="00C96A75" w:rsidRPr="0077560A">
        <w:t xml:space="preserve">un </w:t>
      </w:r>
      <w:proofErr w:type="spellStart"/>
      <w:r w:rsidR="00C96A75" w:rsidRPr="0077560A">
        <w:t>dia</w:t>
      </w:r>
      <w:proofErr w:type="spellEnd"/>
      <w:r w:rsidR="00C96A75" w:rsidRPr="0077560A">
        <w:t xml:space="preserve">, i </w:t>
      </w:r>
      <w:proofErr w:type="spellStart"/>
      <w:r w:rsidR="00C96A75" w:rsidRPr="0077560A">
        <w:t>mostri</w:t>
      </w:r>
      <w:proofErr w:type="spellEnd"/>
      <w:r w:rsidR="00C96A75" w:rsidRPr="0077560A">
        <w:t xml:space="preserve"> per pantalla </w:t>
      </w:r>
      <w:proofErr w:type="spellStart"/>
      <w:r w:rsidR="00C96A75" w:rsidRPr="0077560A">
        <w:t>l’estació</w:t>
      </w:r>
      <w:proofErr w:type="spellEnd"/>
      <w:r w:rsidR="00C96A75" w:rsidRPr="0077560A">
        <w:t xml:space="preserve"> de </w:t>
      </w:r>
      <w:proofErr w:type="spellStart"/>
      <w:r w:rsidR="00C96A75" w:rsidRPr="0077560A">
        <w:t>l’</w:t>
      </w:r>
      <w:r w:rsidRPr="0077560A">
        <w:t>any</w:t>
      </w:r>
      <w:proofErr w:type="spellEnd"/>
      <w:r w:rsidRPr="0077560A">
        <w:t xml:space="preserve"> </w:t>
      </w:r>
      <w:proofErr w:type="spellStart"/>
      <w:r w:rsidRPr="0077560A">
        <w:t>corresponent</w:t>
      </w:r>
      <w:proofErr w:type="spellEnd"/>
      <w:r w:rsidRPr="0077560A">
        <w:t xml:space="preserve">. </w:t>
      </w:r>
    </w:p>
    <w:tbl>
      <w:tblPr>
        <w:tblStyle w:val="Tabladecuadrcula2-nfasis21"/>
        <w:tblW w:w="0" w:type="auto"/>
        <w:tblInd w:w="666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</w:tblGrid>
      <w:tr w:rsidR="00863A65" w14:paraId="73B48DFD" w14:textId="77777777" w:rsidTr="00863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F288BA5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Estació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7182053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63A65">
              <w:t>Inici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40F22BE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Final</w:t>
            </w:r>
          </w:p>
        </w:tc>
      </w:tr>
      <w:tr w:rsidR="00863A65" w14:paraId="3C3771C0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70B8213D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Tardor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62E00497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setembre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71CF03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desembre.</w:t>
            </w:r>
          </w:p>
        </w:tc>
      </w:tr>
      <w:tr w:rsidR="00863A65" w14:paraId="0968E1ED" w14:textId="77777777" w:rsidTr="00863A6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3613A672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Hivern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2AE53922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>21 de desembre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6CD9F66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març</w:t>
            </w:r>
            <w:proofErr w:type="spellEnd"/>
            <w:r w:rsidRPr="00863A65">
              <w:t>.</w:t>
            </w:r>
          </w:p>
        </w:tc>
      </w:tr>
      <w:tr w:rsidR="00863A65" w14:paraId="4B4A8B19" w14:textId="77777777" w:rsidTr="00863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17AFFAB8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r w:rsidRPr="00863A65">
              <w:t>Primavera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55323278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març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01C70655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A65">
              <w:t>2</w:t>
            </w:r>
            <w:r>
              <w:t>0</w:t>
            </w:r>
            <w:r w:rsidRPr="00863A65">
              <w:t xml:space="preserve"> de </w:t>
            </w:r>
            <w:proofErr w:type="spellStart"/>
            <w:r w:rsidRPr="00863A65">
              <w:t>juny</w:t>
            </w:r>
            <w:proofErr w:type="spellEnd"/>
            <w:r w:rsidRPr="00863A65">
              <w:t>.</w:t>
            </w:r>
          </w:p>
        </w:tc>
      </w:tr>
      <w:tr w:rsidR="00863A65" w14:paraId="35CEFA98" w14:textId="77777777" w:rsidTr="00863A6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shd w:val="clear" w:color="auto" w:fill="auto"/>
            <w:vAlign w:val="center"/>
          </w:tcPr>
          <w:p w14:paraId="05C71BF9" w14:textId="77777777" w:rsidR="00863A65" w:rsidRPr="00863A65" w:rsidRDefault="00863A65" w:rsidP="00461009">
            <w:pPr>
              <w:numPr>
                <w:ilvl w:val="0"/>
                <w:numId w:val="0"/>
              </w:numPr>
              <w:spacing w:before="0" w:after="100" w:afterAutospacing="1" w:line="240" w:lineRule="auto"/>
            </w:pPr>
            <w:proofErr w:type="spellStart"/>
            <w:r w:rsidRPr="00863A65">
              <w:t>Estiu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4288DA6D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A65">
              <w:t xml:space="preserve">21 de </w:t>
            </w:r>
            <w:proofErr w:type="spellStart"/>
            <w:r w:rsidRPr="00863A65">
              <w:t>juny</w:t>
            </w:r>
            <w:proofErr w:type="spellEnd"/>
          </w:p>
        </w:tc>
        <w:tc>
          <w:tcPr>
            <w:tcW w:w="2363" w:type="dxa"/>
            <w:shd w:val="clear" w:color="auto" w:fill="auto"/>
            <w:vAlign w:val="center"/>
          </w:tcPr>
          <w:p w14:paraId="17305F91" w14:textId="77777777" w:rsidR="00863A65" w:rsidRPr="00863A65" w:rsidRDefault="00863A65" w:rsidP="00BD2C3D">
            <w:pPr>
              <w:numPr>
                <w:ilvl w:val="0"/>
                <w:numId w:val="0"/>
              </w:numPr>
              <w:spacing w:before="0" w:after="100" w:afterAutospacing="1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863A65">
              <w:t xml:space="preserve"> de </w:t>
            </w:r>
            <w:proofErr w:type="spellStart"/>
            <w:r w:rsidRPr="00863A65">
              <w:t>setembre</w:t>
            </w:r>
            <w:proofErr w:type="spellEnd"/>
            <w:r w:rsidRPr="00863A65">
              <w:t>.</w:t>
            </w:r>
          </w:p>
        </w:tc>
      </w:tr>
    </w:tbl>
    <w:p w14:paraId="6070668B" w14:textId="77777777" w:rsidR="00C96A75" w:rsidRDefault="00C96A75" w:rsidP="003C28B2">
      <w:r w:rsidRPr="00C96A75">
        <w:t>(</w:t>
      </w:r>
      <w:r w:rsidRPr="006071AF">
        <w:rPr>
          <w:b/>
        </w:rPr>
        <w:t>Restaurant</w:t>
      </w:r>
      <w:r w:rsidRPr="00C96A75">
        <w:t xml:space="preserve">) Un restaurant cobra </w:t>
      </w:r>
      <w:proofErr w:type="spellStart"/>
      <w:r w:rsidRPr="00C96A75">
        <w:t>els</w:t>
      </w:r>
      <w:proofErr w:type="spellEnd"/>
      <w:r w:rsidRPr="00C96A75">
        <w:t xml:space="preserve"> menús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dies</w:t>
      </w:r>
      <w:proofErr w:type="spellEnd"/>
      <w:r w:rsidRPr="00C96A75">
        <w:t xml:space="preserve"> laborables a 10 € i </w:t>
      </w:r>
      <w:proofErr w:type="spellStart"/>
      <w:r w:rsidRPr="00C96A75">
        <w:t>dels</w:t>
      </w:r>
      <w:proofErr w:type="spellEnd"/>
      <w:r w:rsidRPr="00C96A75">
        <w:t xml:space="preserve"> </w:t>
      </w:r>
      <w:proofErr w:type="spellStart"/>
      <w:r w:rsidRPr="00C96A75">
        <w:t>festius</w:t>
      </w:r>
      <w:proofErr w:type="spellEnd"/>
      <w:r w:rsidRPr="00C96A75">
        <w:t xml:space="preserve"> a 14 €. </w:t>
      </w:r>
      <w:proofErr w:type="spellStart"/>
      <w:r w:rsidRPr="00C96A75">
        <w:t>Fer</w:t>
      </w:r>
      <w:proofErr w:type="spellEnd"/>
      <w:r w:rsidRPr="00C96A75">
        <w:t xml:space="preserve"> un </w:t>
      </w:r>
      <w:proofErr w:type="spellStart"/>
      <w:r w:rsidRPr="00C96A75">
        <w:t>algoritme</w:t>
      </w:r>
      <w:proofErr w:type="spellEnd"/>
      <w:r w:rsidRPr="00C96A75">
        <w:t xml:space="preserve"> que </w:t>
      </w:r>
      <w:proofErr w:type="spellStart"/>
      <w:r w:rsidRPr="00C96A75">
        <w:t>demani</w:t>
      </w:r>
      <w:proofErr w:type="spellEnd"/>
      <w:r w:rsidRPr="00C96A75">
        <w:t xml:space="preserve"> a </w:t>
      </w:r>
      <w:proofErr w:type="spellStart"/>
      <w:r w:rsidRPr="00C96A75">
        <w:t>l’usuari</w:t>
      </w:r>
      <w:proofErr w:type="spellEnd"/>
      <w:r w:rsidRPr="00C96A75">
        <w:t xml:space="preserve"> un número </w:t>
      </w:r>
      <w:proofErr w:type="spellStart"/>
      <w:r w:rsidRPr="00C96A75">
        <w:t>de l</w:t>
      </w:r>
      <w:proofErr w:type="spellEnd"/>
      <w:r w:rsidRPr="00C96A75">
        <w:t xml:space="preserve">’1 al 7 que indica el </w:t>
      </w:r>
      <w:proofErr w:type="spellStart"/>
      <w:r w:rsidRPr="00C96A75">
        <w:t>dia</w:t>
      </w:r>
      <w:proofErr w:type="spellEnd"/>
      <w:r w:rsidRPr="00C96A75">
        <w:t xml:space="preserve"> de la </w:t>
      </w:r>
      <w:proofErr w:type="spellStart"/>
      <w:r w:rsidRPr="00C96A75">
        <w:t>setmana</w:t>
      </w:r>
      <w:proofErr w:type="spellEnd"/>
      <w:r w:rsidRPr="00C96A75">
        <w:t xml:space="preserve">, i la </w:t>
      </w:r>
      <w:proofErr w:type="spellStart"/>
      <w:r w:rsidRPr="00C96A75">
        <w:t>quantitat</w:t>
      </w:r>
      <w:proofErr w:type="spellEnd"/>
      <w:r w:rsidRPr="00C96A75">
        <w:t xml:space="preserve"> </w:t>
      </w:r>
      <w:proofErr w:type="spellStart"/>
      <w:r w:rsidRPr="00C96A75">
        <w:t>d’euros</w:t>
      </w:r>
      <w:proofErr w:type="spellEnd"/>
      <w:r w:rsidRPr="00C96A75">
        <w:t xml:space="preserve"> que ha </w:t>
      </w:r>
      <w:proofErr w:type="spellStart"/>
      <w:r w:rsidRPr="00C96A75">
        <w:t>pagat</w:t>
      </w:r>
      <w:proofErr w:type="spellEnd"/>
      <w:r w:rsidRPr="00C96A75">
        <w:t xml:space="preserve"> el </w:t>
      </w:r>
      <w:proofErr w:type="spellStart"/>
      <w:r w:rsidRPr="00C96A75">
        <w:t>client</w:t>
      </w:r>
      <w:proofErr w:type="spellEnd"/>
      <w:r w:rsidRPr="00C96A75">
        <w:t xml:space="preserve">. </w:t>
      </w:r>
      <w:proofErr w:type="spellStart"/>
      <w:r w:rsidRPr="00C96A75">
        <w:t>Llavors</w:t>
      </w:r>
      <w:proofErr w:type="spellEnd"/>
      <w:r w:rsidRPr="00C96A75">
        <w:t xml:space="preserve"> </w:t>
      </w:r>
      <w:proofErr w:type="spellStart"/>
      <w:r w:rsidRPr="00C96A75">
        <w:t>l’algoritme</w:t>
      </w:r>
      <w:proofErr w:type="spellEnd"/>
      <w:r w:rsidRPr="00C96A75">
        <w:t xml:space="preserve"> ha de donar error si el </w:t>
      </w:r>
      <w:proofErr w:type="spellStart"/>
      <w:r w:rsidRPr="00C96A75">
        <w:t>client</w:t>
      </w:r>
      <w:proofErr w:type="spellEnd"/>
      <w:r w:rsidRPr="00C96A75">
        <w:t xml:space="preserve">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menys</w:t>
      </w:r>
      <w:proofErr w:type="spellEnd"/>
      <w:r w:rsidRPr="00C96A75">
        <w:t xml:space="preserve"> del que </w:t>
      </w:r>
      <w:proofErr w:type="spellStart"/>
      <w:r w:rsidRPr="00C96A75">
        <w:t>correspon</w:t>
      </w:r>
      <w:proofErr w:type="spellEnd"/>
      <w:r w:rsidRPr="00C96A75">
        <w:t xml:space="preserve"> </w:t>
      </w:r>
      <w:proofErr w:type="spellStart"/>
      <w:r w:rsidRPr="00C96A75">
        <w:t>segons</w:t>
      </w:r>
      <w:proofErr w:type="spellEnd"/>
      <w:r w:rsidRPr="00C96A75">
        <w:t xml:space="preserve"> el </w:t>
      </w:r>
      <w:proofErr w:type="spellStart"/>
      <w:r w:rsidRPr="00C96A75">
        <w:t>dia</w:t>
      </w:r>
      <w:proofErr w:type="spellEnd"/>
      <w:r w:rsidRPr="00C96A75">
        <w:t xml:space="preserve">, o </w:t>
      </w:r>
      <w:proofErr w:type="spellStart"/>
      <w:r w:rsidRPr="00C96A75">
        <w:t>bé</w:t>
      </w:r>
      <w:proofErr w:type="spellEnd"/>
      <w:r w:rsidRPr="00C96A75">
        <w:t xml:space="preserve"> el </w:t>
      </w:r>
      <w:proofErr w:type="spellStart"/>
      <w:r w:rsidRPr="00C96A75">
        <w:t>canvi</w:t>
      </w:r>
      <w:proofErr w:type="spellEnd"/>
      <w:r w:rsidRPr="00C96A75">
        <w:t xml:space="preserve"> que se </w:t>
      </w:r>
      <w:proofErr w:type="spellStart"/>
      <w:r w:rsidRPr="00C96A75">
        <w:t>li</w:t>
      </w:r>
      <w:proofErr w:type="spellEnd"/>
      <w:r w:rsidRPr="00C96A75">
        <w:t xml:space="preserve"> ha de tornar, si ha </w:t>
      </w:r>
      <w:proofErr w:type="spellStart"/>
      <w:r w:rsidRPr="00C96A75">
        <w:t>pagat</w:t>
      </w:r>
      <w:proofErr w:type="spellEnd"/>
      <w:r w:rsidRPr="00C96A75">
        <w:t xml:space="preserve"> </w:t>
      </w:r>
      <w:proofErr w:type="spellStart"/>
      <w:r w:rsidRPr="00C96A75">
        <w:t>més</w:t>
      </w:r>
      <w:proofErr w:type="spellEnd"/>
      <w:r w:rsidRPr="00C96A75">
        <w:t xml:space="preserve">. </w:t>
      </w:r>
    </w:p>
    <w:p w14:paraId="531ACDB8" w14:textId="77777777" w:rsidR="00461009" w:rsidRDefault="00C67C57" w:rsidP="00461009">
      <w:pPr>
        <w:pStyle w:val="resultat"/>
      </w:pPr>
      <w:r w:rsidRPr="00C67C57">
        <w:t xml:space="preserve">Per </w:t>
      </w:r>
      <w:proofErr w:type="spellStart"/>
      <w:r w:rsidRPr="00C67C57">
        <w:t>exemple</w:t>
      </w:r>
      <w:proofErr w:type="spellEnd"/>
      <w:r w:rsidRPr="00C67C57">
        <w:t xml:space="preserve">: </w:t>
      </w:r>
      <w:proofErr w:type="spellStart"/>
      <w:r w:rsidRPr="00344579">
        <w:t>numero</w:t>
      </w:r>
      <w:proofErr w:type="spellEnd"/>
      <w:r w:rsidRPr="00344579">
        <w:t xml:space="preserve"> </w:t>
      </w:r>
      <w:proofErr w:type="spellStart"/>
      <w:r w:rsidRPr="00344579">
        <w:t>dia</w:t>
      </w:r>
      <w:proofErr w:type="spellEnd"/>
      <w:r w:rsidRPr="00344579">
        <w:t xml:space="preserve">=5; </w:t>
      </w:r>
      <w:proofErr w:type="spellStart"/>
      <w:r w:rsidRPr="00344579">
        <w:t>import</w:t>
      </w:r>
      <w:proofErr w:type="spellEnd"/>
      <w:r w:rsidRPr="00344579">
        <w:t xml:space="preserve">=20, </w:t>
      </w:r>
    </w:p>
    <w:p w14:paraId="4652E2E9" w14:textId="77777777" w:rsidR="00C67C57" w:rsidRPr="00344579" w:rsidRDefault="00C67C57" w:rsidP="00461009">
      <w:pPr>
        <w:pStyle w:val="resultat"/>
      </w:pPr>
      <w:proofErr w:type="spellStart"/>
      <w:r w:rsidRPr="00344579">
        <w:t>mostrarà</w:t>
      </w:r>
      <w:proofErr w:type="spellEnd"/>
      <w:r w:rsidRPr="00344579">
        <w:t xml:space="preserve"> per pantalla</w:t>
      </w:r>
      <w:r w:rsidR="009B5855">
        <w:t>:</w:t>
      </w:r>
      <w:r w:rsidRPr="00344579">
        <w:t xml:space="preserve"> </w:t>
      </w:r>
      <w:proofErr w:type="spellStart"/>
      <w:r w:rsidRPr="00344579">
        <w:t>import</w:t>
      </w:r>
      <w:proofErr w:type="spellEnd"/>
      <w:r w:rsidRPr="00344579">
        <w:t xml:space="preserve"> a retornar 10 €</w:t>
      </w:r>
    </w:p>
    <w:p w14:paraId="74D7E107" w14:textId="77777777" w:rsidR="00C96A75" w:rsidRDefault="006071AF" w:rsidP="003C28B2">
      <w:r>
        <w:t>(</w:t>
      </w:r>
      <w:proofErr w:type="spellStart"/>
      <w:r w:rsidRPr="006071AF">
        <w:rPr>
          <w:b/>
        </w:rPr>
        <w:t>Convertidor</w:t>
      </w:r>
      <w:r>
        <w:t>_</w:t>
      </w:r>
      <w:r w:rsidRPr="006071AF">
        <w:rPr>
          <w:b/>
        </w:rPr>
        <w:t>Temperatures</w:t>
      </w:r>
      <w:proofErr w:type="spellEnd"/>
      <w:r>
        <w:t xml:space="preserve">) </w:t>
      </w:r>
      <w:proofErr w:type="spellStart"/>
      <w:r w:rsidR="00C96A75" w:rsidRPr="00C96A75">
        <w:t>Realitza</w:t>
      </w:r>
      <w:proofErr w:type="spellEnd"/>
      <w:r w:rsidR="00C96A75" w:rsidRPr="00C96A75">
        <w:t xml:space="preserve"> un programa que </w:t>
      </w:r>
      <w:proofErr w:type="spellStart"/>
      <w:r w:rsidR="00C96A75" w:rsidRPr="00C96A75">
        <w:t>d</w:t>
      </w:r>
      <w:r w:rsidR="00C96A75">
        <w:t>emani</w:t>
      </w:r>
      <w:proofErr w:type="spellEnd"/>
      <w:r w:rsidR="00C96A75">
        <w:t xml:space="preserve"> la temperatura en </w:t>
      </w:r>
      <w:proofErr w:type="spellStart"/>
      <w:r w:rsidR="00C96A75">
        <w:t>graus</w:t>
      </w:r>
      <w:proofErr w:type="spellEnd"/>
      <w:r w:rsidR="00C96A75">
        <w:t xml:space="preserve"> C</w:t>
      </w:r>
      <w:r w:rsidR="00C96A75" w:rsidRPr="00C96A75">
        <w:t xml:space="preserve">elsius i la </w:t>
      </w:r>
      <w:proofErr w:type="spellStart"/>
      <w:r w:rsidR="00C96A75" w:rsidRPr="00C96A75">
        <w:t>converteixi</w:t>
      </w:r>
      <w:proofErr w:type="spellEnd"/>
      <w:r w:rsidR="00C96A75" w:rsidRPr="00C96A75">
        <w:t xml:space="preserve"> en </w:t>
      </w:r>
      <w:proofErr w:type="spellStart"/>
      <w:r w:rsidR="00C96A75" w:rsidRPr="00C96A75">
        <w:t>graus</w:t>
      </w:r>
      <w:proofErr w:type="spellEnd"/>
      <w:r w:rsidR="00C96A75" w:rsidRPr="00C96A75">
        <w:t xml:space="preserve"> Fahrenheit (i viceversa) </w:t>
      </w:r>
      <w:proofErr w:type="spellStart"/>
      <w:r w:rsidR="00C96A75" w:rsidRPr="00C96A75">
        <w:t>mostrant</w:t>
      </w:r>
      <w:proofErr w:type="spellEnd"/>
      <w:r w:rsidR="00C96A75" w:rsidRPr="00C96A75">
        <w:t xml:space="preserve"> per pantalla un </w:t>
      </w:r>
      <w:proofErr w:type="spellStart"/>
      <w:r w:rsidR="00C96A75" w:rsidRPr="00C96A75">
        <w:t>missatge</w:t>
      </w:r>
      <w:proofErr w:type="spellEnd"/>
      <w:r w:rsidR="00C96A75" w:rsidRPr="00C96A75">
        <w:t xml:space="preserve"> del </w:t>
      </w:r>
      <w:proofErr w:type="spellStart"/>
      <w:r w:rsidR="00C96A75" w:rsidRPr="00C96A75">
        <w:t>tipus</w:t>
      </w:r>
      <w:proofErr w:type="spellEnd"/>
      <w:r w:rsidR="00C96A75" w:rsidRPr="00C96A75">
        <w:t>:</w:t>
      </w:r>
    </w:p>
    <w:p w14:paraId="18E0C853" w14:textId="77777777" w:rsidR="00C96A75" w:rsidRDefault="00C96A75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proofErr w:type="spellStart"/>
      <w:r w:rsidRPr="00C96A75">
        <w:t>xxx.xx</w:t>
      </w:r>
      <w:proofErr w:type="spell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Celsius son </w:t>
      </w:r>
      <w:proofErr w:type="spellStart"/>
      <w:proofErr w:type="gramStart"/>
      <w:r w:rsidRPr="00C96A75">
        <w:t>yyy.yy</w:t>
      </w:r>
      <w:proofErr w:type="spellEnd"/>
      <w:proofErr w:type="gramEnd"/>
      <w:r w:rsidRPr="00C96A75">
        <w:t xml:space="preserve"> </w:t>
      </w:r>
      <w:proofErr w:type="spellStart"/>
      <w:r w:rsidRPr="00C96A75">
        <w:t>graus</w:t>
      </w:r>
      <w:proofErr w:type="spellEnd"/>
      <w:r w:rsidRPr="00C96A75">
        <w:t xml:space="preserve"> Fahrenheit</w:t>
      </w:r>
    </w:p>
    <w:p w14:paraId="0271D885" w14:textId="77777777" w:rsid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</w:pPr>
      <w:r>
        <w:t xml:space="preserve">o </w:t>
      </w:r>
      <w:proofErr w:type="spellStart"/>
      <w:r>
        <w:t>bé</w:t>
      </w:r>
      <w:proofErr w:type="spellEnd"/>
    </w:p>
    <w:p w14:paraId="648C1AEA" w14:textId="77777777" w:rsidR="00BA681B" w:rsidRPr="00BA681B" w:rsidRDefault="00BA681B" w:rsidP="00461009">
      <w:pPr>
        <w:numPr>
          <w:ilvl w:val="0"/>
          <w:numId w:val="0"/>
        </w:numPr>
        <w:spacing w:before="0" w:line="240" w:lineRule="auto"/>
        <w:ind w:left="360"/>
        <w:jc w:val="center"/>
        <w:rPr>
          <w:lang w:val="en-GB"/>
        </w:rPr>
      </w:pPr>
      <w:proofErr w:type="spellStart"/>
      <w:r w:rsidRPr="00BA681B">
        <w:rPr>
          <w:lang w:val="en-GB"/>
        </w:rPr>
        <w:t>xxx.xx</w:t>
      </w:r>
      <w:proofErr w:type="spell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Fahrenheit son </w:t>
      </w:r>
      <w:proofErr w:type="spellStart"/>
      <w:proofErr w:type="gramStart"/>
      <w:r w:rsidRPr="00BA681B">
        <w:rPr>
          <w:lang w:val="en-GB"/>
        </w:rPr>
        <w:t>yyy.yy</w:t>
      </w:r>
      <w:proofErr w:type="spellEnd"/>
      <w:proofErr w:type="gramEnd"/>
      <w:r w:rsidRPr="00BA681B">
        <w:rPr>
          <w:lang w:val="en-GB"/>
        </w:rPr>
        <w:t xml:space="preserve"> </w:t>
      </w:r>
      <w:proofErr w:type="spellStart"/>
      <w:r w:rsidRPr="00BA681B">
        <w:rPr>
          <w:lang w:val="en-GB"/>
        </w:rPr>
        <w:t>graus</w:t>
      </w:r>
      <w:proofErr w:type="spellEnd"/>
      <w:r w:rsidRPr="00BA681B">
        <w:rPr>
          <w:lang w:val="en-GB"/>
        </w:rPr>
        <w:t xml:space="preserve"> Celsius</w:t>
      </w:r>
    </w:p>
    <w:p w14:paraId="6DF1707A" w14:textId="77777777" w:rsidR="00C96A75" w:rsidRDefault="00C96A75" w:rsidP="003C28B2">
      <w:pPr>
        <w:numPr>
          <w:ilvl w:val="0"/>
          <w:numId w:val="0"/>
        </w:numPr>
        <w:ind w:left="567"/>
        <w:rPr>
          <w:rFonts w:ascii="CMTT10" w:hAnsi="CMTT10" w:cs="CMTT10"/>
          <w:color w:val="auto"/>
          <w:sz w:val="20"/>
          <w:szCs w:val="20"/>
        </w:rPr>
      </w:pPr>
      <w:r>
        <w:t xml:space="preserve">La </w:t>
      </w:r>
      <w:proofErr w:type="spellStart"/>
      <w:r>
        <w:t>formula</w:t>
      </w:r>
      <w:proofErr w:type="spellEnd"/>
      <w:r>
        <w:t xml:space="preserve"> per a convertir </w:t>
      </w:r>
      <w:proofErr w:type="spellStart"/>
      <w:r>
        <w:t>graus</w:t>
      </w:r>
      <w:proofErr w:type="spellEnd"/>
      <w:r>
        <w:t xml:space="preserve"> Celsius a Fahrenheit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>:</w:t>
      </w:r>
      <w:r w:rsidRPr="00C96A75">
        <w:rPr>
          <w:rFonts w:ascii="CMTT10" w:hAnsi="CMTT10" w:cs="CMTT10"/>
          <w:color w:val="auto"/>
          <w:sz w:val="20"/>
          <w:szCs w:val="20"/>
        </w:rPr>
        <w:t xml:space="preserve"> </w:t>
      </w:r>
    </w:p>
    <w:p w14:paraId="6274F79F" w14:textId="77777777" w:rsidR="00C96A75" w:rsidRDefault="00C96A75" w:rsidP="00461009">
      <w:pPr>
        <w:numPr>
          <w:ilvl w:val="0"/>
          <w:numId w:val="0"/>
        </w:numPr>
        <w:ind w:left="567"/>
        <w:jc w:val="center"/>
        <w:rPr>
          <w:rFonts w:ascii="CMR10" w:hAnsi="CMR10" w:cs="CMR10"/>
          <w:color w:val="auto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03DFF5D" wp14:editId="257A61C3">
            <wp:extent cx="1409524" cy="580952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FFB" w14:textId="77777777" w:rsidR="00BA681B" w:rsidRDefault="00BA681B" w:rsidP="003C28B2">
      <w:pPr>
        <w:numPr>
          <w:ilvl w:val="0"/>
          <w:numId w:val="0"/>
        </w:numPr>
        <w:ind w:left="567"/>
      </w:pPr>
      <w:r w:rsidRPr="00BA681B">
        <w:t xml:space="preserve">Per a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resolució</w:t>
      </w:r>
      <w:proofErr w:type="spellEnd"/>
      <w:r w:rsidRPr="00BA681B">
        <w:t xml:space="preserve"> de </w:t>
      </w:r>
      <w:proofErr w:type="spellStart"/>
      <w:r w:rsidRPr="00BA681B">
        <w:t>l’exercici</w:t>
      </w:r>
      <w:proofErr w:type="spellEnd"/>
      <w:r w:rsidRPr="00BA681B"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demanarà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>:</w:t>
      </w:r>
    </w:p>
    <w:p w14:paraId="5DD68544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1: de </w:t>
      </w:r>
      <w:proofErr w:type="spellStart"/>
      <w:r>
        <w:t>graus</w:t>
      </w:r>
      <w:proofErr w:type="spellEnd"/>
      <w:r>
        <w:t xml:space="preserve"> Celsius a </w:t>
      </w:r>
      <w:r w:rsidRPr="00BA681B">
        <w:t>Fahrenheit</w:t>
      </w:r>
    </w:p>
    <w:p w14:paraId="09C36DAE" w14:textId="77777777" w:rsidR="00BA681B" w:rsidRDefault="00BA681B" w:rsidP="00461009">
      <w:pPr>
        <w:numPr>
          <w:ilvl w:val="0"/>
          <w:numId w:val="0"/>
        </w:numPr>
        <w:spacing w:before="120" w:line="240" w:lineRule="auto"/>
        <w:ind w:left="567"/>
      </w:pPr>
      <w:r>
        <w:t xml:space="preserve">2: de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a Celsius</w:t>
      </w:r>
    </w:p>
    <w:p w14:paraId="295355DF" w14:textId="77777777" w:rsidR="00BA681B" w:rsidRDefault="00BA681B" w:rsidP="003C28B2">
      <w:pPr>
        <w:numPr>
          <w:ilvl w:val="0"/>
          <w:numId w:val="0"/>
        </w:numPr>
        <w:ind w:left="567"/>
      </w:pPr>
      <w:proofErr w:type="spellStart"/>
      <w:r w:rsidRPr="00BA681B">
        <w:t>l’usuari</w:t>
      </w:r>
      <w:proofErr w:type="spellEnd"/>
      <w:r w:rsidRPr="00BA681B">
        <w:t xml:space="preserve"> </w:t>
      </w:r>
      <w:proofErr w:type="spellStart"/>
      <w:r w:rsidRPr="00BA681B">
        <w:t>introduirà</w:t>
      </w:r>
      <w:proofErr w:type="spellEnd"/>
      <w:r w:rsidRPr="00BA681B">
        <w:t xml:space="preserve"> un 1 si </w:t>
      </w:r>
      <w:proofErr w:type="spellStart"/>
      <w:r w:rsidRPr="00BA681B">
        <w:t>vol</w:t>
      </w:r>
      <w:proofErr w:type="spellEnd"/>
      <w:r w:rsidRPr="00BA681B">
        <w:t xml:space="preserve"> </w:t>
      </w:r>
      <w:proofErr w:type="spellStart"/>
      <w:r w:rsidRPr="00BA681B">
        <w:t>fer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Celsius a Fahrenheit</w:t>
      </w:r>
      <w:r>
        <w:t xml:space="preserve">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la </w:t>
      </w:r>
      <w:proofErr w:type="spellStart"/>
      <w:r>
        <w:t>quantitat</w:t>
      </w:r>
      <w:proofErr w:type="spellEnd"/>
      <w:r>
        <w:t xml:space="preserve"> de </w:t>
      </w:r>
      <w:proofErr w:type="spellStart"/>
      <w:r>
        <w:t>graus</w:t>
      </w:r>
      <w:proofErr w:type="spellEnd"/>
      <w:r>
        <w:t xml:space="preserve"> Celsius que </w:t>
      </w:r>
      <w:proofErr w:type="spellStart"/>
      <w:r>
        <w:t>vol</w:t>
      </w:r>
      <w:proofErr w:type="spellEnd"/>
      <w:r>
        <w:t xml:space="preserve"> convertir a </w:t>
      </w:r>
      <w:r w:rsidRPr="00BA681B">
        <w:t>Fahrenheit</w:t>
      </w:r>
      <w:r>
        <w:t>)</w:t>
      </w:r>
      <w:r w:rsidRPr="00BA681B">
        <w:t xml:space="preserve"> i 2 en cas que </w:t>
      </w:r>
      <w:proofErr w:type="spellStart"/>
      <w:r w:rsidRPr="00BA681B">
        <w:t>vulgui</w:t>
      </w:r>
      <w:proofErr w:type="spellEnd"/>
      <w:r w:rsidRPr="00BA681B">
        <w:t xml:space="preserve"> </w:t>
      </w:r>
      <w:proofErr w:type="spellStart"/>
      <w:r w:rsidRPr="00BA681B">
        <w:t>realitzar</w:t>
      </w:r>
      <w:proofErr w:type="spellEnd"/>
      <w:r w:rsidRPr="00BA681B">
        <w:t xml:space="preserve"> la </w:t>
      </w:r>
      <w:proofErr w:type="spellStart"/>
      <w:r w:rsidRPr="00BA681B">
        <w:t>conversió</w:t>
      </w:r>
      <w:proofErr w:type="spellEnd"/>
      <w:r w:rsidRPr="00BA681B">
        <w:t xml:space="preserve"> de </w:t>
      </w:r>
      <w:proofErr w:type="spellStart"/>
      <w:r w:rsidRPr="00BA681B">
        <w:t>graus</w:t>
      </w:r>
      <w:proofErr w:type="spellEnd"/>
      <w:r w:rsidRPr="00BA681B">
        <w:t xml:space="preserve"> Fahrenheit</w:t>
      </w:r>
      <w:r>
        <w:t xml:space="preserve"> a Celsius (i per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graus</w:t>
      </w:r>
      <w:proofErr w:type="spellEnd"/>
      <w:r>
        <w:t xml:space="preserve"> </w:t>
      </w:r>
      <w:r w:rsidRPr="00BA681B">
        <w:t>Fahrenheit</w:t>
      </w:r>
      <w:r>
        <w:t xml:space="preserve"> que </w:t>
      </w:r>
      <w:proofErr w:type="spellStart"/>
      <w:r>
        <w:t>vol</w:t>
      </w:r>
      <w:proofErr w:type="spellEnd"/>
      <w:r>
        <w:t xml:space="preserve"> convertir a</w:t>
      </w:r>
      <w:r w:rsidRPr="00BA681B">
        <w:t xml:space="preserve"> </w:t>
      </w:r>
      <w:r>
        <w:t>Celsius).</w:t>
      </w:r>
    </w:p>
    <w:p w14:paraId="7D12258C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1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Celsius</w:t>
      </w:r>
    </w:p>
    <w:p w14:paraId="3C376E63" w14:textId="77777777" w:rsidR="00C67C57" w:rsidRPr="00443346" w:rsidRDefault="00C67C57" w:rsidP="00461009">
      <w:pPr>
        <w:pStyle w:val="resultat"/>
        <w:rPr>
          <w:lang w:val="en-US"/>
        </w:rPr>
      </w:pPr>
      <w:proofErr w:type="spellStart"/>
      <w:r w:rsidRPr="00443346">
        <w:rPr>
          <w:lang w:val="en-US"/>
        </w:rPr>
        <w:t>Resultat</w:t>
      </w:r>
      <w:proofErr w:type="spellEnd"/>
      <w:r w:rsidRPr="00443346">
        <w:rPr>
          <w:lang w:val="en-US"/>
        </w:rPr>
        <w:t xml:space="preserve">: 25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</w:t>
      </w:r>
      <w:r w:rsidR="00461009" w:rsidRPr="00443346">
        <w:rPr>
          <w:lang w:val="en-US"/>
        </w:rPr>
        <w:t xml:space="preserve">Celsius son 77 </w:t>
      </w:r>
      <w:proofErr w:type="spellStart"/>
      <w:r w:rsidR="00461009" w:rsidRPr="00443346">
        <w:rPr>
          <w:lang w:val="en-US"/>
        </w:rPr>
        <w:t>graus</w:t>
      </w:r>
      <w:proofErr w:type="spellEnd"/>
      <w:r w:rsidR="00461009" w:rsidRPr="00443346">
        <w:rPr>
          <w:lang w:val="en-US"/>
        </w:rPr>
        <w:t xml:space="preserve"> Fahrenheit</w:t>
      </w:r>
    </w:p>
    <w:p w14:paraId="35928FA0" w14:textId="77777777" w:rsidR="00C67C57" w:rsidRPr="00443346" w:rsidRDefault="00C67C57" w:rsidP="00461009">
      <w:pPr>
        <w:pStyle w:val="resultat"/>
        <w:rPr>
          <w:lang w:val="en-US"/>
        </w:rPr>
      </w:pPr>
      <w:r w:rsidRPr="00443346">
        <w:rPr>
          <w:lang w:val="en-US"/>
        </w:rPr>
        <w:t xml:space="preserve">Per </w:t>
      </w:r>
      <w:proofErr w:type="spellStart"/>
      <w:r w:rsidRPr="00443346">
        <w:rPr>
          <w:lang w:val="en-US"/>
        </w:rPr>
        <w:t>exemple</w:t>
      </w:r>
      <w:proofErr w:type="spellEnd"/>
      <w:r w:rsidRPr="00443346">
        <w:rPr>
          <w:lang w:val="en-US"/>
        </w:rPr>
        <w:t xml:space="preserve">: </w:t>
      </w:r>
      <w:proofErr w:type="spellStart"/>
      <w:r w:rsidRPr="00443346">
        <w:rPr>
          <w:lang w:val="en-US"/>
        </w:rPr>
        <w:t>usuari</w:t>
      </w:r>
      <w:proofErr w:type="spellEnd"/>
      <w:r w:rsidRPr="00443346">
        <w:rPr>
          <w:lang w:val="en-US"/>
        </w:rPr>
        <w:t xml:space="preserve"> </w:t>
      </w:r>
      <w:proofErr w:type="spellStart"/>
      <w:r w:rsidRPr="00443346">
        <w:rPr>
          <w:lang w:val="en-US"/>
        </w:rPr>
        <w:t>introdueix</w:t>
      </w:r>
      <w:proofErr w:type="spellEnd"/>
      <w:r w:rsidRPr="00443346">
        <w:rPr>
          <w:lang w:val="en-US"/>
        </w:rPr>
        <w:t xml:space="preserve"> 2 </w:t>
      </w:r>
      <w:proofErr w:type="spellStart"/>
      <w:r w:rsidRPr="00443346">
        <w:rPr>
          <w:lang w:val="en-US"/>
        </w:rPr>
        <w:t>i</w:t>
      </w:r>
      <w:proofErr w:type="spellEnd"/>
      <w:r w:rsidRPr="00443346">
        <w:rPr>
          <w:lang w:val="en-US"/>
        </w:rPr>
        <w:t xml:space="preserve"> 56 </w:t>
      </w:r>
      <w:proofErr w:type="spellStart"/>
      <w:r w:rsidRPr="00443346">
        <w:rPr>
          <w:lang w:val="en-US"/>
        </w:rPr>
        <w:t>graus</w:t>
      </w:r>
      <w:proofErr w:type="spellEnd"/>
      <w:r w:rsidRPr="00443346">
        <w:rPr>
          <w:lang w:val="en-US"/>
        </w:rPr>
        <w:t xml:space="preserve"> Fahrenheit</w:t>
      </w:r>
    </w:p>
    <w:p w14:paraId="529CC7CA" w14:textId="77777777" w:rsidR="00344579" w:rsidRPr="00461009" w:rsidRDefault="00C67C57" w:rsidP="00461009">
      <w:pPr>
        <w:pStyle w:val="resultat"/>
        <w:rPr>
          <w:lang w:val="en-GB"/>
        </w:rPr>
      </w:pPr>
      <w:proofErr w:type="spellStart"/>
      <w:r w:rsidRPr="00461009">
        <w:rPr>
          <w:lang w:val="en-GB"/>
        </w:rPr>
        <w:t>Resultat</w:t>
      </w:r>
      <w:proofErr w:type="spellEnd"/>
      <w:r w:rsidRPr="00461009">
        <w:rPr>
          <w:lang w:val="en-GB"/>
        </w:rPr>
        <w:t xml:space="preserve">: 56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Fahrenheit son 13.33 </w:t>
      </w:r>
      <w:proofErr w:type="spellStart"/>
      <w:r w:rsidRPr="00461009">
        <w:rPr>
          <w:lang w:val="en-GB"/>
        </w:rPr>
        <w:t>graus</w:t>
      </w:r>
      <w:proofErr w:type="spellEnd"/>
      <w:r w:rsidRPr="00461009">
        <w:rPr>
          <w:lang w:val="en-GB"/>
        </w:rPr>
        <w:t xml:space="preserve"> Celsius</w:t>
      </w:r>
    </w:p>
    <w:p w14:paraId="63A961FA" w14:textId="77777777" w:rsidR="000D6018" w:rsidRDefault="006071AF" w:rsidP="003C28B2">
      <w:r>
        <w:t>(</w:t>
      </w:r>
      <w:proofErr w:type="spellStart"/>
      <w:r w:rsidRPr="006071AF">
        <w:rPr>
          <w:b/>
        </w:rPr>
        <w:t>Canvi</w:t>
      </w:r>
      <w:r>
        <w:t>_</w:t>
      </w:r>
      <w:r w:rsidRPr="006071AF">
        <w:rPr>
          <w:b/>
        </w:rPr>
        <w:t>Minim</w:t>
      </w:r>
      <w:proofErr w:type="spellEnd"/>
      <w:r>
        <w:t xml:space="preserve">) </w:t>
      </w:r>
      <w:proofErr w:type="spellStart"/>
      <w:r w:rsidR="007029CC" w:rsidRPr="007029CC">
        <w:t>Escriure</w:t>
      </w:r>
      <w:proofErr w:type="spellEnd"/>
      <w:r w:rsidR="007029CC" w:rsidRPr="007029CC">
        <w:t xml:space="preserve"> un programa que </w:t>
      </w:r>
      <w:proofErr w:type="spellStart"/>
      <w:r w:rsidR="007029CC" w:rsidRPr="007029CC">
        <w:t>calculi</w:t>
      </w:r>
      <w:proofErr w:type="spellEnd"/>
      <w:r w:rsidR="007029CC" w:rsidRPr="007029CC">
        <w:t xml:space="preserve"> el nombre de </w:t>
      </w:r>
      <w:proofErr w:type="spellStart"/>
      <w:r w:rsidR="007029CC" w:rsidRPr="007029CC">
        <w:t>bitl</w:t>
      </w:r>
      <w:r w:rsidR="000D6018">
        <w:t>lets</w:t>
      </w:r>
      <w:proofErr w:type="spellEnd"/>
      <w:r w:rsidR="000D6018">
        <w:t xml:space="preserve"> de 500, 200, 100, 50, 20, </w:t>
      </w:r>
      <w:r w:rsidR="007029CC" w:rsidRPr="007029CC">
        <w:t>10</w:t>
      </w:r>
      <w:r w:rsidR="000D6018">
        <w:t xml:space="preserve"> i 5</w:t>
      </w:r>
      <w:r w:rsidR="007029CC" w:rsidRPr="007029CC">
        <w:t xml:space="preserve">, </w:t>
      </w:r>
      <w:proofErr w:type="spellStart"/>
      <w:r w:rsidR="007029CC" w:rsidRPr="007029CC">
        <w:t>així</w:t>
      </w:r>
      <w:proofErr w:type="spellEnd"/>
      <w:r w:rsidR="007029CC" w:rsidRPr="007029CC">
        <w:t xml:space="preserve"> </w:t>
      </w:r>
      <w:proofErr w:type="spellStart"/>
      <w:r w:rsidR="007029CC" w:rsidRPr="007029CC">
        <w:t>com</w:t>
      </w:r>
      <w:proofErr w:type="spellEnd"/>
      <w:r w:rsidR="007029CC" w:rsidRPr="007029CC">
        <w:t xml:space="preserve"> de monedes de 2, 1, 0,5, 0,2, 0,1 euros per a </w:t>
      </w:r>
      <w:proofErr w:type="spellStart"/>
      <w:r w:rsidR="007029CC" w:rsidRPr="007029CC">
        <w:t>desglossar</w:t>
      </w:r>
      <w:proofErr w:type="spellEnd"/>
      <w:r w:rsidR="007029CC" w:rsidRPr="007029CC">
        <w:t xml:space="preserve"> una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C </w:t>
      </w:r>
      <w:proofErr w:type="spellStart"/>
      <w:r w:rsidR="007029CC" w:rsidRPr="007029CC">
        <w:t>d'euros</w:t>
      </w:r>
      <w:proofErr w:type="spellEnd"/>
      <w:r w:rsidR="007029CC" w:rsidRPr="007029CC">
        <w:t xml:space="preserve">, de manera que es </w:t>
      </w:r>
      <w:proofErr w:type="spellStart"/>
      <w:r w:rsidR="007029CC" w:rsidRPr="007029CC">
        <w:t>necessitin</w:t>
      </w:r>
      <w:proofErr w:type="spellEnd"/>
      <w:r w:rsidR="007029CC" w:rsidRPr="007029CC">
        <w:t xml:space="preserve"> la menor </w:t>
      </w:r>
      <w:proofErr w:type="spellStart"/>
      <w:r w:rsidR="007029CC" w:rsidRPr="007029CC">
        <w:t>quantitat</w:t>
      </w:r>
      <w:proofErr w:type="spellEnd"/>
      <w:r w:rsidR="007029CC" w:rsidRPr="007029CC">
        <w:t xml:space="preserve"> de monedes i </w:t>
      </w:r>
      <w:proofErr w:type="spellStart"/>
      <w:r w:rsidR="007029CC" w:rsidRPr="007029CC">
        <w:t>bitllets</w:t>
      </w:r>
      <w:proofErr w:type="spellEnd"/>
      <w:r w:rsidR="007029CC" w:rsidRPr="007029CC">
        <w:t xml:space="preserve"> de cada </w:t>
      </w:r>
      <w:proofErr w:type="spellStart"/>
      <w:r w:rsidR="007029CC" w:rsidRPr="007029CC">
        <w:t>tipus</w:t>
      </w:r>
      <w:proofErr w:type="spellEnd"/>
      <w:r w:rsidR="007029CC" w:rsidRPr="007029CC">
        <w:t>.</w:t>
      </w:r>
    </w:p>
    <w:p w14:paraId="7420AC9A" w14:textId="77777777" w:rsidR="00A43174" w:rsidRPr="00461009" w:rsidRDefault="00A43174" w:rsidP="00461009">
      <w:pPr>
        <w:pStyle w:val="Resultat0"/>
      </w:pPr>
      <w:r w:rsidRPr="00461009">
        <w:t>Per exemple: Import: 1647,58</w:t>
      </w:r>
    </w:p>
    <w:p w14:paraId="248A88A8" w14:textId="77777777" w:rsidR="000D6018" w:rsidRPr="00461009" w:rsidRDefault="00A43174" w:rsidP="00461009">
      <w:pPr>
        <w:pStyle w:val="Resultat0"/>
      </w:pPr>
      <w:r w:rsidRPr="00461009">
        <w:t xml:space="preserve">Resultat: </w:t>
      </w:r>
    </w:p>
    <w:p w14:paraId="71A9607B" w14:textId="77777777" w:rsidR="000D6018" w:rsidRPr="00461009" w:rsidRDefault="00A43174" w:rsidP="00461009">
      <w:pPr>
        <w:pStyle w:val="Resultat0"/>
      </w:pPr>
      <w:r w:rsidRPr="00461009">
        <w:t xml:space="preserve">bitllets 500: 3 </w:t>
      </w:r>
    </w:p>
    <w:p w14:paraId="09E74B85" w14:textId="77777777" w:rsidR="000D6018" w:rsidRPr="00461009" w:rsidRDefault="000D6018" w:rsidP="00461009">
      <w:pPr>
        <w:pStyle w:val="Resultat0"/>
      </w:pPr>
      <w:r w:rsidRPr="00461009">
        <w:t>bitllets 200: 0</w:t>
      </w:r>
    </w:p>
    <w:p w14:paraId="0948D21C" w14:textId="77777777" w:rsidR="000D6018" w:rsidRPr="00461009" w:rsidRDefault="000D6018" w:rsidP="00461009">
      <w:pPr>
        <w:pStyle w:val="Resultat0"/>
      </w:pPr>
      <w:r w:rsidRPr="00461009">
        <w:t xml:space="preserve">bitllets 100: 1 </w:t>
      </w:r>
    </w:p>
    <w:p w14:paraId="49B136C4" w14:textId="77777777" w:rsidR="000D6018" w:rsidRPr="00461009" w:rsidRDefault="000D6018" w:rsidP="00461009">
      <w:pPr>
        <w:pStyle w:val="Resultat0"/>
      </w:pPr>
      <w:r w:rsidRPr="00461009">
        <w:t>bitllets 50: 0</w:t>
      </w:r>
    </w:p>
    <w:p w14:paraId="2E8ED8B1" w14:textId="77777777" w:rsidR="000D6018" w:rsidRPr="00461009" w:rsidRDefault="000D6018" w:rsidP="00461009">
      <w:pPr>
        <w:pStyle w:val="Resultat0"/>
      </w:pPr>
      <w:r w:rsidRPr="00461009">
        <w:t xml:space="preserve">bitllets </w:t>
      </w:r>
      <w:r w:rsidR="00A43174" w:rsidRPr="00461009">
        <w:t xml:space="preserve">20: 2 </w:t>
      </w:r>
    </w:p>
    <w:p w14:paraId="391BCFD3" w14:textId="77777777" w:rsidR="000D6018" w:rsidRPr="00461009" w:rsidRDefault="000D6018" w:rsidP="00461009">
      <w:pPr>
        <w:pStyle w:val="Resultat0"/>
      </w:pPr>
      <w:r w:rsidRPr="00461009">
        <w:t>bitllets 10: 0</w:t>
      </w:r>
    </w:p>
    <w:p w14:paraId="7B009D1A" w14:textId="77777777" w:rsidR="000D6018" w:rsidRPr="00461009" w:rsidRDefault="000D6018" w:rsidP="00461009">
      <w:pPr>
        <w:pStyle w:val="Resultat0"/>
      </w:pPr>
      <w:r w:rsidRPr="00461009">
        <w:t>bitllets 5: 1</w:t>
      </w:r>
    </w:p>
    <w:p w14:paraId="6197EB46" w14:textId="77777777" w:rsidR="000D6018" w:rsidRPr="00461009" w:rsidRDefault="000D6018" w:rsidP="00461009">
      <w:pPr>
        <w:pStyle w:val="Resultat0"/>
      </w:pPr>
      <w:r w:rsidRPr="00461009">
        <w:t>monedes 2: 0</w:t>
      </w:r>
    </w:p>
    <w:p w14:paraId="1C29CDF3" w14:textId="77777777" w:rsidR="000D6018" w:rsidRPr="00461009" w:rsidRDefault="000D6018" w:rsidP="00461009">
      <w:pPr>
        <w:pStyle w:val="Resultat0"/>
      </w:pPr>
      <w:r w:rsidRPr="00461009">
        <w:t>monedes 1: 1</w:t>
      </w:r>
    </w:p>
    <w:p w14:paraId="0ACE9DE0" w14:textId="77777777" w:rsidR="000D6018" w:rsidRPr="00461009" w:rsidRDefault="000D6018" w:rsidP="00461009">
      <w:pPr>
        <w:pStyle w:val="Resultat0"/>
      </w:pPr>
      <w:r w:rsidRPr="00461009">
        <w:t>monedes 0.50: 1</w:t>
      </w:r>
    </w:p>
    <w:p w14:paraId="338B4F80" w14:textId="77777777" w:rsidR="000D6018" w:rsidRPr="00461009" w:rsidRDefault="000D6018" w:rsidP="00461009">
      <w:pPr>
        <w:pStyle w:val="Resultat0"/>
      </w:pPr>
      <w:r w:rsidRPr="00461009">
        <w:t>monedes 0.20: 0</w:t>
      </w:r>
    </w:p>
    <w:p w14:paraId="0275B307" w14:textId="77777777" w:rsidR="000D6018" w:rsidRPr="00461009" w:rsidRDefault="000D6018" w:rsidP="00461009">
      <w:pPr>
        <w:pStyle w:val="Resultat0"/>
      </w:pPr>
      <w:r w:rsidRPr="00461009">
        <w:t>monedes 0.10: 0</w:t>
      </w:r>
    </w:p>
    <w:p w14:paraId="7861B8A1" w14:textId="77777777" w:rsidR="000D6018" w:rsidRPr="00461009" w:rsidRDefault="000D6018" w:rsidP="00461009">
      <w:pPr>
        <w:pStyle w:val="Resultat0"/>
      </w:pPr>
      <w:r w:rsidRPr="00461009">
        <w:t>monedes 0.05: 1</w:t>
      </w:r>
    </w:p>
    <w:p w14:paraId="57F4F552" w14:textId="77777777" w:rsidR="000D6018" w:rsidRPr="00461009" w:rsidRDefault="000D6018" w:rsidP="00461009">
      <w:pPr>
        <w:pStyle w:val="Resultat0"/>
      </w:pPr>
      <w:r w:rsidRPr="00461009">
        <w:lastRenderedPageBreak/>
        <w:t>monedes 0.02: 1</w:t>
      </w:r>
    </w:p>
    <w:p w14:paraId="6B742CDE" w14:textId="77777777" w:rsidR="00A43174" w:rsidRDefault="00461009" w:rsidP="00461009">
      <w:pPr>
        <w:pStyle w:val="Resultat0"/>
      </w:pPr>
      <w:r>
        <w:t>monedes 0.01: 0</w:t>
      </w:r>
    </w:p>
    <w:p w14:paraId="62EA37EF" w14:textId="77777777" w:rsidR="00A43174" w:rsidRPr="00A43174" w:rsidRDefault="00A53BBB" w:rsidP="003C28B2">
      <w:r>
        <w:rPr>
          <w:b/>
          <w:szCs w:val="20"/>
        </w:rPr>
        <w:t>(</w:t>
      </w:r>
      <w:proofErr w:type="spellStart"/>
      <w:r w:rsidR="00A43174" w:rsidRPr="00A43174">
        <w:rPr>
          <w:b/>
          <w:szCs w:val="20"/>
        </w:rPr>
        <w:t>CreixentDecreixent</w:t>
      </w:r>
      <w:proofErr w:type="spellEnd"/>
      <w:r w:rsidR="00A43174" w:rsidRPr="00A43174">
        <w:rPr>
          <w:b/>
          <w:szCs w:val="20"/>
        </w:rPr>
        <w:t>)</w:t>
      </w:r>
      <w:r w:rsidR="00A43174" w:rsidRPr="00A43174">
        <w:rPr>
          <w:szCs w:val="20"/>
        </w:rPr>
        <w:t xml:space="preserve">: </w:t>
      </w:r>
      <w:proofErr w:type="spellStart"/>
      <w:r w:rsidR="00A43174" w:rsidRPr="00A43174">
        <w:rPr>
          <w:szCs w:val="20"/>
        </w:rPr>
        <w:t>Donats</w:t>
      </w:r>
      <w:proofErr w:type="spellEnd"/>
      <w:r w:rsidR="00A43174" w:rsidRPr="00A43174">
        <w:rPr>
          <w:szCs w:val="20"/>
        </w:rPr>
        <w:t xml:space="preserve"> tres nombre </w:t>
      </w:r>
      <w:proofErr w:type="spellStart"/>
      <w:proofErr w:type="gramStart"/>
      <w:r w:rsidR="00A43174" w:rsidRPr="00A43174">
        <w:rPr>
          <w:szCs w:val="20"/>
        </w:rPr>
        <w:t>a,b</w:t>
      </w:r>
      <w:proofErr w:type="spellEnd"/>
      <w:proofErr w:type="gramEnd"/>
      <w:r w:rsidR="00A43174" w:rsidRPr="00A43174">
        <w:rPr>
          <w:szCs w:val="20"/>
        </w:rPr>
        <w:t xml:space="preserve"> i c, determina si la </w:t>
      </w:r>
      <w:proofErr w:type="spellStart"/>
      <w:r w:rsidR="00A43174" w:rsidRPr="00A43174">
        <w:rPr>
          <w:szCs w:val="20"/>
        </w:rPr>
        <w:t>seqüència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és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creixent</w:t>
      </w:r>
      <w:proofErr w:type="spellEnd"/>
      <w:r w:rsidR="00A43174" w:rsidRPr="00A43174">
        <w:rPr>
          <w:szCs w:val="20"/>
        </w:rPr>
        <w:t xml:space="preserve">, </w:t>
      </w:r>
      <w:proofErr w:type="spellStart"/>
      <w:r w:rsidR="00A43174" w:rsidRPr="00A43174">
        <w:rPr>
          <w:szCs w:val="20"/>
        </w:rPr>
        <w:t>decreixent</w:t>
      </w:r>
      <w:proofErr w:type="spellEnd"/>
      <w:r w:rsidR="00A43174" w:rsidRPr="00A43174">
        <w:rPr>
          <w:szCs w:val="20"/>
        </w:rPr>
        <w:t xml:space="preserve"> o </w:t>
      </w:r>
      <w:proofErr w:type="spellStart"/>
      <w:r w:rsidR="00A43174" w:rsidRPr="00A43174">
        <w:rPr>
          <w:szCs w:val="20"/>
        </w:rPr>
        <w:t>cap</w:t>
      </w:r>
      <w:proofErr w:type="spellEnd"/>
      <w:r w:rsidR="00A43174" w:rsidRPr="00A43174">
        <w:rPr>
          <w:szCs w:val="20"/>
        </w:rPr>
        <w:t xml:space="preserve"> </w:t>
      </w:r>
      <w:proofErr w:type="spellStart"/>
      <w:r w:rsidR="00A43174" w:rsidRPr="00A43174">
        <w:rPr>
          <w:szCs w:val="20"/>
        </w:rPr>
        <w:t>d’elles</w:t>
      </w:r>
      <w:proofErr w:type="spellEnd"/>
      <w:r w:rsidR="00A43174" w:rsidRPr="00A43174">
        <w:rPr>
          <w:szCs w:val="20"/>
        </w:rPr>
        <w:t>.</w:t>
      </w:r>
      <w:r>
        <w:rPr>
          <w:szCs w:val="20"/>
        </w:rPr>
        <w:t xml:space="preserve"> </w:t>
      </w:r>
      <w:r w:rsidRPr="00A53BBB">
        <w:t xml:space="preserve">Es determina que una </w:t>
      </w:r>
      <w:proofErr w:type="spellStart"/>
      <w:r w:rsidRPr="00A53BBB">
        <w:t>seqüència</w:t>
      </w:r>
      <w:proofErr w:type="spellEnd"/>
      <w:r w:rsidRPr="00A53BBB">
        <w:t xml:space="preserve"> </w:t>
      </w:r>
      <w:proofErr w:type="spellStart"/>
      <w:r w:rsidRPr="00A53BBB">
        <w:t>és</w:t>
      </w:r>
      <w:proofErr w:type="spellEnd"/>
      <w:r w:rsidRPr="00A53BBB">
        <w:t xml:space="preserve"> </w:t>
      </w:r>
      <w:proofErr w:type="spellStart"/>
      <w:r w:rsidRPr="00A53BBB">
        <w:t>creixent</w:t>
      </w:r>
      <w:proofErr w:type="spellEnd"/>
      <w:r w:rsidRPr="00A53BBB">
        <w:t xml:space="preserve"> si el valor actual </w:t>
      </w:r>
      <w:proofErr w:type="spellStart"/>
      <w:r w:rsidRPr="00A53BBB">
        <w:t>és</w:t>
      </w:r>
      <w:proofErr w:type="spellEnd"/>
      <w:r w:rsidRPr="00A53BBB">
        <w:t xml:space="preserve"> igual o superior al valor anterior</w:t>
      </w:r>
      <w:r>
        <w:t>.</w:t>
      </w:r>
      <w:r w:rsidR="00A75235">
        <w:t xml:space="preserve"> Una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on</w:t>
      </w:r>
      <w:proofErr w:type="spellEnd"/>
      <w:r w:rsidR="00A75235">
        <w:t xml:space="preserve"> </w:t>
      </w:r>
      <w:proofErr w:type="spellStart"/>
      <w:r w:rsidR="00A75235">
        <w:t>els</w:t>
      </w:r>
      <w:proofErr w:type="spellEnd"/>
      <w:r w:rsidR="00A75235">
        <w:t xml:space="preserve"> tres nombres </w:t>
      </w:r>
      <w:proofErr w:type="spellStart"/>
      <w:r w:rsidR="00A75235">
        <w:t>tenen</w:t>
      </w:r>
      <w:proofErr w:type="spellEnd"/>
      <w:r w:rsidR="00A75235">
        <w:t xml:space="preserve"> el </w:t>
      </w:r>
      <w:proofErr w:type="spellStart"/>
      <w:r w:rsidR="00A75235">
        <w:t>mateix</w:t>
      </w:r>
      <w:proofErr w:type="spellEnd"/>
      <w:r w:rsidR="00A75235">
        <w:t xml:space="preserve"> valor, la </w:t>
      </w:r>
      <w:proofErr w:type="spellStart"/>
      <w:r w:rsidR="00A75235">
        <w:t>considerarem</w:t>
      </w:r>
      <w:proofErr w:type="spellEnd"/>
      <w:r w:rsidR="00A75235">
        <w:t xml:space="preserve"> </w:t>
      </w:r>
      <w:proofErr w:type="spellStart"/>
      <w:r w:rsidR="00A75235">
        <w:t>seqüència</w:t>
      </w:r>
      <w:proofErr w:type="spellEnd"/>
      <w:r w:rsidR="00A75235">
        <w:t xml:space="preserve"> </w:t>
      </w:r>
      <w:proofErr w:type="spellStart"/>
      <w:r w:rsidR="00A75235">
        <w:t>creixent</w:t>
      </w:r>
      <w:proofErr w:type="spellEnd"/>
    </w:p>
    <w:p w14:paraId="4E70AC42" w14:textId="77777777" w:rsidR="00E116AE" w:rsidRDefault="00A43174" w:rsidP="00461009">
      <w:pPr>
        <w:pStyle w:val="Resultat0"/>
      </w:pPr>
      <w:r w:rsidRPr="0060425D">
        <w:t>P</w:t>
      </w:r>
      <w:r>
        <w:t>er</w:t>
      </w:r>
      <w:r w:rsidRPr="0060425D">
        <w:t xml:space="preserve"> exemple: </w:t>
      </w:r>
    </w:p>
    <w:p w14:paraId="538D310C" w14:textId="77777777" w:rsidR="00A43174" w:rsidRDefault="00A43174" w:rsidP="00461009">
      <w:pPr>
        <w:pStyle w:val="Resultat0"/>
      </w:pPr>
      <w:r w:rsidRPr="0060425D">
        <w:t>si</w:t>
      </w:r>
      <w:r w:rsidR="00E116AE">
        <w:t xml:space="preserve"> a=4, b=4</w:t>
      </w:r>
      <w:r>
        <w:t xml:space="preserve"> i c=11, es mostrarà el missatge “seqüència creixent”</w:t>
      </w:r>
    </w:p>
    <w:p w14:paraId="6A9F87BA" w14:textId="77777777" w:rsidR="00A43174" w:rsidRDefault="00A43174" w:rsidP="00461009">
      <w:pPr>
        <w:pStyle w:val="Resultat0"/>
      </w:pPr>
      <w:r>
        <w:t xml:space="preserve">Si a=6, b=-6 i c=11 es mostrarà el missatge “no és ni creixent ni decreixent” </w:t>
      </w:r>
    </w:p>
    <w:p w14:paraId="0526D9C5" w14:textId="77777777" w:rsidR="00A53BBB" w:rsidRDefault="00A53BBB" w:rsidP="00461009">
      <w:pPr>
        <w:pStyle w:val="Resultat0"/>
      </w:pPr>
      <w:r>
        <w:t xml:space="preserve">Si a=6, b=6 i c=6 es mostrarà el missatge “seqüència creixent” </w:t>
      </w:r>
    </w:p>
    <w:p w14:paraId="3E7CFCF5" w14:textId="77777777" w:rsidR="00E116AE" w:rsidRDefault="00E116AE" w:rsidP="00461009">
      <w:pPr>
        <w:pStyle w:val="Resultat0"/>
      </w:pPr>
      <w:r>
        <w:t xml:space="preserve">Si a=6, b=6 i c=-7 es mostrarà el missatge “seqüència decreixent” </w:t>
      </w:r>
    </w:p>
    <w:p w14:paraId="5C012B27" w14:textId="77777777" w:rsidR="0077560A" w:rsidRPr="00A53BBB" w:rsidRDefault="00443346" w:rsidP="003C28B2">
      <w:r>
        <w:rPr>
          <w:b/>
        </w:rPr>
        <w:t>(</w:t>
      </w:r>
      <w:r w:rsidR="0077560A" w:rsidRPr="00A53BBB">
        <w:rPr>
          <w:b/>
        </w:rPr>
        <w:t>Ordena_3)</w:t>
      </w:r>
      <w:r w:rsidR="0077560A" w:rsidRPr="00A53BBB">
        <w:t xml:space="preserve"> </w:t>
      </w:r>
      <w:proofErr w:type="spellStart"/>
      <w:r w:rsidR="0077560A" w:rsidRPr="00A53BBB">
        <w:t>Fer</w:t>
      </w:r>
      <w:proofErr w:type="spellEnd"/>
      <w:r w:rsidR="0077560A" w:rsidRPr="00A53BBB">
        <w:t xml:space="preserve"> un </w:t>
      </w:r>
      <w:proofErr w:type="spellStart"/>
      <w:r w:rsidR="0077560A" w:rsidRPr="00A53BBB">
        <w:t>algoritme</w:t>
      </w:r>
      <w:proofErr w:type="spellEnd"/>
      <w:r w:rsidR="0077560A" w:rsidRPr="00A53BBB">
        <w:t xml:space="preserve"> que </w:t>
      </w:r>
      <w:proofErr w:type="spellStart"/>
      <w:r w:rsidR="0077560A" w:rsidRPr="00A53BBB">
        <w:t>demani</w:t>
      </w:r>
      <w:proofErr w:type="spellEnd"/>
      <w:r w:rsidR="0077560A" w:rsidRPr="00A53BBB">
        <w:t xml:space="preserve"> a </w:t>
      </w:r>
      <w:proofErr w:type="spellStart"/>
      <w:r w:rsidR="0077560A" w:rsidRPr="00A53BBB">
        <w:t>l’usuari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naturals</w:t>
      </w:r>
      <w:proofErr w:type="spellEnd"/>
      <w:r w:rsidR="0077560A" w:rsidRPr="00A53BBB">
        <w:t xml:space="preserve">. El programa ha de mostrar </w:t>
      </w:r>
      <w:proofErr w:type="spellStart"/>
      <w:r w:rsidR="0077560A" w:rsidRPr="00A53BBB">
        <w:t>els</w:t>
      </w:r>
      <w:proofErr w:type="spellEnd"/>
      <w:r w:rsidR="0077560A" w:rsidRPr="00A53BBB">
        <w:t xml:space="preserve"> tres números </w:t>
      </w:r>
      <w:proofErr w:type="spellStart"/>
      <w:r w:rsidR="0077560A" w:rsidRPr="00A53BBB">
        <w:t>ordenats</w:t>
      </w:r>
      <w:proofErr w:type="spellEnd"/>
      <w:r w:rsidR="0077560A" w:rsidRPr="00A53BBB">
        <w:t xml:space="preserve"> de menor a </w:t>
      </w:r>
      <w:proofErr w:type="spellStart"/>
      <w:r w:rsidR="0077560A" w:rsidRPr="00A53BBB">
        <w:t>major</w:t>
      </w:r>
      <w:proofErr w:type="spellEnd"/>
      <w:r w:rsidR="0077560A" w:rsidRPr="00A53BBB">
        <w:t xml:space="preserve">. </w:t>
      </w:r>
    </w:p>
    <w:p w14:paraId="33E16371" w14:textId="77777777" w:rsidR="0077560A" w:rsidRDefault="0077560A" w:rsidP="00461009">
      <w:pPr>
        <w:pStyle w:val="funcions"/>
      </w:pPr>
      <w:r w:rsidRPr="0077560A">
        <w:t>Exemple: a=4 , b=2, c=1 Resposta: 1,2,4</w:t>
      </w:r>
    </w:p>
    <w:p w14:paraId="68B0AB95" w14:textId="77777777" w:rsidR="009B5855" w:rsidRDefault="009B5855" w:rsidP="00461009">
      <w:pPr>
        <w:pStyle w:val="funcions"/>
      </w:pPr>
      <w:proofErr w:type="spellStart"/>
      <w:r w:rsidRPr="009B5855">
        <w:rPr>
          <w:rFonts w:ascii="Verdana" w:eastAsiaTheme="minorEastAsia" w:hAnsi="Verdana" w:cs="Arial"/>
          <w:color w:val="000000"/>
          <w:szCs w:val="24"/>
          <w:lang w:val="es-ES" w:eastAsia="ja-JP"/>
        </w:rPr>
        <w:t>Abans</w:t>
      </w:r>
      <w:proofErr w:type="spellEnd"/>
      <w:r>
        <w:t xml:space="preserve"> de </w:t>
      </w:r>
      <w:proofErr w:type="spellStart"/>
      <w:r>
        <w:t>realizar</w:t>
      </w:r>
      <w:proofErr w:type="spellEnd"/>
      <w:r>
        <w:t xml:space="preserve"> l’exercici omple la taula que </w:t>
      </w:r>
      <w:proofErr w:type="spellStart"/>
      <w:r>
        <w:t>s’adjuunta</w:t>
      </w:r>
      <w:proofErr w:type="spellEnd"/>
    </w:p>
    <w:tbl>
      <w:tblPr>
        <w:tblW w:w="6600" w:type="dxa"/>
        <w:tblInd w:w="6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  <w:gridCol w:w="1100"/>
      </w:tblGrid>
      <w:tr w:rsidR="009B5855" w:rsidRPr="009B5855" w14:paraId="7C0F4695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3628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a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728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b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AE341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c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1B6D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max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0377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proofErr w:type="spellStart"/>
            <w:r w:rsidRPr="009B5855">
              <w:rPr>
                <w:lang w:val="es-ES"/>
              </w:rPr>
              <w:t>mig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B9BA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min</w:t>
            </w:r>
          </w:p>
        </w:tc>
      </w:tr>
      <w:tr w:rsidR="009B5855" w:rsidRPr="009B5855" w14:paraId="30219A9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B8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93A6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F76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A37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1F1D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77A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08912CF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33922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9D3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BB9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68B9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A2B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7DCF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4AEEE8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76F58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B5B77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4C73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0671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F79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615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B5E6FD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BF10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B777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C2A76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9C395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4F7C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1097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54E4137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B44F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07A8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9C15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A41A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6706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3D2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EEAEA89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BF09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D965F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56E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5AEE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3572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2D2B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6670999F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344FC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E46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01515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9A07E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E744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F7A3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7C280876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C25C7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1930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513E1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8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C6EE9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AE2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9BC02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13A814D1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D984B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51F0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DC8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7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D510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AB7C6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FF99F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B6AAA1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3576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AD4DE7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92934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29B888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8FEDE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64CBC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DCD8127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B9CC1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969A3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A65DA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643F96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E84ED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262105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22B88442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E081D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6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E12829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CE82B0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872F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DECC6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3D252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  <w:tr w:rsidR="009B5855" w:rsidRPr="009B5855" w14:paraId="42E3D964" w14:textId="77777777" w:rsidTr="00535D1E">
        <w:trPr>
          <w:trHeight w:val="259"/>
        </w:trPr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6A41B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2684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26C4FA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  <w:r w:rsidRPr="009B5855">
              <w:rPr>
                <w:lang w:val="es-ES"/>
              </w:rPr>
              <w:t>10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5FA794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C9CC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83B9D" w14:textId="77777777" w:rsidR="009B5855" w:rsidRPr="009B5855" w:rsidRDefault="009B5855" w:rsidP="00535D1E">
            <w:pPr>
              <w:pStyle w:val="funcions"/>
              <w:spacing w:before="0" w:after="0"/>
              <w:ind w:left="0" w:right="0"/>
              <w:jc w:val="center"/>
            </w:pPr>
          </w:p>
        </w:tc>
      </w:tr>
    </w:tbl>
    <w:p w14:paraId="3A17A5A0" w14:textId="77777777" w:rsidR="007C16F1" w:rsidRDefault="006071AF" w:rsidP="003C28B2">
      <w:r>
        <w:lastRenderedPageBreak/>
        <w:t>(</w:t>
      </w:r>
      <w:proofErr w:type="spellStart"/>
      <w:r w:rsidRPr="006071AF">
        <w:rPr>
          <w:b/>
        </w:rPr>
        <w:t>Any_Traspas</w:t>
      </w:r>
      <w:proofErr w:type="spellEnd"/>
      <w:r>
        <w:t xml:space="preserve">) </w:t>
      </w:r>
      <w:proofErr w:type="spellStart"/>
      <w:r w:rsidR="007C16F1" w:rsidRPr="00DC672E">
        <w:t>Escriu</w:t>
      </w:r>
      <w:proofErr w:type="spellEnd"/>
      <w:r w:rsidR="007C16F1" w:rsidRPr="00DC672E">
        <w:t xml:space="preserve"> un programa que </w:t>
      </w:r>
      <w:proofErr w:type="spellStart"/>
      <w:r w:rsidR="007C16F1" w:rsidRPr="00DC672E">
        <w:t>demani</w:t>
      </w:r>
      <w:proofErr w:type="spellEnd"/>
      <w:r w:rsidR="007C16F1" w:rsidRPr="00DC672E">
        <w:t xml:space="preserve"> un </w:t>
      </w:r>
      <w:proofErr w:type="spellStart"/>
      <w:r w:rsidR="007C16F1" w:rsidRPr="00DC672E">
        <w:t>any</w:t>
      </w:r>
      <w:proofErr w:type="spellEnd"/>
      <w:r w:rsidR="007C16F1" w:rsidRPr="00DC672E">
        <w:t xml:space="preserve"> i </w:t>
      </w:r>
      <w:proofErr w:type="spellStart"/>
      <w:r w:rsidR="007C16F1" w:rsidRPr="00DC672E">
        <w:t>digui</w:t>
      </w:r>
      <w:proofErr w:type="spellEnd"/>
      <w:r w:rsidR="007C16F1" w:rsidRPr="00DC672E">
        <w:t xml:space="preserve"> si </w:t>
      </w:r>
      <w:proofErr w:type="spellStart"/>
      <w:r w:rsidR="007C16F1" w:rsidRPr="00DC672E">
        <w:t>és</w:t>
      </w:r>
      <w:proofErr w:type="spellEnd"/>
      <w:r w:rsidR="007C16F1" w:rsidRPr="00DC672E">
        <w:t xml:space="preserve"> de </w:t>
      </w:r>
      <w:proofErr w:type="spellStart"/>
      <w:r w:rsidR="007C16F1" w:rsidRPr="00DC672E">
        <w:t>traspàs</w:t>
      </w:r>
      <w:proofErr w:type="spellEnd"/>
      <w:r w:rsidR="007C16F1" w:rsidRPr="00DC672E">
        <w:t xml:space="preserve"> o no.</w:t>
      </w:r>
    </w:p>
    <w:p w14:paraId="3839ABDD" w14:textId="77777777" w:rsidR="00A62166" w:rsidRPr="00DC672E" w:rsidRDefault="00A62166" w:rsidP="00461009">
      <w:pPr>
        <w:numPr>
          <w:ilvl w:val="0"/>
          <w:numId w:val="0"/>
        </w:numPr>
        <w:spacing w:before="120"/>
        <w:ind w:left="567"/>
      </w:pPr>
      <w:proofErr w:type="spellStart"/>
      <w:r w:rsidRPr="00DC672E">
        <w:t>Seran</w:t>
      </w:r>
      <w:proofErr w:type="spellEnd"/>
      <w:r w:rsidRPr="00DC672E">
        <w:t xml:space="preserve"> de </w:t>
      </w:r>
      <w:proofErr w:type="spellStart"/>
      <w:r w:rsidRPr="00DC672E">
        <w:t>traspàs</w:t>
      </w:r>
      <w:proofErr w:type="spellEnd"/>
      <w:r w:rsidRPr="00DC672E">
        <w:t xml:space="preserve"> </w:t>
      </w:r>
      <w:proofErr w:type="spellStart"/>
      <w:r w:rsidRPr="00DC672E">
        <w:t>quan</w:t>
      </w:r>
      <w:proofErr w:type="spellEnd"/>
      <w:r w:rsidRPr="00DC672E">
        <w:t>...</w:t>
      </w:r>
    </w:p>
    <w:p w14:paraId="178314BB" w14:textId="77777777" w:rsidR="00A62166" w:rsidRPr="00DC672E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divisible per 4, </w:t>
      </w:r>
      <w:proofErr w:type="spellStart"/>
      <w:r w:rsidRPr="00DC672E">
        <w:t>excepte</w:t>
      </w:r>
      <w:proofErr w:type="spellEnd"/>
      <w:r w:rsidRPr="00DC672E">
        <w:t xml:space="preserve"> si </w:t>
      </w:r>
      <w:proofErr w:type="spellStart"/>
      <w:r w:rsidRPr="00DC672E">
        <w:t>és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(acaba en 00).</w:t>
      </w:r>
    </w:p>
    <w:p w14:paraId="1ABEFC70" w14:textId="77777777" w:rsidR="00A62166" w:rsidRDefault="00A62166" w:rsidP="00314BC3">
      <w:pPr>
        <w:numPr>
          <w:ilvl w:val="0"/>
          <w:numId w:val="2"/>
        </w:numPr>
        <w:spacing w:before="120"/>
      </w:pPr>
      <w:proofErr w:type="spellStart"/>
      <w:r w:rsidRPr="00DC672E">
        <w:t>l'any</w:t>
      </w:r>
      <w:proofErr w:type="spellEnd"/>
      <w:r w:rsidRPr="00DC672E">
        <w:t xml:space="preserve"> </w:t>
      </w:r>
      <w:proofErr w:type="spellStart"/>
      <w:r w:rsidRPr="00DC672E">
        <w:t>sigui</w:t>
      </w:r>
      <w:proofErr w:type="spellEnd"/>
      <w:r w:rsidRPr="00DC672E">
        <w:t xml:space="preserve"> un final de </w:t>
      </w:r>
      <w:proofErr w:type="spellStart"/>
      <w:r w:rsidRPr="00DC672E">
        <w:t>segle</w:t>
      </w:r>
      <w:proofErr w:type="spellEnd"/>
      <w:r w:rsidRPr="00DC672E">
        <w:t xml:space="preserve"> i les dos </w:t>
      </w:r>
      <w:proofErr w:type="spellStart"/>
      <w:r w:rsidRPr="00DC672E">
        <w:t>primeres</w:t>
      </w:r>
      <w:proofErr w:type="spellEnd"/>
      <w:r w:rsidRPr="00DC672E">
        <w:t xml:space="preserve"> </w:t>
      </w:r>
      <w:proofErr w:type="spellStart"/>
      <w:r w:rsidRPr="00DC672E">
        <w:t>xifres</w:t>
      </w:r>
      <w:proofErr w:type="spellEnd"/>
      <w:r w:rsidRPr="00DC672E">
        <w:t xml:space="preserve"> de </w:t>
      </w:r>
      <w:proofErr w:type="spellStart"/>
      <w:r w:rsidRPr="00DC672E">
        <w:t>l'an</w:t>
      </w:r>
      <w:r w:rsidR="00535D1E">
        <w:t>y</w:t>
      </w:r>
      <w:proofErr w:type="spellEnd"/>
      <w:r w:rsidR="00535D1E">
        <w:t xml:space="preserve"> també </w:t>
      </w:r>
      <w:proofErr w:type="spellStart"/>
      <w:r w:rsidR="00535D1E">
        <w:t>siguin</w:t>
      </w:r>
      <w:proofErr w:type="spellEnd"/>
      <w:r w:rsidR="00535D1E">
        <w:t xml:space="preserve"> divisibles per 4.</w:t>
      </w:r>
    </w:p>
    <w:p w14:paraId="2BE71880" w14:textId="77777777" w:rsidR="00535D1E" w:rsidRDefault="00535D1E" w:rsidP="00535D1E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analitza</w:t>
      </w:r>
      <w:proofErr w:type="spellEnd"/>
      <w:r>
        <w:t xml:space="preserve"> la taula i </w:t>
      </w:r>
      <w:proofErr w:type="spellStart"/>
      <w:r>
        <w:t>omple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anys</w:t>
      </w:r>
      <w:proofErr w:type="spellEnd"/>
      <w:r>
        <w:t xml:space="preserve"> que falten</w:t>
      </w:r>
    </w:p>
    <w:tbl>
      <w:tblPr>
        <w:tblW w:w="9723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96"/>
        <w:gridCol w:w="1562"/>
        <w:gridCol w:w="1149"/>
        <w:gridCol w:w="2032"/>
        <w:gridCol w:w="2177"/>
        <w:gridCol w:w="1607"/>
      </w:tblGrid>
      <w:tr w:rsidR="00535D1E" w:rsidRPr="00535D1E" w14:paraId="79C21016" w14:textId="77777777" w:rsidTr="00EA6785">
        <w:trPr>
          <w:trHeight w:val="696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A3A8BC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Any</w:t>
            </w:r>
            <w:proofErr w:type="spellEnd"/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D240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Divisible per 4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AB80A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És</w:t>
            </w:r>
            <w:proofErr w:type="spellEnd"/>
            <w:r w:rsidRPr="00EA6785">
              <w:rPr>
                <w:sz w:val="20"/>
              </w:rPr>
              <w:t xml:space="preserve"> final de </w:t>
            </w:r>
            <w:proofErr w:type="spellStart"/>
            <w:r w:rsidRPr="00EA6785">
              <w:rPr>
                <w:sz w:val="20"/>
              </w:rPr>
              <w:t>segle</w:t>
            </w:r>
            <w:proofErr w:type="spellEnd"/>
            <w:r w:rsidRPr="00EA6785">
              <w:rPr>
                <w:sz w:val="20"/>
              </w:rPr>
              <w:t>?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2456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E557F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gramStart"/>
            <w:r w:rsidRPr="00EA6785">
              <w:rPr>
                <w:sz w:val="20"/>
              </w:rPr>
              <w:t xml:space="preserve">Les </w:t>
            </w:r>
            <w:proofErr w:type="spellStart"/>
            <w:r w:rsidRPr="00EA6785">
              <w:rPr>
                <w:sz w:val="20"/>
              </w:rPr>
              <w:t>dues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primeres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xifres</w:t>
            </w:r>
            <w:proofErr w:type="spellEnd"/>
            <w:r w:rsidRPr="00EA6785">
              <w:rPr>
                <w:sz w:val="20"/>
              </w:rPr>
              <w:t xml:space="preserve"> </w:t>
            </w:r>
            <w:proofErr w:type="spellStart"/>
            <w:r w:rsidRPr="00EA6785">
              <w:rPr>
                <w:sz w:val="20"/>
              </w:rPr>
              <w:t>són</w:t>
            </w:r>
            <w:proofErr w:type="spellEnd"/>
            <w:r w:rsidRPr="00EA6785">
              <w:rPr>
                <w:sz w:val="20"/>
              </w:rPr>
              <w:t xml:space="preserve"> divisibles entre 4?</w:t>
            </w:r>
            <w:proofErr w:type="gramEnd"/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829605" w14:textId="77777777" w:rsidR="00535D1E" w:rsidRPr="00535D1E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ÉS DE TRASPAS</w:t>
            </w:r>
          </w:p>
        </w:tc>
      </w:tr>
      <w:tr w:rsidR="00535D1E" w:rsidRPr="00535D1E" w14:paraId="11A949A0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006C4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060E6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2D4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FA87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F26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BBF5D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6A489FC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35C0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6CCA3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559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BB12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16E9E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8DFA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DB27A29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638CE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5E3AC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0205EA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9B43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7312B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10E6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4CAC1753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052A38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1608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1907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F20B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15A70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67085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778A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SI</w:t>
            </w:r>
          </w:p>
        </w:tc>
      </w:tr>
      <w:tr w:rsidR="00535D1E" w:rsidRPr="00535D1E" w14:paraId="28F9F6FC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7ACA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A8C2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34CF2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SI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FBE4C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17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33FD1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NO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3F2E5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535D1E">
              <w:t>NO</w:t>
            </w:r>
          </w:p>
        </w:tc>
      </w:tr>
      <w:tr w:rsidR="00535D1E" w:rsidRPr="00535D1E" w14:paraId="1B6380E6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4F971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21A0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C437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4574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47FE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C9817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0333BAE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54C98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2004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C40EF0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7E17A7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E5549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A8F6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C8A56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4C52132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9598C3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2100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126C2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CCC428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DE2DD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4F1D4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E3F0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535D1E" w:rsidRPr="00535D1E" w14:paraId="6756E915" w14:textId="77777777" w:rsidTr="00EA6785">
        <w:trPr>
          <w:trHeight w:val="238"/>
        </w:trPr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976EC6" w14:textId="77777777" w:rsidR="00535D1E" w:rsidRPr="00EA6785" w:rsidRDefault="00535D1E" w:rsidP="00213704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EA6785">
              <w:rPr>
                <w:sz w:val="20"/>
              </w:rPr>
              <w:t>2400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1AC8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55233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F321C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2563B" w14:textId="77777777" w:rsidR="00535D1E" w:rsidRPr="00EA6785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2EB39" w14:textId="77777777" w:rsidR="00535D1E" w:rsidRPr="00535D1E" w:rsidRDefault="00535D1E" w:rsidP="00535D1E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0C38C2BE" w14:textId="77777777" w:rsidR="00A62166" w:rsidRPr="00A62166" w:rsidRDefault="006071AF" w:rsidP="003C28B2">
      <w:r>
        <w:t>(</w:t>
      </w:r>
      <w:proofErr w:type="spellStart"/>
      <w:r w:rsidRPr="006071AF">
        <w:rPr>
          <w:b/>
        </w:rPr>
        <w:t>Calcul_Salari</w:t>
      </w:r>
      <w:proofErr w:type="spellEnd"/>
      <w:r>
        <w:t xml:space="preserve">) </w:t>
      </w:r>
      <w:r w:rsidR="00A62166" w:rsidRPr="00A62166">
        <w:t>Calcul</w:t>
      </w:r>
      <w:r w:rsidR="00CB1BCD">
        <w:t xml:space="preserve">a el </w:t>
      </w:r>
      <w:proofErr w:type="spellStart"/>
      <w:r w:rsidR="00CB1BCD">
        <w:t>salari</w:t>
      </w:r>
      <w:proofErr w:type="spellEnd"/>
      <w:r w:rsidR="00CB1BCD">
        <w:t xml:space="preserve"> net </w:t>
      </w:r>
      <w:proofErr w:type="spellStart"/>
      <w:r w:rsidR="00CB1BCD">
        <w:t>dels</w:t>
      </w:r>
      <w:proofErr w:type="spellEnd"/>
      <w:r w:rsidR="00CB1BCD">
        <w:t xml:space="preserve"> </w:t>
      </w:r>
      <w:proofErr w:type="spellStart"/>
      <w:r w:rsidR="00CB1BCD">
        <w:t>empleats</w:t>
      </w:r>
      <w:proofErr w:type="spellEnd"/>
      <w:r w:rsidR="00CB1BCD">
        <w:t xml:space="preserve"> </w:t>
      </w:r>
      <w:proofErr w:type="spellStart"/>
      <w:r w:rsidR="00CB1BCD">
        <w:t>d’</w:t>
      </w:r>
      <w:r w:rsidR="00A62166" w:rsidRPr="00A62166">
        <w:t>una</w:t>
      </w:r>
      <w:proofErr w:type="spellEnd"/>
      <w:r w:rsidR="00A62166" w:rsidRPr="00A62166">
        <w:t xml:space="preserve"> empresa </w:t>
      </w:r>
      <w:proofErr w:type="spellStart"/>
      <w:r w:rsidR="00A62166" w:rsidRPr="00A62166">
        <w:t>pagats</w:t>
      </w:r>
      <w:proofErr w:type="spellEnd"/>
      <w:r w:rsidR="00A62166" w:rsidRPr="00A62166">
        <w:t xml:space="preserve"> per </w:t>
      </w:r>
      <w:proofErr w:type="spellStart"/>
      <w:r w:rsidR="00A62166" w:rsidRPr="00A62166">
        <w:t>hores</w:t>
      </w:r>
      <w:proofErr w:type="spellEnd"/>
      <w:r w:rsidR="00A62166" w:rsidRPr="00A62166">
        <w:t xml:space="preserve"> de la </w:t>
      </w:r>
      <w:proofErr w:type="spellStart"/>
      <w:r w:rsidR="00A62166" w:rsidRPr="00A62166">
        <w:t>següent</w:t>
      </w:r>
      <w:proofErr w:type="spellEnd"/>
      <w:r w:rsidR="00A62166" w:rsidRPr="00A62166">
        <w:t xml:space="preserve"> manera (</w:t>
      </w:r>
      <w:proofErr w:type="spellStart"/>
      <w:r w:rsidR="00A62166" w:rsidRPr="00A62166">
        <w:t>if</w:t>
      </w:r>
      <w:proofErr w:type="spellEnd"/>
      <w:r w:rsidR="00A62166" w:rsidRPr="00A62166">
        <w:t xml:space="preserve"> </w:t>
      </w:r>
      <w:proofErr w:type="spellStart"/>
      <w:r w:rsidR="00A62166" w:rsidRPr="00A62166">
        <w:t>anidats</w:t>
      </w:r>
      <w:proofErr w:type="spellEnd"/>
      <w:r w:rsidR="00A62166" w:rsidRPr="00A62166">
        <w:t xml:space="preserve">): </w:t>
      </w:r>
    </w:p>
    <w:p w14:paraId="7893AD04" w14:textId="77777777" w:rsidR="00A62166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inferiors</w:t>
      </w:r>
      <w:proofErr w:type="spellEnd"/>
      <w:r w:rsidRPr="00A62166">
        <w:t xml:space="preserve"> a 35 </w:t>
      </w:r>
      <w:proofErr w:type="spellStart"/>
      <w:r w:rsidRPr="00A62166">
        <w:t>hores</w:t>
      </w:r>
      <w:proofErr w:type="spellEnd"/>
      <w:r w:rsidRPr="00A62166">
        <w:t xml:space="preserve"> es paguen</w:t>
      </w:r>
      <w:r w:rsidR="00CB1BCD">
        <w:t xml:space="preserve"> a una tarifa determinada que </w:t>
      </w:r>
      <w:proofErr w:type="spellStart"/>
      <w:r w:rsidR="00CB1BCD">
        <w:t>s’ha</w:t>
      </w:r>
      <w:proofErr w:type="spellEnd"/>
      <w:r w:rsidR="00CB1BCD">
        <w:t xml:space="preserve"> </w:t>
      </w:r>
      <w:proofErr w:type="spellStart"/>
      <w:r w:rsidR="00CB1BCD">
        <w:t>d’</w:t>
      </w:r>
      <w:r w:rsidRPr="00A62166">
        <w:t>introduir</w:t>
      </w:r>
      <w:proofErr w:type="spellEnd"/>
      <w:r w:rsidRPr="00A62166">
        <w:t xml:space="preserve"> </w:t>
      </w:r>
      <w:proofErr w:type="spellStart"/>
      <w:r w:rsidRPr="00A62166">
        <w:t>pel</w:t>
      </w:r>
      <w:proofErr w:type="spellEnd"/>
      <w:r w:rsidRPr="00A62166">
        <w:t xml:space="preserve"> </w:t>
      </w:r>
      <w:proofErr w:type="spellStart"/>
      <w:r w:rsidR="00CB1BCD">
        <w:t>teclat</w:t>
      </w:r>
      <w:proofErr w:type="spellEnd"/>
      <w:r w:rsidR="00CB1BCD">
        <w:t xml:space="preserve"> al igual que el número </w:t>
      </w:r>
      <w:proofErr w:type="spellStart"/>
      <w:r w:rsidR="00CB1BCD">
        <w:t>d’</w:t>
      </w:r>
      <w:r w:rsidRPr="00A62166">
        <w:t>hores</w:t>
      </w:r>
      <w:proofErr w:type="spellEnd"/>
      <w:r w:rsidRPr="00A62166">
        <w:t xml:space="preserve"> </w:t>
      </w:r>
    </w:p>
    <w:p w14:paraId="546162EB" w14:textId="77777777" w:rsidR="00CB1BCD" w:rsidRDefault="00A62166" w:rsidP="00314BC3">
      <w:pPr>
        <w:pStyle w:val="Prrafodelista"/>
        <w:numPr>
          <w:ilvl w:val="0"/>
          <w:numId w:val="4"/>
        </w:numPr>
        <w:spacing w:before="0"/>
      </w:pPr>
      <w:r w:rsidRPr="00A62166">
        <w:t xml:space="preserve">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iguals</w:t>
      </w:r>
      <w:proofErr w:type="spellEnd"/>
      <w:r w:rsidRPr="00A62166">
        <w:t xml:space="preserve"> o </w:t>
      </w:r>
      <w:proofErr w:type="spellStart"/>
      <w:r w:rsidRPr="00A62166">
        <w:t>superiors</w:t>
      </w:r>
      <w:proofErr w:type="spellEnd"/>
      <w:r w:rsidRPr="00A62166">
        <w:t xml:space="preserve"> a 35 es pagaran </w:t>
      </w:r>
      <w:proofErr w:type="spellStart"/>
      <w:r w:rsidRPr="00A62166">
        <w:t>com</w:t>
      </w:r>
      <w:proofErr w:type="spellEnd"/>
      <w:r w:rsidRPr="00A62166">
        <w:t xml:space="preserve"> </w:t>
      </w:r>
      <w:proofErr w:type="spellStart"/>
      <w:r w:rsidRPr="00A62166">
        <w:t>extres</w:t>
      </w:r>
      <w:proofErr w:type="spellEnd"/>
      <w:r w:rsidRPr="00A62166">
        <w:t xml:space="preserve"> </w:t>
      </w:r>
      <w:r w:rsidR="00CB1BCD">
        <w:t xml:space="preserve">a un preu de 1.5 </w:t>
      </w:r>
      <w:proofErr w:type="spellStart"/>
      <w:r w:rsidR="00CB1BCD">
        <w:t>hores</w:t>
      </w:r>
      <w:proofErr w:type="spellEnd"/>
      <w:r w:rsidR="00CB1BCD">
        <w:t xml:space="preserve"> </w:t>
      </w:r>
      <w:proofErr w:type="spellStart"/>
      <w:r w:rsidR="00CB1BCD">
        <w:t>normals</w:t>
      </w:r>
      <w:proofErr w:type="spellEnd"/>
      <w:r w:rsidR="00CB1BCD">
        <w:t>.</w:t>
      </w:r>
    </w:p>
    <w:p w14:paraId="371CC3F0" w14:textId="77777777" w:rsidR="00A62166" w:rsidRPr="00A62166" w:rsidRDefault="00CB1BCD" w:rsidP="00314BC3">
      <w:pPr>
        <w:pStyle w:val="Prrafodelista"/>
        <w:numPr>
          <w:ilvl w:val="0"/>
          <w:numId w:val="4"/>
        </w:numPr>
        <w:spacing w:before="0"/>
      </w:pPr>
      <w:proofErr w:type="spellStart"/>
      <w:r>
        <w:t>L’</w:t>
      </w:r>
      <w:r w:rsidR="00A62166" w:rsidRPr="00A62166">
        <w:t>import</w:t>
      </w:r>
      <w:proofErr w:type="spellEnd"/>
      <w:r w:rsidR="00A62166" w:rsidRPr="00A62166">
        <w:t xml:space="preserve"> a </w:t>
      </w:r>
      <w:proofErr w:type="spellStart"/>
      <w:r w:rsidR="00A62166" w:rsidRPr="00A62166">
        <w:t>deduir</w:t>
      </w:r>
      <w:proofErr w:type="spellEnd"/>
      <w:r w:rsidR="00A62166" w:rsidRPr="00A62166">
        <w:t xml:space="preserve"> </w:t>
      </w:r>
      <w:proofErr w:type="spellStart"/>
      <w:r w:rsidR="00A62166" w:rsidRPr="00A62166">
        <w:t>als</w:t>
      </w:r>
      <w:proofErr w:type="spellEnd"/>
      <w:r w:rsidR="00A62166" w:rsidRPr="00A62166">
        <w:t xml:space="preserve"> </w:t>
      </w:r>
      <w:proofErr w:type="spellStart"/>
      <w:r w:rsidR="00A62166" w:rsidRPr="00A62166">
        <w:t>treballadors</w:t>
      </w:r>
      <w:proofErr w:type="spellEnd"/>
      <w:r w:rsidR="00A62166" w:rsidRPr="00A62166">
        <w:t xml:space="preserve"> </w:t>
      </w:r>
      <w:proofErr w:type="spellStart"/>
      <w:r w:rsidR="00A62166" w:rsidRPr="00A62166">
        <w:t>depèn</w:t>
      </w:r>
      <w:proofErr w:type="spellEnd"/>
      <w:r w:rsidR="00A62166" w:rsidRPr="00A62166">
        <w:t xml:space="preserve"> del </w:t>
      </w:r>
      <w:proofErr w:type="spellStart"/>
      <w:r w:rsidR="00A62166" w:rsidRPr="00A62166">
        <w:t>sou</w:t>
      </w:r>
      <w:proofErr w:type="spellEnd"/>
      <w:r w:rsidR="00A62166" w:rsidRPr="00A62166">
        <w:t xml:space="preserve">: </w:t>
      </w:r>
    </w:p>
    <w:p w14:paraId="65959D9C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proofErr w:type="spellStart"/>
      <w:r w:rsidRPr="00A62166">
        <w:t>sou</w:t>
      </w:r>
      <w:proofErr w:type="spellEnd"/>
      <w:r w:rsidRPr="00A62166">
        <w:t xml:space="preserve">&lt;= 120 €, no </w:t>
      </w:r>
      <w:proofErr w:type="spellStart"/>
      <w:r w:rsidRPr="00A62166">
        <w:t>impostos</w:t>
      </w:r>
      <w:proofErr w:type="spellEnd"/>
      <w:r w:rsidRPr="00A62166">
        <w:t xml:space="preserve"> </w:t>
      </w:r>
    </w:p>
    <w:p w14:paraId="37CC5831" w14:textId="77777777" w:rsidR="00A62166" w:rsidRP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t xml:space="preserve">les </w:t>
      </w:r>
      <w:proofErr w:type="spellStart"/>
      <w:r w:rsidRPr="00A62166">
        <w:t>següents</w:t>
      </w:r>
      <w:proofErr w:type="spellEnd"/>
      <w:r w:rsidRPr="00A62166">
        <w:t xml:space="preserve"> 900 € al 20% </w:t>
      </w:r>
    </w:p>
    <w:p w14:paraId="35602692" w14:textId="77777777" w:rsidR="00A62166" w:rsidRDefault="00A62166" w:rsidP="00314BC3">
      <w:pPr>
        <w:pStyle w:val="Prrafodelista"/>
        <w:numPr>
          <w:ilvl w:val="0"/>
          <w:numId w:val="5"/>
        </w:numPr>
        <w:spacing w:before="0"/>
      </w:pPr>
      <w:r w:rsidRPr="00A62166">
        <w:lastRenderedPageBreak/>
        <w:t xml:space="preserve">La resta al 30%. </w:t>
      </w:r>
    </w:p>
    <w:p w14:paraId="44B46F8D" w14:textId="77777777" w:rsidR="00A62166" w:rsidRPr="00A62166" w:rsidRDefault="00A62166" w:rsidP="00461009">
      <w:pPr>
        <w:numPr>
          <w:ilvl w:val="0"/>
          <w:numId w:val="0"/>
        </w:numPr>
        <w:spacing w:before="0"/>
        <w:ind w:left="567"/>
      </w:pPr>
      <w:r w:rsidRPr="00A62166">
        <w:t xml:space="preserve">Nota: Les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treballades</w:t>
      </w:r>
      <w:proofErr w:type="spellEnd"/>
      <w:r w:rsidRPr="00A62166">
        <w:t xml:space="preserve"> per </w:t>
      </w:r>
      <w:proofErr w:type="spellStart"/>
      <w:r w:rsidRPr="00A62166">
        <w:t>l‟empleat</w:t>
      </w:r>
      <w:proofErr w:type="spellEnd"/>
      <w:r w:rsidRPr="00A62166">
        <w:t xml:space="preserve"> </w:t>
      </w:r>
      <w:proofErr w:type="spellStart"/>
      <w:r w:rsidRPr="00A62166">
        <w:t>seran</w:t>
      </w:r>
      <w:proofErr w:type="spellEnd"/>
      <w:r w:rsidRPr="00A62166">
        <w:t xml:space="preserve"> </w:t>
      </w:r>
      <w:proofErr w:type="spellStart"/>
      <w:r w:rsidRPr="00A62166">
        <w:t>sempre</w:t>
      </w:r>
      <w:proofErr w:type="spellEnd"/>
      <w:r w:rsidRPr="00A62166">
        <w:t xml:space="preserve"> </w:t>
      </w:r>
      <w:proofErr w:type="spellStart"/>
      <w:r w:rsidRPr="00A62166">
        <w:t>hores</w:t>
      </w:r>
      <w:proofErr w:type="spellEnd"/>
      <w:r w:rsidRPr="00A62166">
        <w:t xml:space="preserve"> </w:t>
      </w:r>
      <w:proofErr w:type="spellStart"/>
      <w:r w:rsidRPr="00A62166">
        <w:t>senceres</w:t>
      </w:r>
      <w:proofErr w:type="spellEnd"/>
      <w:r w:rsidRPr="00A62166">
        <w:t xml:space="preserve">, </w:t>
      </w:r>
      <w:proofErr w:type="spellStart"/>
      <w:r w:rsidRPr="00A62166">
        <w:t>mentre</w:t>
      </w:r>
      <w:proofErr w:type="spellEnd"/>
      <w:r w:rsidRPr="00A62166">
        <w:t xml:space="preserve"> que el preu per hora </w:t>
      </w:r>
      <w:proofErr w:type="spellStart"/>
      <w:r w:rsidRPr="00A62166">
        <w:t>contindrà</w:t>
      </w:r>
      <w:proofErr w:type="spellEnd"/>
      <w:r w:rsidRPr="00A62166">
        <w:t xml:space="preserve"> </w:t>
      </w:r>
      <w:proofErr w:type="spellStart"/>
      <w:r w:rsidRPr="00A62166">
        <w:t>decimals</w:t>
      </w:r>
      <w:proofErr w:type="spellEnd"/>
      <w:r w:rsidRPr="00A62166">
        <w:t xml:space="preserve"> </w:t>
      </w:r>
    </w:p>
    <w:p w14:paraId="59285D1F" w14:textId="77777777" w:rsidR="00CB1BCD" w:rsidRPr="00CB1BCD" w:rsidRDefault="00A62166" w:rsidP="00461009">
      <w:pPr>
        <w:pStyle w:val="Resultat0"/>
      </w:pPr>
      <w:r w:rsidRPr="00CB1BCD">
        <w:t xml:space="preserve">Per exemple: hores=11; </w:t>
      </w:r>
      <w:proofErr w:type="spellStart"/>
      <w:r w:rsidRPr="00CB1BCD">
        <w:t>preuhora</w:t>
      </w:r>
      <w:proofErr w:type="spellEnd"/>
      <w:r w:rsidRPr="00CB1BCD">
        <w:t xml:space="preserve">=12, mostrarà per pantalla 105,6 </w:t>
      </w:r>
    </w:p>
    <w:p w14:paraId="7C89537D" w14:textId="77777777" w:rsidR="00CB1BCD" w:rsidRPr="00CB1BCD" w:rsidRDefault="004D4485" w:rsidP="00461009">
      <w:pPr>
        <w:pStyle w:val="Resultat0"/>
      </w:pPr>
      <w:r>
        <w:t xml:space="preserve">Per exemple: hores=38; </w:t>
      </w:r>
      <w:proofErr w:type="spellStart"/>
      <w:r>
        <w:t>preuhora</w:t>
      </w:r>
      <w:proofErr w:type="spellEnd"/>
      <w:r>
        <w:t>=20, mostrarà per pantalla 640</w:t>
      </w:r>
    </w:p>
    <w:p w14:paraId="3B54CB76" w14:textId="77777777" w:rsidR="00A62166" w:rsidRPr="00CB1BCD" w:rsidRDefault="004D4485" w:rsidP="00461009">
      <w:pPr>
        <w:pStyle w:val="Resultat0"/>
      </w:pPr>
      <w:r>
        <w:t xml:space="preserve">Per exemple: hores=40; </w:t>
      </w:r>
      <w:proofErr w:type="spellStart"/>
      <w:r>
        <w:t>preuhora</w:t>
      </w:r>
      <w:proofErr w:type="spellEnd"/>
      <w:r>
        <w:t>=25</w:t>
      </w:r>
      <w:r w:rsidR="00A62166" w:rsidRPr="00CB1BCD">
        <w:t>, mostrarà per pantal</w:t>
      </w:r>
      <w:r>
        <w:t>la 752,50</w:t>
      </w:r>
    </w:p>
    <w:p w14:paraId="3F0E3AD2" w14:textId="77777777" w:rsidR="00823346" w:rsidRDefault="00823346" w:rsidP="00823346">
      <w:pPr>
        <w:numPr>
          <w:ilvl w:val="0"/>
          <w:numId w:val="0"/>
        </w:numPr>
        <w:spacing w:before="120"/>
        <w:ind w:left="567"/>
      </w:pPr>
      <w:proofErr w:type="spellStart"/>
      <w:r>
        <w:t>Abans</w:t>
      </w:r>
      <w:proofErr w:type="spellEnd"/>
      <w:r>
        <w:t xml:space="preserve"> de </w:t>
      </w:r>
      <w:proofErr w:type="spellStart"/>
      <w:r>
        <w:t>resoldre</w:t>
      </w:r>
      <w:proofErr w:type="spellEnd"/>
      <w:r>
        <w:t xml:space="preserve"> </w:t>
      </w:r>
      <w:proofErr w:type="spellStart"/>
      <w:r w:rsidR="00CE3983">
        <w:t>l’exercici</w:t>
      </w:r>
      <w:proofErr w:type="spellEnd"/>
      <w:r w:rsidR="00CE3983">
        <w:t xml:space="preserve"> </w:t>
      </w:r>
      <w:proofErr w:type="spellStart"/>
      <w:r w:rsidR="00CE3983">
        <w:t>omple</w:t>
      </w:r>
      <w:proofErr w:type="spellEnd"/>
      <w:r w:rsidR="00CE3983">
        <w:t xml:space="preserve"> </w:t>
      </w:r>
      <w:r>
        <w:t>la taula:</w:t>
      </w:r>
    </w:p>
    <w:tbl>
      <w:tblPr>
        <w:tblW w:w="8506" w:type="dxa"/>
        <w:tblInd w:w="7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9"/>
        <w:gridCol w:w="766"/>
        <w:gridCol w:w="1014"/>
        <w:gridCol w:w="995"/>
        <w:gridCol w:w="1014"/>
        <w:gridCol w:w="977"/>
        <w:gridCol w:w="977"/>
        <w:gridCol w:w="917"/>
        <w:gridCol w:w="977"/>
      </w:tblGrid>
      <w:tr w:rsidR="00CE3983" w:rsidRPr="00823346" w14:paraId="5C5EACF0" w14:textId="77777777" w:rsidTr="00EA6785">
        <w:trPr>
          <w:trHeight w:val="692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352AC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 xml:space="preserve">N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B755C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r w:rsidRPr="00CE3983">
              <w:rPr>
                <w:sz w:val="20"/>
              </w:rPr>
              <w:t>Preu Hora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32743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A Preu Normal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5F900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nHores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8E4FA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Normal</w:t>
            </w: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2FE5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Hores</w:t>
            </w:r>
            <w:proofErr w:type="spellEnd"/>
            <w:r w:rsidRPr="00CE3983">
              <w:rPr>
                <w:sz w:val="20"/>
              </w:rPr>
              <w:t xml:space="preserve"> </w:t>
            </w:r>
            <w:proofErr w:type="spellStart"/>
            <w:r w:rsidRPr="00CE3983">
              <w:rPr>
                <w:sz w:val="20"/>
              </w:rPr>
              <w:t>Extres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34BB7B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Total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93008" w14:textId="77777777" w:rsidR="00CE3983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</w:rPr>
            </w:pPr>
            <w:proofErr w:type="spellStart"/>
            <w:r w:rsidRPr="00CE3983">
              <w:rPr>
                <w:sz w:val="20"/>
              </w:rPr>
              <w:t>Deduc</w:t>
            </w:r>
            <w:proofErr w:type="spellEnd"/>
          </w:p>
          <w:p w14:paraId="04846E4A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cions</w:t>
            </w:r>
            <w:proofErr w:type="spellEnd"/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7B604" w14:textId="77777777" w:rsidR="00823346" w:rsidRPr="00CE3983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sz w:val="20"/>
                <w:lang w:val="ca-ES"/>
              </w:rPr>
            </w:pPr>
            <w:proofErr w:type="spellStart"/>
            <w:r w:rsidRPr="00CE3983">
              <w:rPr>
                <w:sz w:val="20"/>
              </w:rPr>
              <w:t>Import</w:t>
            </w:r>
            <w:proofErr w:type="spellEnd"/>
            <w:r w:rsidRPr="00CE3983">
              <w:rPr>
                <w:sz w:val="20"/>
              </w:rPr>
              <w:t xml:space="preserve"> a Cobrar</w:t>
            </w:r>
          </w:p>
        </w:tc>
      </w:tr>
      <w:tr w:rsidR="00CE3983" w:rsidRPr="00823346" w14:paraId="64492EF6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1D6C3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11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CA16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12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944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B48929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EDBC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B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CCE7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B95F3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8736AC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75616DFA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9B8255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38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3F77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20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9911A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471EE3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78E7E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65189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6CBE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BB150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DFA8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  <w:tr w:rsidR="00CE3983" w:rsidRPr="00823346" w14:paraId="1EBA2AB8" w14:textId="77777777" w:rsidTr="00EA6785">
        <w:trPr>
          <w:trHeight w:val="310"/>
        </w:trPr>
        <w:tc>
          <w:tcPr>
            <w:tcW w:w="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F49A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40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8774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  <w:r w:rsidRPr="00823346">
              <w:t>25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340B78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8FB66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34D2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14420B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66D3F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09EE2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01B644" w14:textId="77777777" w:rsidR="00823346" w:rsidRPr="00823346" w:rsidRDefault="00823346" w:rsidP="00823346">
            <w:pPr>
              <w:numPr>
                <w:ilvl w:val="0"/>
                <w:numId w:val="0"/>
              </w:numPr>
              <w:spacing w:before="0" w:after="0" w:line="240" w:lineRule="auto"/>
              <w:jc w:val="center"/>
              <w:rPr>
                <w:lang w:val="ca-ES"/>
              </w:rPr>
            </w:pPr>
          </w:p>
        </w:tc>
      </w:tr>
    </w:tbl>
    <w:p w14:paraId="67058A6A" w14:textId="77777777" w:rsidR="00A62166" w:rsidRDefault="00A62166" w:rsidP="003C28B2">
      <w:pPr>
        <w:numPr>
          <w:ilvl w:val="0"/>
          <w:numId w:val="0"/>
        </w:numPr>
      </w:pPr>
    </w:p>
    <w:p w14:paraId="5A9BFFD7" w14:textId="77777777" w:rsidR="00A62166" w:rsidRPr="00DC672E" w:rsidRDefault="00A62166" w:rsidP="003C28B2">
      <w:pPr>
        <w:pStyle w:val="Ttulo2"/>
      </w:pPr>
      <w:bookmarkStart w:id="8" w:name="_Toc456694813"/>
      <w:bookmarkStart w:id="9" w:name="_Toc456694925"/>
      <w:bookmarkStart w:id="10" w:name="_Toc523402760"/>
      <w:r>
        <w:t>ITERACIONS</w:t>
      </w:r>
      <w:bookmarkEnd w:id="8"/>
      <w:bookmarkEnd w:id="9"/>
      <w:bookmarkEnd w:id="10"/>
    </w:p>
    <w:p w14:paraId="2DB2B432" w14:textId="77777777" w:rsidR="00935CB2" w:rsidRPr="00935CB2" w:rsidRDefault="003C11A5" w:rsidP="00314BC3">
      <w:pPr>
        <w:numPr>
          <w:ilvl w:val="0"/>
          <w:numId w:val="6"/>
        </w:numPr>
        <w:ind w:left="567" w:hanging="567"/>
      </w:pPr>
      <w:r w:rsidRPr="009320BC">
        <w:rPr>
          <w:b/>
          <w:highlight w:val="yellow"/>
        </w:rPr>
        <w:t>(Numeros1al100)</w:t>
      </w:r>
      <w:r w:rsidRPr="003C11A5">
        <w:t xml:space="preserve"> </w:t>
      </w:r>
      <w:proofErr w:type="spellStart"/>
      <w:r w:rsidRPr="003C11A5">
        <w:t>Escriure</w:t>
      </w:r>
      <w:proofErr w:type="spellEnd"/>
      <w:r w:rsidRPr="003C11A5">
        <w:t xml:space="preserve"> </w:t>
      </w:r>
      <w:proofErr w:type="spellStart"/>
      <w:r w:rsidRPr="003C11A5">
        <w:t>els</w:t>
      </w:r>
      <w:proofErr w:type="spellEnd"/>
      <w:r w:rsidRPr="003C11A5">
        <w:t xml:space="preserve"> números de </w:t>
      </w:r>
      <w:smartTag w:uri="urn:schemas-microsoft-com:office:smarttags" w:element="metricconverter">
        <w:smartTagPr>
          <w:attr w:name="ProductID" w:val="1 a"/>
        </w:smartTagPr>
        <w:r w:rsidRPr="003C11A5">
          <w:t>1 a</w:t>
        </w:r>
      </w:smartTag>
      <w:r>
        <w:t xml:space="preserve"> 100</w:t>
      </w:r>
      <w:r w:rsidRPr="003C11A5">
        <w:t>.</w:t>
      </w:r>
      <w:r w:rsidR="00935CB2">
        <w:t xml:space="preserve"> </w:t>
      </w:r>
      <w:proofErr w:type="spellStart"/>
      <w:r w:rsidR="00935CB2">
        <w:t>Fer</w:t>
      </w:r>
      <w:proofErr w:type="spellEnd"/>
      <w:r w:rsidR="00935CB2">
        <w:t xml:space="preserve"> </w:t>
      </w:r>
      <w:proofErr w:type="spellStart"/>
      <w:r w:rsidR="00935CB2">
        <w:t>l’exercici</w:t>
      </w:r>
      <w:proofErr w:type="spellEnd"/>
      <w:r w:rsidR="00935CB2">
        <w:t xml:space="preserve"> </w:t>
      </w:r>
      <w:proofErr w:type="spellStart"/>
      <w:r w:rsidR="00935CB2">
        <w:t>amb</w:t>
      </w:r>
      <w:proofErr w:type="spellEnd"/>
      <w:r w:rsidR="00935CB2">
        <w:t xml:space="preserve"> les tres estructures MENTRE, PER i REPETIR</w:t>
      </w:r>
    </w:p>
    <w:p w14:paraId="3BB7BAE1" w14:textId="77777777" w:rsidR="003C11A5" w:rsidRPr="003C28B2" w:rsidRDefault="003C11A5" w:rsidP="00314BC3">
      <w:pPr>
        <w:numPr>
          <w:ilvl w:val="0"/>
          <w:numId w:val="6"/>
        </w:numPr>
        <w:ind w:left="567" w:hanging="567"/>
        <w:rPr>
          <w:szCs w:val="20"/>
        </w:rPr>
      </w:pPr>
      <w:r w:rsidRPr="009320BC">
        <w:rPr>
          <w:b/>
          <w:szCs w:val="20"/>
          <w:highlight w:val="yellow"/>
        </w:rPr>
        <w:t>(Numeros1alNumero)</w:t>
      </w:r>
      <w:r w:rsidRPr="003C28B2">
        <w:rPr>
          <w:b/>
          <w:szCs w:val="20"/>
        </w:rPr>
        <w:t xml:space="preserve"> </w:t>
      </w:r>
      <w:proofErr w:type="spellStart"/>
      <w:r w:rsidRPr="003C28B2">
        <w:rPr>
          <w:szCs w:val="20"/>
        </w:rPr>
        <w:t>Escr</w:t>
      </w:r>
      <w:r w:rsidRPr="00935CB2">
        <w:t>iure</w:t>
      </w:r>
      <w:proofErr w:type="spellEnd"/>
      <w:r w:rsidRPr="00935CB2">
        <w:t xml:space="preserve"> </w:t>
      </w:r>
      <w:proofErr w:type="spellStart"/>
      <w:r w:rsidRPr="00935CB2">
        <w:t>els</w:t>
      </w:r>
      <w:proofErr w:type="spellEnd"/>
      <w:r w:rsidRPr="00935CB2">
        <w:t xml:space="preserve"> números des </w:t>
      </w:r>
      <w:proofErr w:type="spellStart"/>
      <w:r w:rsidRPr="00935CB2">
        <w:t>de l</w:t>
      </w:r>
      <w:proofErr w:type="spellEnd"/>
      <w:r w:rsidRPr="00935CB2">
        <w:t xml:space="preserve">’1 </w:t>
      </w:r>
      <w:proofErr w:type="spellStart"/>
      <w:r w:rsidRPr="00935CB2">
        <w:t>fins</w:t>
      </w:r>
      <w:proofErr w:type="spellEnd"/>
      <w:r w:rsidRPr="00935CB2">
        <w:t xml:space="preserve"> al número </w:t>
      </w:r>
      <w:proofErr w:type="spellStart"/>
      <w:r w:rsidRPr="00935CB2">
        <w:t>introduït</w:t>
      </w:r>
      <w:proofErr w:type="spellEnd"/>
      <w:r w:rsidRPr="00935CB2">
        <w:t xml:space="preserve"> per </w:t>
      </w:r>
      <w:proofErr w:type="spellStart"/>
      <w:r w:rsidRPr="00935CB2">
        <w:t>l’usuari</w:t>
      </w:r>
      <w:proofErr w:type="spellEnd"/>
      <w:r w:rsidRPr="00935CB2">
        <w:t>.</w:t>
      </w:r>
      <w:r w:rsidR="00935CB2" w:rsidRPr="00935CB2">
        <w:t xml:space="preserve"> </w:t>
      </w:r>
    </w:p>
    <w:p w14:paraId="128925FA" w14:textId="77777777" w:rsidR="003C11A5" w:rsidRPr="00344579" w:rsidRDefault="003C11A5" w:rsidP="00461009">
      <w:pPr>
        <w:pStyle w:val="resultat"/>
      </w:pPr>
      <w:proofErr w:type="spellStart"/>
      <w:r w:rsidRPr="00344579">
        <w:t>Exemple</w:t>
      </w:r>
      <w:proofErr w:type="spellEnd"/>
      <w:r w:rsidRPr="00344579">
        <w:t>:</w:t>
      </w:r>
    </w:p>
    <w:p w14:paraId="3282B24D" w14:textId="77777777" w:rsidR="003C11A5" w:rsidRPr="00344579" w:rsidRDefault="003C11A5" w:rsidP="00461009">
      <w:pPr>
        <w:pStyle w:val="resultat"/>
      </w:pPr>
      <w:r w:rsidRPr="00344579">
        <w:t>Número: 8</w:t>
      </w:r>
    </w:p>
    <w:p w14:paraId="5AFEFC94" w14:textId="77777777" w:rsidR="003C11A5" w:rsidRPr="003C11A5" w:rsidRDefault="003C11A5" w:rsidP="00461009">
      <w:pPr>
        <w:pStyle w:val="resultat"/>
      </w:pPr>
      <w:proofErr w:type="spellStart"/>
      <w:r w:rsidRPr="00344579">
        <w:t>Respos</w:t>
      </w:r>
      <w:r w:rsidR="00461009">
        <w:t>ta</w:t>
      </w:r>
      <w:proofErr w:type="spellEnd"/>
      <w:r w:rsidR="00461009">
        <w:t>: 1, 2 , 3, 4, 5, 6, 7, 8</w:t>
      </w:r>
    </w:p>
    <w:p w14:paraId="032C93FC" w14:textId="77777777" w:rsidR="00C65635" w:rsidRDefault="00C65635" w:rsidP="00314BC3">
      <w:pPr>
        <w:numPr>
          <w:ilvl w:val="0"/>
          <w:numId w:val="6"/>
        </w:numPr>
        <w:ind w:left="567" w:hanging="567"/>
      </w:pPr>
      <w:r w:rsidRPr="009320BC">
        <w:rPr>
          <w:b/>
          <w:bCs/>
          <w:highlight w:val="yellow"/>
        </w:rPr>
        <w:t>(Taula del 5)</w:t>
      </w:r>
      <w:r w:rsidRPr="003C28B2"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</w:t>
      </w:r>
      <w:r w:rsidR="00935CB2">
        <w:t>tri</w:t>
      </w:r>
      <w:proofErr w:type="spellEnd"/>
      <w:r w:rsidR="00935CB2">
        <w:t xml:space="preserve"> per pantalla la taula del 5. </w:t>
      </w:r>
    </w:p>
    <w:p w14:paraId="6035D255" w14:textId="77777777" w:rsidR="003C11A5" w:rsidRPr="00461009" w:rsidRDefault="003C11A5" w:rsidP="00461009">
      <w:pPr>
        <w:pStyle w:val="resultat"/>
      </w:pPr>
      <w:proofErr w:type="spellStart"/>
      <w:r>
        <w:t>Resposta</w:t>
      </w:r>
      <w:proofErr w:type="spellEnd"/>
      <w:r w:rsidRPr="00461009">
        <w:t>:</w:t>
      </w:r>
    </w:p>
    <w:p w14:paraId="0BD2F208" w14:textId="77777777" w:rsidR="003C11A5" w:rsidRPr="00461009" w:rsidRDefault="003C11A5" w:rsidP="00461009">
      <w:pPr>
        <w:pStyle w:val="resultat"/>
      </w:pPr>
      <w:r w:rsidRPr="00461009">
        <w:t>5 x 0 = 0</w:t>
      </w:r>
    </w:p>
    <w:p w14:paraId="369BDDA5" w14:textId="77777777" w:rsidR="003C11A5" w:rsidRPr="00461009" w:rsidRDefault="003C11A5" w:rsidP="00461009">
      <w:pPr>
        <w:pStyle w:val="resultat"/>
      </w:pPr>
      <w:r w:rsidRPr="00461009">
        <w:t>5 x 1 = 5</w:t>
      </w:r>
    </w:p>
    <w:p w14:paraId="1492DA63" w14:textId="77777777" w:rsidR="003C11A5" w:rsidRPr="00461009" w:rsidRDefault="003C11A5" w:rsidP="00461009">
      <w:pPr>
        <w:pStyle w:val="resultat"/>
      </w:pPr>
      <w:r w:rsidRPr="00461009">
        <w:t>5 x 2 = 10</w:t>
      </w:r>
    </w:p>
    <w:p w14:paraId="60D0BA77" w14:textId="77777777" w:rsidR="003C11A5" w:rsidRPr="00461009" w:rsidRDefault="003C11A5" w:rsidP="00461009">
      <w:pPr>
        <w:pStyle w:val="resultat"/>
      </w:pPr>
      <w:r w:rsidRPr="00461009">
        <w:t>5 x 3 = 15</w:t>
      </w:r>
    </w:p>
    <w:p w14:paraId="428E5167" w14:textId="77777777" w:rsidR="003C11A5" w:rsidRPr="00461009" w:rsidRDefault="003C11A5" w:rsidP="00461009">
      <w:pPr>
        <w:pStyle w:val="resultat"/>
      </w:pPr>
      <w:r w:rsidRPr="00461009">
        <w:t>5 x 4 = 20</w:t>
      </w:r>
    </w:p>
    <w:p w14:paraId="68D5C504" w14:textId="77777777" w:rsidR="003C11A5" w:rsidRPr="00461009" w:rsidRDefault="003C11A5" w:rsidP="00461009">
      <w:pPr>
        <w:pStyle w:val="resultat"/>
      </w:pPr>
      <w:r w:rsidRPr="00461009">
        <w:lastRenderedPageBreak/>
        <w:t>5 x 5 = 25</w:t>
      </w:r>
    </w:p>
    <w:p w14:paraId="6BF41A2B" w14:textId="77777777" w:rsidR="003C11A5" w:rsidRPr="00461009" w:rsidRDefault="003C11A5" w:rsidP="00461009">
      <w:pPr>
        <w:pStyle w:val="resultat"/>
      </w:pPr>
      <w:r w:rsidRPr="00461009">
        <w:t>5 x 6 = 30</w:t>
      </w:r>
    </w:p>
    <w:p w14:paraId="0E9CDD28" w14:textId="77777777" w:rsidR="003C11A5" w:rsidRPr="00461009" w:rsidRDefault="003C11A5" w:rsidP="00461009">
      <w:pPr>
        <w:pStyle w:val="resultat"/>
      </w:pPr>
      <w:r w:rsidRPr="00461009">
        <w:t>5 x 7 = 35</w:t>
      </w:r>
    </w:p>
    <w:p w14:paraId="32DD12FC" w14:textId="77777777" w:rsidR="003C11A5" w:rsidRPr="00461009" w:rsidRDefault="003C11A5" w:rsidP="00461009">
      <w:pPr>
        <w:pStyle w:val="resultat"/>
      </w:pPr>
      <w:r w:rsidRPr="00461009">
        <w:t>5 x 8 = 40</w:t>
      </w:r>
    </w:p>
    <w:p w14:paraId="662E2403" w14:textId="77777777" w:rsidR="003C11A5" w:rsidRPr="00461009" w:rsidRDefault="003C11A5" w:rsidP="00461009">
      <w:pPr>
        <w:pStyle w:val="resultat"/>
      </w:pPr>
      <w:r w:rsidRPr="00461009">
        <w:t>5 x 9 = 45</w:t>
      </w:r>
    </w:p>
    <w:p w14:paraId="13287876" w14:textId="77777777" w:rsidR="003C11A5" w:rsidRDefault="003C11A5" w:rsidP="00461009">
      <w:pPr>
        <w:pStyle w:val="resultat"/>
      </w:pPr>
      <w:r w:rsidRPr="00461009">
        <w:t>5 x 10 =</w:t>
      </w:r>
      <w:r w:rsidR="00461009">
        <w:t xml:space="preserve"> 50</w:t>
      </w:r>
    </w:p>
    <w:p w14:paraId="12A1F387" w14:textId="77777777" w:rsidR="00C65635" w:rsidRDefault="00C65635" w:rsidP="003C28B2">
      <w:r w:rsidRPr="009320BC">
        <w:rPr>
          <w:b/>
          <w:bCs/>
          <w:highlight w:val="yellow"/>
        </w:rPr>
        <w:t>(Taula de multiplicar)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la</w:t>
      </w:r>
      <w:r w:rsidR="004D4485">
        <w:t xml:space="preserve"> taula del número que </w:t>
      </w:r>
      <w:proofErr w:type="spellStart"/>
      <w:r w:rsidR="004D4485">
        <w:t>indiqui</w:t>
      </w:r>
      <w:proofErr w:type="spellEnd"/>
      <w:r w:rsidR="004D4485">
        <w:t xml:space="preserve"> </w:t>
      </w:r>
      <w:proofErr w:type="spellStart"/>
      <w:r w:rsidR="004D4485">
        <w:t>l’</w:t>
      </w:r>
      <w:r>
        <w:t>usuari</w:t>
      </w:r>
      <w:proofErr w:type="spellEnd"/>
      <w:r w:rsidR="004D4485">
        <w:t xml:space="preserve">. EL </w:t>
      </w:r>
      <w:proofErr w:type="spellStart"/>
      <w:r w:rsidR="004D4485">
        <w:t>resultat</w:t>
      </w:r>
      <w:proofErr w:type="spellEnd"/>
      <w:r w:rsidR="004D4485">
        <w:t xml:space="preserve"> que </w:t>
      </w:r>
      <w:proofErr w:type="spellStart"/>
      <w:r w:rsidR="004D4485">
        <w:t>mostri</w:t>
      </w:r>
      <w:proofErr w:type="spellEnd"/>
      <w:r w:rsidR="004D4485">
        <w:t xml:space="preserve"> el </w:t>
      </w:r>
      <w:proofErr w:type="spellStart"/>
      <w:r w:rsidR="004D4485">
        <w:t>vostre</w:t>
      </w:r>
      <w:proofErr w:type="spellEnd"/>
      <w:r w:rsidR="004D4485">
        <w:t xml:space="preserve"> programa ha </w:t>
      </w:r>
      <w:proofErr w:type="spellStart"/>
      <w:r w:rsidR="004D4485">
        <w:t>d’esser</w:t>
      </w:r>
      <w:proofErr w:type="spellEnd"/>
      <w:r w:rsidR="004D4485">
        <w:t xml:space="preserve"> igual al que </w:t>
      </w:r>
      <w:proofErr w:type="spellStart"/>
      <w:r w:rsidR="004D4485">
        <w:t>s’adjunta</w:t>
      </w:r>
      <w:proofErr w:type="spellEnd"/>
      <w:r w:rsidR="004D4485">
        <w:t xml:space="preserve"> </w:t>
      </w:r>
      <w:proofErr w:type="spellStart"/>
      <w:r w:rsidR="004D4485">
        <w:t>com</w:t>
      </w:r>
      <w:proofErr w:type="spellEnd"/>
      <w:r w:rsidR="004D4485">
        <w:t xml:space="preserve"> a </w:t>
      </w:r>
      <w:proofErr w:type="spellStart"/>
      <w:r w:rsidR="004D4485">
        <w:t>resposta</w:t>
      </w:r>
      <w:proofErr w:type="spellEnd"/>
      <w:r w:rsidR="004D4485">
        <w:t>.</w:t>
      </w:r>
      <w:r>
        <w:t xml:space="preserve"> </w:t>
      </w:r>
    </w:p>
    <w:p w14:paraId="6A083F68" w14:textId="77777777" w:rsidR="003C11A5" w:rsidRDefault="003C11A5" w:rsidP="00461009">
      <w:pPr>
        <w:pStyle w:val="Resultat0"/>
      </w:pPr>
      <w:r>
        <w:t>Exemple:</w:t>
      </w:r>
    </w:p>
    <w:p w14:paraId="59756FEA" w14:textId="77777777" w:rsidR="003C11A5" w:rsidRDefault="003C11A5" w:rsidP="00461009">
      <w:pPr>
        <w:pStyle w:val="Resultat0"/>
      </w:pPr>
      <w:r>
        <w:t>Número: 3</w:t>
      </w:r>
    </w:p>
    <w:p w14:paraId="09535CDF" w14:textId="77777777" w:rsidR="003C11A5" w:rsidRDefault="003C11A5" w:rsidP="00461009">
      <w:pPr>
        <w:pStyle w:val="Resultat0"/>
      </w:pPr>
      <w:r>
        <w:t>Resposta:</w:t>
      </w:r>
    </w:p>
    <w:p w14:paraId="5E1E89F6" w14:textId="77777777" w:rsidR="003C11A5" w:rsidRDefault="003C11A5" w:rsidP="00461009">
      <w:pPr>
        <w:pStyle w:val="Resultat0"/>
      </w:pPr>
      <w:r>
        <w:t>3 x 0 = 0</w:t>
      </w:r>
    </w:p>
    <w:p w14:paraId="549F8FFD" w14:textId="77777777" w:rsidR="003C11A5" w:rsidRDefault="003C11A5" w:rsidP="00461009">
      <w:pPr>
        <w:pStyle w:val="Resultat0"/>
      </w:pPr>
      <w:r>
        <w:t>3 x 1 = 3</w:t>
      </w:r>
    </w:p>
    <w:p w14:paraId="0863ACCA" w14:textId="77777777" w:rsidR="003C11A5" w:rsidRDefault="003C11A5" w:rsidP="00461009">
      <w:pPr>
        <w:pStyle w:val="Resultat0"/>
      </w:pPr>
      <w:r>
        <w:t>3 x 2 = 6</w:t>
      </w:r>
    </w:p>
    <w:p w14:paraId="72E8669F" w14:textId="77777777" w:rsidR="003C11A5" w:rsidRDefault="003C11A5" w:rsidP="00461009">
      <w:pPr>
        <w:pStyle w:val="Resultat0"/>
      </w:pPr>
      <w:r>
        <w:t>3 x 3 = 9</w:t>
      </w:r>
    </w:p>
    <w:p w14:paraId="58B5C62A" w14:textId="77777777" w:rsidR="003C11A5" w:rsidRDefault="003C11A5" w:rsidP="00461009">
      <w:pPr>
        <w:pStyle w:val="Resultat0"/>
      </w:pPr>
      <w:r>
        <w:t>3 x 4 = 12</w:t>
      </w:r>
    </w:p>
    <w:p w14:paraId="50802262" w14:textId="77777777" w:rsidR="003C11A5" w:rsidRDefault="003C11A5" w:rsidP="00461009">
      <w:pPr>
        <w:pStyle w:val="Resultat0"/>
      </w:pPr>
      <w:r>
        <w:t>3 x 5 = 15</w:t>
      </w:r>
    </w:p>
    <w:p w14:paraId="5EB3DD5F" w14:textId="77777777" w:rsidR="003C11A5" w:rsidRDefault="003C11A5" w:rsidP="00461009">
      <w:pPr>
        <w:pStyle w:val="Resultat0"/>
      </w:pPr>
      <w:r>
        <w:t>3 x 6 = 18</w:t>
      </w:r>
    </w:p>
    <w:p w14:paraId="35406233" w14:textId="77777777" w:rsidR="003C11A5" w:rsidRDefault="003C11A5" w:rsidP="00461009">
      <w:pPr>
        <w:pStyle w:val="Resultat0"/>
      </w:pPr>
      <w:r>
        <w:t>3 x 7 = 21</w:t>
      </w:r>
    </w:p>
    <w:p w14:paraId="02040C75" w14:textId="77777777" w:rsidR="003C11A5" w:rsidRDefault="003C11A5" w:rsidP="00461009">
      <w:pPr>
        <w:pStyle w:val="Resultat0"/>
      </w:pPr>
      <w:r>
        <w:t>3 x 8 = 24</w:t>
      </w:r>
    </w:p>
    <w:p w14:paraId="705E9461" w14:textId="77777777" w:rsidR="003C11A5" w:rsidRDefault="003C11A5" w:rsidP="00461009">
      <w:pPr>
        <w:pStyle w:val="Resultat0"/>
      </w:pPr>
      <w:r>
        <w:t>3 x 9 = 27</w:t>
      </w:r>
    </w:p>
    <w:p w14:paraId="776F5010" w14:textId="77777777" w:rsidR="000F3BDB" w:rsidRDefault="00D26161" w:rsidP="000F3BDB">
      <w:pPr>
        <w:pStyle w:val="Resultat0"/>
      </w:pPr>
      <w:r>
        <w:t xml:space="preserve">3 </w:t>
      </w:r>
      <w:r w:rsidR="003C11A5">
        <w:t>x 10 = 30</w:t>
      </w:r>
    </w:p>
    <w:p w14:paraId="045F6C47" w14:textId="77777777" w:rsidR="0077560A" w:rsidRDefault="0077560A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Parells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parells</w:t>
      </w:r>
      <w:proofErr w:type="spellEnd"/>
      <w:r>
        <w:t xml:space="preserve"> del 0 al número </w:t>
      </w:r>
      <w:r w:rsidR="00D07AA8">
        <w:t xml:space="preserve">natural que </w:t>
      </w:r>
      <w:proofErr w:type="spellStart"/>
      <w:r w:rsidR="00D07AA8">
        <w:t>indiqui</w:t>
      </w:r>
      <w:proofErr w:type="spellEnd"/>
      <w:r w:rsidR="00D07AA8">
        <w:t xml:space="preserve"> </w:t>
      </w:r>
      <w:proofErr w:type="spellStart"/>
      <w:r w:rsidR="00D07AA8">
        <w:t>l’usuari</w:t>
      </w:r>
      <w:proofErr w:type="spellEnd"/>
      <w:r w:rsidR="00D07AA8">
        <w:t>.</w:t>
      </w:r>
      <w:r w:rsidR="001E45BA">
        <w:t xml:space="preserve"> </w:t>
      </w:r>
      <w:proofErr w:type="spellStart"/>
      <w:r w:rsidR="001E45BA" w:rsidRPr="00935CB2">
        <w:t>Fer</w:t>
      </w:r>
      <w:proofErr w:type="spellEnd"/>
      <w:r w:rsidR="001E45BA" w:rsidRPr="00935CB2">
        <w:t xml:space="preserve"> </w:t>
      </w:r>
      <w:proofErr w:type="spellStart"/>
      <w:r w:rsidR="001E45BA" w:rsidRPr="00935CB2">
        <w:t>l’exercici</w:t>
      </w:r>
      <w:proofErr w:type="spellEnd"/>
      <w:r w:rsidR="001E45BA" w:rsidRPr="00935CB2">
        <w:t xml:space="preserve"> </w:t>
      </w:r>
      <w:proofErr w:type="spellStart"/>
      <w:r w:rsidR="001E45BA" w:rsidRPr="00935CB2">
        <w:t>amb</w:t>
      </w:r>
      <w:proofErr w:type="spellEnd"/>
      <w:r w:rsidR="001E45BA" w:rsidRPr="00935CB2">
        <w:t xml:space="preserve"> les tres estructures MENTRE, PER i REPETIR</w:t>
      </w:r>
    </w:p>
    <w:p w14:paraId="5BC99A03" w14:textId="77777777" w:rsidR="0077560A" w:rsidRPr="00344579" w:rsidRDefault="0077560A" w:rsidP="00461009">
      <w:pPr>
        <w:pStyle w:val="resultat"/>
      </w:pPr>
      <w:r w:rsidRPr="00344579">
        <w:t xml:space="preserve">Per </w:t>
      </w:r>
      <w:proofErr w:type="spellStart"/>
      <w:r w:rsidRPr="00344579">
        <w:t>exemple</w:t>
      </w:r>
      <w:proofErr w:type="spellEnd"/>
      <w:r w:rsidRPr="00344579">
        <w:t>: numero</w:t>
      </w:r>
      <w:r w:rsidR="004D4485">
        <w:t xml:space="preserve">=11  </w:t>
      </w:r>
      <w:proofErr w:type="spellStart"/>
      <w:r w:rsidR="004D4485">
        <w:t>Resposta</w:t>
      </w:r>
      <w:proofErr w:type="spellEnd"/>
      <w:r w:rsidR="004D4485">
        <w:t xml:space="preserve">: 0, 2, 4, 6, 8 </w:t>
      </w:r>
      <w:r w:rsidRPr="00344579">
        <w:t>i 10</w:t>
      </w:r>
    </w:p>
    <w:p w14:paraId="60264419" w14:textId="77777777" w:rsidR="00B46517" w:rsidRDefault="00B46517" w:rsidP="00461009">
      <w:pPr>
        <w:spacing w:after="0"/>
      </w:pPr>
      <w:r w:rsidRPr="009320BC">
        <w:rPr>
          <w:b/>
          <w:highlight w:val="yellow"/>
        </w:rPr>
        <w:t>(</w:t>
      </w:r>
      <w:r w:rsidR="006C0DEC" w:rsidRPr="009320BC">
        <w:rPr>
          <w:b/>
          <w:highlight w:val="yellow"/>
        </w:rPr>
        <w:t>&gt;&lt;</w:t>
      </w:r>
      <w:r w:rsidRPr="009320BC">
        <w:rPr>
          <w:b/>
          <w:highlight w:val="yellow"/>
        </w:rPr>
        <w:t>)</w:t>
      </w:r>
      <w:r w:rsidRPr="00B46517">
        <w:t xml:space="preserve"> </w:t>
      </w:r>
      <w:proofErr w:type="spellStart"/>
      <w:r w:rsidRPr="00B46517">
        <w:t>Fer</w:t>
      </w:r>
      <w:proofErr w:type="spellEnd"/>
      <w:r w:rsidRPr="00B46517">
        <w:t xml:space="preserve"> un </w:t>
      </w:r>
      <w:proofErr w:type="spellStart"/>
      <w:r w:rsidRPr="00B46517">
        <w:t>algoritme</w:t>
      </w:r>
      <w:proofErr w:type="spellEnd"/>
      <w:r w:rsidRPr="00B46517">
        <w:t xml:space="preserve"> que </w:t>
      </w:r>
      <w:proofErr w:type="spellStart"/>
      <w:r w:rsidRPr="00B46517">
        <w:t>demani</w:t>
      </w:r>
      <w:proofErr w:type="spellEnd"/>
      <w:r w:rsidRPr="00B46517">
        <w:t xml:space="preserve"> a </w:t>
      </w:r>
      <w:proofErr w:type="spellStart"/>
      <w:r w:rsidRPr="00B46517">
        <w:t>l'usuari</w:t>
      </w:r>
      <w:proofErr w:type="spellEnd"/>
      <w:r w:rsidRPr="00B46517">
        <w:t xml:space="preserve"> dos nombres</w:t>
      </w:r>
      <w:r>
        <w:t xml:space="preserve"> </w:t>
      </w:r>
      <w:proofErr w:type="spellStart"/>
      <w:r>
        <w:t>naturals</w:t>
      </w:r>
      <w:proofErr w:type="spellEnd"/>
      <w:r>
        <w:t xml:space="preserve"> i un </w:t>
      </w:r>
      <w:proofErr w:type="spellStart"/>
      <w:r>
        <w:t>carà</w:t>
      </w:r>
      <w:r w:rsidRPr="00B46517">
        <w:t>cter</w:t>
      </w:r>
      <w:proofErr w:type="spellEnd"/>
      <w:r w:rsidRPr="00B46517">
        <w:t xml:space="preserve">, que </w:t>
      </w:r>
      <w:proofErr w:type="spellStart"/>
      <w:r w:rsidRPr="00B46517">
        <w:t>pot</w:t>
      </w:r>
      <w:proofErr w:type="spellEnd"/>
      <w:r w:rsidRPr="00B46517">
        <w:t xml:space="preserve"> ser </w:t>
      </w:r>
      <w:r>
        <w:t>‘&gt;’ o ‘&lt;’</w:t>
      </w:r>
      <w:r w:rsidRPr="00B46517">
        <w:t xml:space="preserve">. </w:t>
      </w:r>
      <w:proofErr w:type="spellStart"/>
      <w:r w:rsidRPr="00B46517">
        <w:t>Llavors</w:t>
      </w:r>
      <w:proofErr w:type="spellEnd"/>
      <w:r w:rsidRPr="00B46517">
        <w:t xml:space="preserve">, </w:t>
      </w:r>
      <w:proofErr w:type="spellStart"/>
      <w:r w:rsidRPr="00B46517">
        <w:t>l'algoritme</w:t>
      </w:r>
      <w:proofErr w:type="spellEnd"/>
      <w:r w:rsidRPr="00B46517">
        <w:t xml:space="preserve"> ha de</w:t>
      </w:r>
      <w:r>
        <w:t xml:space="preserve"> </w:t>
      </w:r>
      <w:r w:rsidRPr="00B46517">
        <w:t xml:space="preserve">mostrar per pantalla </w:t>
      </w:r>
      <w:proofErr w:type="spellStart"/>
      <w:r w:rsidRPr="00B46517">
        <w:t>tots</w:t>
      </w:r>
      <w:proofErr w:type="spellEnd"/>
      <w:r w:rsidRPr="00B46517">
        <w:t xml:space="preserve"> </w:t>
      </w:r>
      <w:proofErr w:type="spellStart"/>
      <w:r w:rsidRPr="00B46517">
        <w:t>els</w:t>
      </w:r>
      <w:proofErr w:type="spellEnd"/>
      <w:r w:rsidRPr="00B46517">
        <w:t xml:space="preserve"> nombres</w:t>
      </w:r>
      <w:r>
        <w:t xml:space="preserve"> </w:t>
      </w:r>
      <w:proofErr w:type="spellStart"/>
      <w:r>
        <w:t>naturals</w:t>
      </w:r>
      <w:proofErr w:type="spellEnd"/>
      <w:r>
        <w:t xml:space="preserve"> entre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introduï</w:t>
      </w:r>
      <w:r w:rsidRPr="00B46517">
        <w:t>ts</w:t>
      </w:r>
      <w:proofErr w:type="spellEnd"/>
      <w:r w:rsidRPr="00B46517">
        <w:t>,</w:t>
      </w:r>
      <w:r>
        <w:t xml:space="preserve"> </w:t>
      </w:r>
      <w:proofErr w:type="spellStart"/>
      <w:r w:rsidRPr="00B46517">
        <w:t>orden</w:t>
      </w:r>
      <w:r>
        <w:t>ats</w:t>
      </w:r>
      <w:proofErr w:type="spellEnd"/>
      <w:r>
        <w:t xml:space="preserve"> de menor a </w:t>
      </w:r>
      <w:proofErr w:type="spellStart"/>
      <w:r>
        <w:t>major</w:t>
      </w:r>
      <w:proofErr w:type="spellEnd"/>
      <w:r>
        <w:t xml:space="preserve"> si el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 xml:space="preserve">‘&gt;’ </w:t>
      </w:r>
      <w:r w:rsidRPr="00B46517">
        <w:t xml:space="preserve">o de </w:t>
      </w:r>
      <w:proofErr w:type="spellStart"/>
      <w:r w:rsidRPr="00B46517">
        <w:t>major</w:t>
      </w:r>
      <w:proofErr w:type="spellEnd"/>
      <w:r w:rsidRPr="00B46517">
        <w:t xml:space="preserve"> a menor si el</w:t>
      </w:r>
      <w:r>
        <w:t xml:space="preserve">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é</w:t>
      </w:r>
      <w:r w:rsidRPr="00B46517">
        <w:t>s</w:t>
      </w:r>
      <w:proofErr w:type="spellEnd"/>
      <w:r w:rsidRPr="00B46517">
        <w:t xml:space="preserve"> </w:t>
      </w:r>
      <w:r>
        <w:t>‘&lt;’</w:t>
      </w:r>
    </w:p>
    <w:p w14:paraId="370F5936" w14:textId="77777777" w:rsidR="00B46517" w:rsidRPr="0029054A" w:rsidRDefault="00B46517" w:rsidP="00461009">
      <w:pPr>
        <w:numPr>
          <w:ilvl w:val="0"/>
          <w:numId w:val="0"/>
        </w:numPr>
        <w:spacing w:before="0"/>
        <w:ind w:left="567"/>
      </w:pPr>
      <w:r w:rsidRPr="0029054A">
        <w:t xml:space="preserve">Per </w:t>
      </w:r>
      <w:proofErr w:type="spellStart"/>
      <w:r w:rsidRPr="0029054A">
        <w:t>exemple</w:t>
      </w:r>
      <w:proofErr w:type="spellEnd"/>
      <w:r w:rsidRPr="0029054A">
        <w:t>:</w:t>
      </w:r>
    </w:p>
    <w:p w14:paraId="62DE3632" w14:textId="77777777" w:rsidR="00B46517" w:rsidRPr="00B46517" w:rsidRDefault="00B46517" w:rsidP="00461009">
      <w:pPr>
        <w:pStyle w:val="Resultat0"/>
      </w:pPr>
      <w:r w:rsidRPr="00B46517">
        <w:t>Caràcter: ‘&gt;’</w:t>
      </w:r>
    </w:p>
    <w:p w14:paraId="01D2043E" w14:textId="77777777" w:rsidR="00B46517" w:rsidRDefault="00B46517" w:rsidP="00461009">
      <w:pPr>
        <w:pStyle w:val="Resultat0"/>
      </w:pPr>
      <w:r w:rsidRPr="00B46517">
        <w:t>Primer n</w:t>
      </w:r>
      <w:r>
        <w:t>úmero: 10     Segon Número: 2</w:t>
      </w:r>
    </w:p>
    <w:p w14:paraId="70F97D76" w14:textId="77777777" w:rsidR="00B46517" w:rsidRDefault="00B46517" w:rsidP="00461009">
      <w:pPr>
        <w:pStyle w:val="Resultat0"/>
      </w:pPr>
      <w:r>
        <w:lastRenderedPageBreak/>
        <w:t>Resultat: 2 3 4 5 6 7 8 9 10</w:t>
      </w:r>
    </w:p>
    <w:p w14:paraId="2E4F07E4" w14:textId="77777777" w:rsidR="00BA380E" w:rsidRPr="00B46517" w:rsidRDefault="00BA380E" w:rsidP="00BA380E">
      <w:pPr>
        <w:pStyle w:val="Resultat0"/>
      </w:pPr>
      <w:r w:rsidRPr="00B46517">
        <w:t>Caràcter: ‘&gt;’</w:t>
      </w:r>
    </w:p>
    <w:p w14:paraId="28EE6F26" w14:textId="77777777" w:rsidR="00BA380E" w:rsidRDefault="00BA380E" w:rsidP="00BA380E">
      <w:pPr>
        <w:pStyle w:val="Resultat0"/>
      </w:pPr>
      <w:r w:rsidRPr="00B46517">
        <w:t>Primer n</w:t>
      </w:r>
      <w:r>
        <w:t>úmero: 2      Segon Número: 10</w:t>
      </w:r>
    </w:p>
    <w:p w14:paraId="5E2ADCEB" w14:textId="77777777" w:rsidR="00BA380E" w:rsidRDefault="00BA380E" w:rsidP="00BA380E">
      <w:pPr>
        <w:pStyle w:val="Resultat0"/>
      </w:pPr>
      <w:r>
        <w:t>Resultat: 2 3 4 5 6 7 8 9 10</w:t>
      </w:r>
    </w:p>
    <w:p w14:paraId="2D6A1497" w14:textId="77777777" w:rsidR="00B46517" w:rsidRPr="00B46517" w:rsidRDefault="00B46517" w:rsidP="00461009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59A4A9F0" w14:textId="77777777" w:rsidR="00B46517" w:rsidRPr="00B46517" w:rsidRDefault="00B46517" w:rsidP="00461009">
      <w:pPr>
        <w:pStyle w:val="Resultat0"/>
      </w:pPr>
      <w:r w:rsidRPr="00B46517">
        <w:t>Primer número: 10     Segon Número: 2</w:t>
      </w:r>
    </w:p>
    <w:p w14:paraId="1D184829" w14:textId="77777777" w:rsidR="00B46517" w:rsidRDefault="00B46517" w:rsidP="00461009">
      <w:pPr>
        <w:pStyle w:val="Resultat0"/>
      </w:pPr>
      <w:r>
        <w:t>Resultat: 10 9 8 7 6 5 4 3 2</w:t>
      </w:r>
    </w:p>
    <w:p w14:paraId="47951CEB" w14:textId="77777777" w:rsidR="00BA380E" w:rsidRPr="00B46517" w:rsidRDefault="00BA380E" w:rsidP="00BA380E">
      <w:pPr>
        <w:pStyle w:val="Resultat0"/>
      </w:pPr>
      <w:r w:rsidRPr="00B46517">
        <w:t>Caràcter: ‘</w:t>
      </w:r>
      <w:r>
        <w:t>&lt;</w:t>
      </w:r>
      <w:r w:rsidRPr="00B46517">
        <w:t>’</w:t>
      </w:r>
    </w:p>
    <w:p w14:paraId="3E833CE9" w14:textId="77777777" w:rsidR="00BA380E" w:rsidRPr="00B46517" w:rsidRDefault="00BA380E" w:rsidP="00BA380E">
      <w:pPr>
        <w:pStyle w:val="Resultat0"/>
      </w:pPr>
      <w:r>
        <w:t>Primer número: 2      Segon Número: 10</w:t>
      </w:r>
    </w:p>
    <w:p w14:paraId="4BC492CE" w14:textId="77777777" w:rsidR="00BA380E" w:rsidRPr="00461009" w:rsidRDefault="00BA380E" w:rsidP="00BA380E">
      <w:pPr>
        <w:pStyle w:val="Resultat0"/>
      </w:pPr>
      <w:r>
        <w:t>Resultat: 10 9 8 7 6 5 4 3 2</w:t>
      </w:r>
    </w:p>
    <w:p w14:paraId="4F40D2B6" w14:textId="77777777" w:rsidR="0077560A" w:rsidRDefault="0077560A" w:rsidP="003C28B2">
      <w:r w:rsidRPr="009320BC">
        <w:rPr>
          <w:b/>
          <w:bCs/>
          <w:highlight w:val="yellow"/>
        </w:rPr>
        <w:t>(Suma n)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un nombre natural. </w:t>
      </w:r>
      <w:proofErr w:type="spellStart"/>
      <w:r>
        <w:t>L’algoritme</w:t>
      </w:r>
      <w:proofErr w:type="spellEnd"/>
      <w:r>
        <w:t xml:space="preserve"> ha de mostrar la sum</w:t>
      </w:r>
      <w:r w:rsidR="00436223">
        <w:t xml:space="preserve">a de </w:t>
      </w:r>
      <w:proofErr w:type="spellStart"/>
      <w:r w:rsidR="00436223">
        <w:t>tots</w:t>
      </w:r>
      <w:proofErr w:type="spellEnd"/>
      <w:r w:rsidR="00436223">
        <w:t xml:space="preserve"> </w:t>
      </w:r>
      <w:proofErr w:type="spellStart"/>
      <w:r w:rsidR="00436223">
        <w:t>els</w:t>
      </w:r>
      <w:proofErr w:type="spellEnd"/>
      <w:r w:rsidR="00436223">
        <w:t xml:space="preserve"> nombres entre el 1</w:t>
      </w:r>
      <w:r>
        <w:t xml:space="preserve"> i el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</w:p>
    <w:p w14:paraId="04E05CD9" w14:textId="77777777" w:rsidR="0077560A" w:rsidRPr="0082587A" w:rsidRDefault="0077560A" w:rsidP="003C28B2">
      <w:pPr>
        <w:pStyle w:val="resultat"/>
      </w:pPr>
      <w:r w:rsidRPr="0082587A">
        <w:t xml:space="preserve">Per </w:t>
      </w:r>
      <w:proofErr w:type="spellStart"/>
      <w:r w:rsidRPr="0082587A">
        <w:t>exemple</w:t>
      </w:r>
      <w:proofErr w:type="spellEnd"/>
      <w:r w:rsidRPr="0082587A">
        <w:t xml:space="preserve">: </w:t>
      </w:r>
    </w:p>
    <w:p w14:paraId="2E56A44F" w14:textId="77777777" w:rsidR="0077560A" w:rsidRPr="0082587A" w:rsidRDefault="0077560A" w:rsidP="003C28B2">
      <w:pPr>
        <w:pStyle w:val="resultat"/>
      </w:pPr>
      <w:r w:rsidRPr="0082587A">
        <w:t xml:space="preserve">Número: 6 </w:t>
      </w:r>
    </w:p>
    <w:p w14:paraId="4CEA3C5F" w14:textId="77777777" w:rsidR="00740944" w:rsidRDefault="0077560A" w:rsidP="003C28B2">
      <w:pPr>
        <w:pStyle w:val="resultat"/>
      </w:pPr>
      <w:r w:rsidRPr="0082587A">
        <w:t xml:space="preserve">Suma </w:t>
      </w:r>
      <w:proofErr w:type="spellStart"/>
      <w:r w:rsidRPr="0082587A">
        <w:t>dels</w:t>
      </w:r>
      <w:proofErr w:type="spellEnd"/>
      <w:r w:rsidRPr="0082587A">
        <w:t xml:space="preserve"> 6 </w:t>
      </w:r>
      <w:proofErr w:type="spellStart"/>
      <w:r w:rsidRPr="0082587A">
        <w:t>primers</w:t>
      </w:r>
      <w:proofErr w:type="spellEnd"/>
      <w:r w:rsidRPr="0082587A">
        <w:t xml:space="preserve"> números = 21 </w:t>
      </w:r>
    </w:p>
    <w:p w14:paraId="511AE1E7" w14:textId="77777777" w:rsidR="00740944" w:rsidRPr="0082587A" w:rsidRDefault="00740944" w:rsidP="006C0DEC">
      <w:pPr>
        <w:pStyle w:val="resultat"/>
      </w:pPr>
      <w:r>
        <w:rPr>
          <w:noProof/>
          <w:lang w:eastAsia="es-ES"/>
        </w:rPr>
        <w:drawing>
          <wp:inline distT="0" distB="0" distL="0" distR="0" wp14:anchorId="630548EF" wp14:editId="5CCBE385">
            <wp:extent cx="3131426" cy="1413454"/>
            <wp:effectExtent l="19050" t="19050" r="11824" b="15296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t="33499"/>
                    <a:stretch/>
                  </pic:blipFill>
                  <pic:spPr bwMode="auto">
                    <a:xfrm>
                      <a:off x="0" y="0"/>
                      <a:ext cx="3171061" cy="143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92925" w14:textId="77777777" w:rsidR="00A43174" w:rsidRDefault="00C65635" w:rsidP="003C28B2">
      <w:r w:rsidRPr="009320BC">
        <w:rPr>
          <w:b/>
          <w:bCs/>
          <w:highlight w:val="yellow"/>
        </w:rPr>
        <w:t xml:space="preserve">(Suma </w:t>
      </w:r>
      <w:proofErr w:type="spellStart"/>
      <w:r w:rsidRPr="009320BC">
        <w:rPr>
          <w:b/>
          <w:bCs/>
          <w:highlight w:val="yellow"/>
        </w:rPr>
        <w:t>parell-senar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</w:t>
      </w:r>
      <w:r w:rsidR="0077560A">
        <w:t xml:space="preserve">ue </w:t>
      </w:r>
      <w:proofErr w:type="spellStart"/>
      <w:r w:rsidR="0077560A">
        <w:t>demani</w:t>
      </w:r>
      <w:proofErr w:type="spellEnd"/>
      <w:r w:rsidR="0077560A">
        <w:t xml:space="preserve"> 10 números </w:t>
      </w:r>
      <w:proofErr w:type="spellStart"/>
      <w:r w:rsidR="0077560A">
        <w:t>enters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>
        <w:t xml:space="preserve">. El programa ha de mostrar per pantalla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parells</w:t>
      </w:r>
      <w:proofErr w:type="spellEnd"/>
      <w:r>
        <w:t xml:space="preserve"> i 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 w:rsidR="00DC5A22">
        <w:t xml:space="preserve">números </w:t>
      </w:r>
      <w:proofErr w:type="spellStart"/>
      <w:r w:rsidR="00DC5A22">
        <w:t>senars</w:t>
      </w:r>
      <w:proofErr w:type="spellEnd"/>
      <w:r w:rsidR="00DC5A22">
        <w:t xml:space="preserve"> </w:t>
      </w:r>
      <w:proofErr w:type="spellStart"/>
      <w:r w:rsidR="00DC5A22">
        <w:t>introduïts</w:t>
      </w:r>
      <w:proofErr w:type="spellEnd"/>
      <w:r w:rsidR="00DC5A22">
        <w:t xml:space="preserve"> per </w:t>
      </w:r>
      <w:proofErr w:type="spellStart"/>
      <w:r w:rsidR="00DC5A22">
        <w:t>l’</w:t>
      </w:r>
      <w:r>
        <w:t>usuari</w:t>
      </w:r>
      <w:proofErr w:type="spellEnd"/>
      <w:r>
        <w:t xml:space="preserve">. </w:t>
      </w:r>
    </w:p>
    <w:p w14:paraId="6A8C3C31" w14:textId="77777777" w:rsidR="00A43174" w:rsidRDefault="00A43174" w:rsidP="00461009">
      <w:pPr>
        <w:pStyle w:val="Resultat0"/>
      </w:pPr>
      <w:r>
        <w:t xml:space="preserve">Exemple: </w:t>
      </w:r>
    </w:p>
    <w:p w14:paraId="20EE1625" w14:textId="77777777" w:rsidR="00A43174" w:rsidRDefault="00A4317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8 2 4 5 8 4 6</w:t>
      </w:r>
    </w:p>
    <w:p w14:paraId="68D443F5" w14:textId="77777777" w:rsidR="00A43174" w:rsidRDefault="00A43174" w:rsidP="00461009">
      <w:pPr>
        <w:pStyle w:val="Resultat0"/>
      </w:pPr>
      <w:r>
        <w:t>Resultat: Total parells: 32; Total senars: 18</w:t>
      </w:r>
    </w:p>
    <w:p w14:paraId="324008E3" w14:textId="77777777" w:rsidR="00B253F4" w:rsidRDefault="00B253F4" w:rsidP="003C28B2">
      <w:r w:rsidRPr="009320BC">
        <w:rPr>
          <w:b/>
          <w:highlight w:val="yellow"/>
        </w:rPr>
        <w:t>(Suma2al100)</w:t>
      </w:r>
      <w:r>
        <w:t xml:space="preserve"> : </w:t>
      </w:r>
      <w:r w:rsidRPr="00D6418A">
        <w:t xml:space="preserve">Sumar </w:t>
      </w:r>
      <w:proofErr w:type="spellStart"/>
      <w:r w:rsidRPr="00D6418A">
        <w:t>els</w:t>
      </w:r>
      <w:proofErr w:type="spellEnd"/>
      <w:r w:rsidRPr="00D6418A">
        <w:t xml:space="preserve"> números </w:t>
      </w:r>
      <w:proofErr w:type="spellStart"/>
      <w:r w:rsidRPr="00D6418A">
        <w:t>parells</w:t>
      </w:r>
      <w:proofErr w:type="spellEnd"/>
      <w:r w:rsidRPr="00D6418A">
        <w:t xml:space="preserve"> compresos entre el 2 i el 100.</w:t>
      </w:r>
    </w:p>
    <w:p w14:paraId="5DA1C21B" w14:textId="77777777" w:rsidR="00B253F4" w:rsidRPr="00B253F4" w:rsidRDefault="00B253F4" w:rsidP="00461009">
      <w:pPr>
        <w:pStyle w:val="Resultat0"/>
      </w:pPr>
      <w:r>
        <w:t>Resultat: 2250</w:t>
      </w:r>
    </w:p>
    <w:p w14:paraId="21A07741" w14:textId="77777777" w:rsidR="00A43174" w:rsidRDefault="00A43174" w:rsidP="003C28B2">
      <w:r w:rsidRPr="009320BC">
        <w:rPr>
          <w:b/>
          <w:highlight w:val="yellow"/>
        </w:rPr>
        <w:lastRenderedPageBreak/>
        <w:t>(</w:t>
      </w:r>
      <w:proofErr w:type="spellStart"/>
      <w:r w:rsidRPr="009320BC">
        <w:rPr>
          <w:b/>
          <w:highlight w:val="yellow"/>
        </w:rPr>
        <w:t>MitjaAritmetica</w:t>
      </w:r>
      <w:proofErr w:type="spellEnd"/>
      <w:r w:rsidRPr="009320BC">
        <w:rPr>
          <w:b/>
          <w:highlight w:val="yellow"/>
        </w:rPr>
        <w:t>):</w:t>
      </w:r>
      <w:r>
        <w:t xml:space="preserve"> Calcula la </w:t>
      </w:r>
      <w:proofErr w:type="spellStart"/>
      <w:r>
        <w:t>mitjana</w:t>
      </w:r>
      <w:proofErr w:type="spellEnd"/>
      <w:r>
        <w:t xml:space="preserve"> </w:t>
      </w:r>
      <w:proofErr w:type="spellStart"/>
      <w:r>
        <w:t>aritmètica</w:t>
      </w:r>
      <w:proofErr w:type="spellEnd"/>
      <w:r>
        <w:t xml:space="preserve"> de n</w:t>
      </w:r>
      <w:r w:rsidRPr="00E76C1F">
        <w:t xml:space="preserve"> </w:t>
      </w:r>
      <w:proofErr w:type="spellStart"/>
      <w:r w:rsidRPr="00E76C1F">
        <w:t>valors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Finalitzarem</w:t>
      </w:r>
      <w:proofErr w:type="spellEnd"/>
      <w:r>
        <w:t xml:space="preserve"> </w:t>
      </w:r>
      <w:proofErr w:type="spellStart"/>
      <w:r>
        <w:t>d’introduir</w:t>
      </w:r>
      <w:proofErr w:type="spellEnd"/>
      <w:r>
        <w:t xml:space="preserve"> nombres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introdueixi</w:t>
      </w:r>
      <w:proofErr w:type="spellEnd"/>
      <w:r>
        <w:t xml:space="preserve"> un </w:t>
      </w:r>
      <w:r w:rsidRPr="00E76C1F">
        <w:t>-1</w:t>
      </w:r>
      <w:r>
        <w:t>.</w:t>
      </w:r>
      <w:r w:rsidR="002D47ED">
        <w:t xml:space="preserve"> </w:t>
      </w:r>
      <w:proofErr w:type="spellStart"/>
      <w:r w:rsidR="002D47ED">
        <w:t>Considerarem</w:t>
      </w:r>
      <w:proofErr w:type="spellEnd"/>
      <w:r w:rsidR="002D47ED">
        <w:t xml:space="preserve"> que </w:t>
      </w:r>
      <w:proofErr w:type="spellStart"/>
      <w:r w:rsidR="002D47ED">
        <w:t>tots</w:t>
      </w:r>
      <w:proofErr w:type="spellEnd"/>
      <w:r w:rsidR="002D47ED">
        <w:t xml:space="preserve"> </w:t>
      </w:r>
      <w:proofErr w:type="spellStart"/>
      <w:r w:rsidR="002D47ED">
        <w:t>els</w:t>
      </w:r>
      <w:proofErr w:type="spellEnd"/>
      <w:r w:rsidR="002D47ED">
        <w:t xml:space="preserve"> números </w:t>
      </w:r>
      <w:proofErr w:type="spellStart"/>
      <w:r w:rsidR="002D47ED">
        <w:t>introduïts</w:t>
      </w:r>
      <w:proofErr w:type="spellEnd"/>
      <w:r w:rsidR="002D47ED">
        <w:t xml:space="preserve"> </w:t>
      </w:r>
      <w:proofErr w:type="spellStart"/>
      <w:r w:rsidR="002D47ED">
        <w:t>són</w:t>
      </w:r>
      <w:proofErr w:type="spellEnd"/>
      <w:r w:rsidR="002D47ED">
        <w:t xml:space="preserve"> </w:t>
      </w:r>
      <w:proofErr w:type="spellStart"/>
      <w:r w:rsidR="002D47ED">
        <w:t>enters</w:t>
      </w:r>
      <w:proofErr w:type="spellEnd"/>
      <w:r w:rsidR="002D47ED">
        <w:t>.</w:t>
      </w:r>
    </w:p>
    <w:p w14:paraId="240BAC3E" w14:textId="77777777" w:rsidR="0082587A" w:rsidRDefault="0082587A" w:rsidP="00461009">
      <w:pPr>
        <w:pStyle w:val="Resultat0"/>
      </w:pPr>
      <w:r>
        <w:t xml:space="preserve">Exemple: </w:t>
      </w:r>
    </w:p>
    <w:p w14:paraId="6EDB7FC4" w14:textId="77777777" w:rsidR="0082587A" w:rsidRDefault="0082587A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6 -1</w:t>
      </w:r>
    </w:p>
    <w:p w14:paraId="75C179B6" w14:textId="77777777" w:rsidR="0082587A" w:rsidRPr="00A43174" w:rsidRDefault="0082587A" w:rsidP="00461009">
      <w:pPr>
        <w:pStyle w:val="Resultat0"/>
      </w:pPr>
      <w:r>
        <w:t xml:space="preserve">Resultat: Mitja </w:t>
      </w:r>
      <w:proofErr w:type="spellStart"/>
      <w:r>
        <w:t>aritmetica</w:t>
      </w:r>
      <w:proofErr w:type="spellEnd"/>
      <w:r>
        <w:t xml:space="preserve"> del (10)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itnroduits</w:t>
      </w:r>
      <w:proofErr w:type="spellEnd"/>
      <w:r>
        <w:t>: 4.6</w:t>
      </w:r>
    </w:p>
    <w:p w14:paraId="1A673088" w14:textId="77777777" w:rsidR="000E3CC6" w:rsidRPr="000E3CC6" w:rsidRDefault="000E3CC6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MesGranMesPetit</w:t>
      </w:r>
      <w:proofErr w:type="spellEnd"/>
      <w:r w:rsidRPr="009320BC">
        <w:rPr>
          <w:b/>
          <w:highlight w:val="yellow"/>
        </w:rPr>
        <w:t>)</w:t>
      </w:r>
      <w:r w:rsidRPr="009320BC">
        <w:rPr>
          <w:highlight w:val="yellow"/>
        </w:rPr>
        <w:t>:</w:t>
      </w:r>
      <w:r>
        <w:t xml:space="preserve"> </w:t>
      </w:r>
      <w:r w:rsidRPr="00D6418A">
        <w:t xml:space="preserve">Calcula el numero </w:t>
      </w:r>
      <w:proofErr w:type="spellStart"/>
      <w:r w:rsidRPr="00D6418A">
        <w:t>més</w:t>
      </w:r>
      <w:proofErr w:type="spellEnd"/>
      <w:r w:rsidRPr="00D6418A">
        <w:t xml:space="preserve"> gran i </w:t>
      </w:r>
      <w:proofErr w:type="spellStart"/>
      <w:r w:rsidRPr="00D6418A">
        <w:t>més</w:t>
      </w:r>
      <w:proofErr w:type="spellEnd"/>
      <w:r w:rsidRPr="00D6418A">
        <w:t xml:space="preserve"> </w:t>
      </w:r>
      <w:proofErr w:type="spellStart"/>
      <w:r w:rsidRPr="00D6418A">
        <w:t>petit</w:t>
      </w:r>
      <w:proofErr w:type="spellEnd"/>
      <w:r w:rsidRPr="00D6418A">
        <w:t xml:space="preserve"> </w:t>
      </w:r>
      <w:proofErr w:type="spellStart"/>
      <w:r w:rsidRPr="00D6418A">
        <w:t>dels</w:t>
      </w:r>
      <w:proofErr w:type="spellEnd"/>
      <w:r w:rsidRPr="00D6418A">
        <w:t xml:space="preserve"> números </w:t>
      </w:r>
      <w:proofErr w:type="spellStart"/>
      <w:r w:rsidRPr="00D6418A">
        <w:t>introduïts</w:t>
      </w:r>
      <w:proofErr w:type="spellEnd"/>
      <w:r w:rsidRPr="00D6418A">
        <w:t xml:space="preserve"> per </w:t>
      </w:r>
      <w:proofErr w:type="spellStart"/>
      <w:r w:rsidRPr="00D6418A">
        <w:t>teclats</w:t>
      </w:r>
      <w:proofErr w:type="spellEnd"/>
      <w:r w:rsidRPr="00D6418A">
        <w:t xml:space="preserve">.  </w:t>
      </w:r>
      <w:proofErr w:type="spellStart"/>
      <w:r w:rsidRPr="00D6418A">
        <w:t>Acabem</w:t>
      </w:r>
      <w:proofErr w:type="spellEnd"/>
      <w:r w:rsidRPr="00D6418A">
        <w:t xml:space="preserve"> </w:t>
      </w:r>
      <w:proofErr w:type="spellStart"/>
      <w:r w:rsidRPr="00D6418A">
        <w:t>d’introduir</w:t>
      </w:r>
      <w:proofErr w:type="spellEnd"/>
      <w:r w:rsidRPr="00D6418A">
        <w:t xml:space="preserve"> números </w:t>
      </w:r>
      <w:proofErr w:type="spellStart"/>
      <w:r w:rsidRPr="00D6418A">
        <w:t>quan</w:t>
      </w:r>
      <w:proofErr w:type="spellEnd"/>
      <w:r w:rsidRPr="00D6418A">
        <w:t xml:space="preserve"> </w:t>
      </w:r>
      <w:proofErr w:type="spellStart"/>
      <w:r w:rsidRPr="00D6418A">
        <w:t>l’usuari</w:t>
      </w:r>
      <w:proofErr w:type="spellEnd"/>
      <w:r w:rsidRPr="00D6418A">
        <w:t xml:space="preserve"> </w:t>
      </w:r>
      <w:proofErr w:type="spellStart"/>
      <w:r w:rsidRPr="00D6418A">
        <w:t>ens</w:t>
      </w:r>
      <w:proofErr w:type="spellEnd"/>
      <w:r w:rsidRPr="00D6418A">
        <w:t xml:space="preserve"> </w:t>
      </w:r>
      <w:proofErr w:type="spellStart"/>
      <w:r w:rsidRPr="00D6418A">
        <w:t>introdueixi</w:t>
      </w:r>
      <w:proofErr w:type="spellEnd"/>
      <w:r w:rsidRPr="00D6418A">
        <w:t xml:space="preserve"> el 0</w:t>
      </w:r>
      <w:r w:rsidR="00B07D24">
        <w:t xml:space="preserve">. EL 0 no </w:t>
      </w:r>
      <w:proofErr w:type="spellStart"/>
      <w:r w:rsidR="00B07D24">
        <w:t>s’ha</w:t>
      </w:r>
      <w:proofErr w:type="spellEnd"/>
      <w:r w:rsidR="00B07D24">
        <w:t xml:space="preserve"> de </w:t>
      </w:r>
      <w:proofErr w:type="spellStart"/>
      <w:r w:rsidR="00B07D24">
        <w:t>tenir</w:t>
      </w:r>
      <w:proofErr w:type="spellEnd"/>
      <w:r w:rsidR="00B07D24">
        <w:t xml:space="preserve"> en </w:t>
      </w:r>
      <w:proofErr w:type="spellStart"/>
      <w:r w:rsidR="00B07D24">
        <w:t>compte</w:t>
      </w:r>
      <w:proofErr w:type="spellEnd"/>
      <w:r w:rsidR="00B07D24">
        <w:t xml:space="preserve">, </w:t>
      </w:r>
      <w:proofErr w:type="spellStart"/>
      <w:r w:rsidR="00B07D24">
        <w:t>és</w:t>
      </w:r>
      <w:proofErr w:type="spellEnd"/>
      <w:r w:rsidR="00B07D24">
        <w:t xml:space="preserve"> una marca final.</w:t>
      </w:r>
    </w:p>
    <w:p w14:paraId="03BD9D2A" w14:textId="77777777" w:rsidR="000E3CC6" w:rsidRDefault="000E3CC6" w:rsidP="00461009">
      <w:pPr>
        <w:pStyle w:val="Resultat0"/>
      </w:pPr>
      <w:r>
        <w:t xml:space="preserve">Exemple: </w:t>
      </w:r>
    </w:p>
    <w:p w14:paraId="1C42F9E0" w14:textId="77777777" w:rsidR="000E3CC6" w:rsidRDefault="000E3CC6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1 5 7 4 2 4 5 8 4 6 0</w:t>
      </w:r>
    </w:p>
    <w:p w14:paraId="5078C0E5" w14:textId="77777777" w:rsidR="000E3CC6" w:rsidRDefault="000E3CC6" w:rsidP="00461009">
      <w:pPr>
        <w:pStyle w:val="Resultat0"/>
      </w:pPr>
      <w:r>
        <w:t xml:space="preserve">Resultat: </w:t>
      </w:r>
      <w:proofErr w:type="spellStart"/>
      <w:r>
        <w:t>Maxim</w:t>
      </w:r>
      <w:proofErr w:type="spellEnd"/>
      <w:r>
        <w:t xml:space="preserve">: 8; </w:t>
      </w:r>
      <w:proofErr w:type="spellStart"/>
      <w:r>
        <w:t>Minim</w:t>
      </w:r>
      <w:proofErr w:type="spellEnd"/>
      <w:r>
        <w:t>: 1</w:t>
      </w:r>
    </w:p>
    <w:p w14:paraId="438CE5B6" w14:textId="77777777" w:rsidR="00B07D24" w:rsidRPr="00461009" w:rsidRDefault="00B07D24" w:rsidP="00461009">
      <w:pPr>
        <w:pStyle w:val="Resultat0"/>
        <w:rPr>
          <w:sz w:val="4"/>
        </w:rPr>
      </w:pPr>
    </w:p>
    <w:p w14:paraId="0F554CC3" w14:textId="77777777" w:rsidR="00B07D24" w:rsidRDefault="00B07D24" w:rsidP="00461009">
      <w:pPr>
        <w:pStyle w:val="Resultat0"/>
      </w:pPr>
      <w:r>
        <w:t xml:space="preserve">Nombres </w:t>
      </w:r>
      <w:proofErr w:type="spellStart"/>
      <w:r>
        <w:t>introduits</w:t>
      </w:r>
      <w:proofErr w:type="spellEnd"/>
      <w:r>
        <w:t xml:space="preserve"> per l’usuari: 0</w:t>
      </w:r>
    </w:p>
    <w:p w14:paraId="566E9FEB" w14:textId="77777777" w:rsidR="00B07D24" w:rsidRDefault="00B07D24" w:rsidP="00461009">
      <w:pPr>
        <w:pStyle w:val="Resultat0"/>
      </w:pPr>
      <w:r>
        <w:t>Resultat: No s’ha introduït cap valor correcta</w:t>
      </w:r>
    </w:p>
    <w:p w14:paraId="6CF9D45C" w14:textId="77777777" w:rsidR="00DC5A22" w:rsidRDefault="00DC5A22" w:rsidP="003C28B2">
      <w:r w:rsidRPr="009320BC">
        <w:rPr>
          <w:b/>
          <w:highlight w:val="yellow"/>
        </w:rPr>
        <w:t>(Factorial):</w:t>
      </w:r>
      <w:r w:rsidRPr="002B1E9E">
        <w:rPr>
          <w:b/>
        </w:rPr>
        <w:t xml:space="preserve"> </w:t>
      </w:r>
      <w:r w:rsidRPr="00D6418A">
        <w:t xml:space="preserve">Calcula el factorial del número </w:t>
      </w:r>
      <w:r>
        <w:t xml:space="preserve">natural </w:t>
      </w:r>
      <w:proofErr w:type="spellStart"/>
      <w:r>
        <w:t>introduit</w:t>
      </w:r>
      <w:proofErr w:type="spellEnd"/>
      <w:r w:rsidRPr="00D6418A">
        <w:t xml:space="preserve"> per </w:t>
      </w:r>
      <w:proofErr w:type="spellStart"/>
      <w:r w:rsidRPr="00D6418A">
        <w:t>teclat</w:t>
      </w:r>
      <w:proofErr w:type="spellEnd"/>
      <w:r w:rsidRPr="00D6418A">
        <w:t xml:space="preserve">. </w:t>
      </w:r>
    </w:p>
    <w:p w14:paraId="4754AD08" w14:textId="77777777" w:rsidR="00EC0A20" w:rsidRDefault="00EC0A20" w:rsidP="00461009">
      <w:pPr>
        <w:pStyle w:val="Resultat0"/>
      </w:pPr>
      <w:r>
        <w:t xml:space="preserve">Exemple: </w:t>
      </w:r>
    </w:p>
    <w:p w14:paraId="167EDD0E" w14:textId="77777777" w:rsidR="00EC0A20" w:rsidRDefault="00EC0A20" w:rsidP="00461009">
      <w:pPr>
        <w:pStyle w:val="Resultat0"/>
      </w:pPr>
      <w:r>
        <w:t>Número:6</w:t>
      </w:r>
    </w:p>
    <w:p w14:paraId="1BF33110" w14:textId="77777777" w:rsidR="00EC0A20" w:rsidRDefault="00EC0A20" w:rsidP="00461009">
      <w:pPr>
        <w:pStyle w:val="Resultat0"/>
      </w:pPr>
      <w:r>
        <w:t>Resultat: 720</w:t>
      </w:r>
    </w:p>
    <w:p w14:paraId="5BADF785" w14:textId="77777777" w:rsidR="00EC0A20" w:rsidRDefault="009320BC" w:rsidP="00461009">
      <w:pPr>
        <w:pStyle w:val="Resultat0"/>
      </w:pPr>
      <w:r>
        <w:pict w14:anchorId="785A43C9">
          <v:rect id="_x0000_i1025" style="width:0;height:1.5pt" o:hralign="center" o:hrstd="t" o:hr="t" fillcolor="#a0a0a0" stroked="f"/>
        </w:pict>
      </w:r>
    </w:p>
    <w:p w14:paraId="00EB6C3B" w14:textId="77777777" w:rsidR="00EC0A20" w:rsidRDefault="00EC0A20" w:rsidP="00461009">
      <w:pPr>
        <w:pStyle w:val="Resultat0"/>
      </w:pPr>
      <w:r>
        <w:t>Aclariment:</w:t>
      </w:r>
    </w:p>
    <w:p w14:paraId="62A3D478" w14:textId="77777777" w:rsidR="00EC0A20" w:rsidRDefault="00EC0A20" w:rsidP="00461009">
      <w:pPr>
        <w:pStyle w:val="Resultat0"/>
      </w:pPr>
      <w:r>
        <w:t>Res=1</w:t>
      </w:r>
    </w:p>
    <w:p w14:paraId="421AF2E9" w14:textId="77777777" w:rsidR="00EC0A20" w:rsidRDefault="00EC0A20" w:rsidP="00461009">
      <w:pPr>
        <w:pStyle w:val="Resultat0"/>
      </w:pPr>
    </w:p>
    <w:p w14:paraId="1EE5A87E" w14:textId="77777777" w:rsidR="00EC0A20" w:rsidRDefault="00EC0A20" w:rsidP="00461009">
      <w:pPr>
        <w:pStyle w:val="Resultat0"/>
      </w:pPr>
      <w:r>
        <w:t>Res=1*1=1</w:t>
      </w:r>
    </w:p>
    <w:p w14:paraId="6B7DA710" w14:textId="77777777" w:rsidR="00EC0A20" w:rsidRDefault="00EC0A20" w:rsidP="00461009">
      <w:pPr>
        <w:pStyle w:val="Resultat0"/>
      </w:pPr>
      <w:r>
        <w:t>Res=1*2=2</w:t>
      </w:r>
    </w:p>
    <w:p w14:paraId="4E7F00FB" w14:textId="77777777" w:rsidR="00EC0A20" w:rsidRDefault="00EC0A20" w:rsidP="00461009">
      <w:pPr>
        <w:pStyle w:val="Resultat0"/>
      </w:pPr>
      <w:r>
        <w:t>Res=2*3=6</w:t>
      </w:r>
    </w:p>
    <w:p w14:paraId="795573DF" w14:textId="77777777" w:rsidR="00EC0A20" w:rsidRDefault="00EC0A20" w:rsidP="00461009">
      <w:pPr>
        <w:pStyle w:val="Resultat0"/>
      </w:pPr>
      <w:r>
        <w:t>Res=6*4=24</w:t>
      </w:r>
    </w:p>
    <w:p w14:paraId="5E4B3848" w14:textId="77777777" w:rsidR="00EC0A20" w:rsidRDefault="00EC0A20" w:rsidP="00461009">
      <w:pPr>
        <w:pStyle w:val="Resultat0"/>
      </w:pPr>
      <w:r>
        <w:t>Res=24*5=120</w:t>
      </w:r>
    </w:p>
    <w:p w14:paraId="06BB0F2E" w14:textId="77777777" w:rsidR="00EC0A20" w:rsidRDefault="00EC0A20" w:rsidP="00461009">
      <w:pPr>
        <w:pStyle w:val="Resultat0"/>
      </w:pPr>
      <w:r>
        <w:t>Res=120*6=720</w:t>
      </w:r>
    </w:p>
    <w:p w14:paraId="51421633" w14:textId="77777777" w:rsidR="00EC0A20" w:rsidRPr="00EC0A20" w:rsidRDefault="00EC0A20" w:rsidP="003C28B2">
      <w:r w:rsidRPr="009320BC">
        <w:rPr>
          <w:b/>
          <w:highlight w:val="yellow"/>
        </w:rPr>
        <w:t>(Serie):</w:t>
      </w:r>
      <w:r w:rsidRPr="00EC0A20">
        <w:t xml:space="preserve"> Calcular les 10 </w:t>
      </w:r>
      <w:proofErr w:type="spellStart"/>
      <w:r w:rsidRPr="00EC0A20">
        <w:t>primeres</w:t>
      </w:r>
      <w:proofErr w:type="spellEnd"/>
      <w:r w:rsidRPr="00EC0A20">
        <w:t xml:space="preserve"> </w:t>
      </w:r>
      <w:proofErr w:type="spellStart"/>
      <w:r w:rsidRPr="00EC0A20">
        <w:t>potències</w:t>
      </w:r>
      <w:proofErr w:type="spellEnd"/>
      <w:r w:rsidRPr="00EC0A20">
        <w:t xml:space="preserve"> de 4.</w:t>
      </w:r>
    </w:p>
    <w:tbl>
      <w:tblPr>
        <w:tblpPr w:leftFromText="141" w:rightFromText="141" w:vertAnchor="text" w:horzAnchor="page" w:tblpX="3953" w:tblpY="22"/>
        <w:tblW w:w="240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00"/>
        <w:gridCol w:w="1200"/>
      </w:tblGrid>
      <w:tr w:rsidR="00EC0A20" w:rsidRPr="00FF61BD" w14:paraId="62970158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F5A8F19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030937E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</w:tr>
      <w:tr w:rsidR="00EC0A20" w:rsidRPr="00FF61BD" w14:paraId="035F5DD0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61B6C21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5100A1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</w:tr>
      <w:tr w:rsidR="00EC0A20" w:rsidRPr="00FF61BD" w14:paraId="30EA3BFF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C9E9F0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C4868D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</w:t>
            </w:r>
          </w:p>
        </w:tc>
      </w:tr>
      <w:tr w:rsidR="00EC0A20" w:rsidRPr="00FF61BD" w14:paraId="05608BC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50C7B4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6AE2443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64</w:t>
            </w:r>
          </w:p>
        </w:tc>
      </w:tr>
      <w:tr w:rsidR="00EC0A20" w:rsidRPr="00FF61BD" w14:paraId="0E5F581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63DF7D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0FE63A82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256</w:t>
            </w:r>
          </w:p>
        </w:tc>
      </w:tr>
      <w:tr w:rsidR="00EC0A20" w:rsidRPr="00FF61BD" w14:paraId="51F3DE74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7AC2E2B6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lastRenderedPageBreak/>
              <w:t>5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21804C1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1024</w:t>
            </w:r>
          </w:p>
        </w:tc>
      </w:tr>
      <w:tr w:rsidR="00EC0A20" w:rsidRPr="00FF61BD" w14:paraId="09CD1A39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3A9E8A7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84F005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4096</w:t>
            </w:r>
          </w:p>
        </w:tc>
      </w:tr>
      <w:tr w:rsidR="00EC0A20" w:rsidRPr="00FF61BD" w14:paraId="2F4A94D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1C739FB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1AC26933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16384</w:t>
            </w:r>
          </w:p>
        </w:tc>
      </w:tr>
      <w:tr w:rsidR="00EC0A20" w:rsidRPr="00FF61BD" w14:paraId="20E9151A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5B3C77E8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39D0F8E4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65536</w:t>
            </w:r>
          </w:p>
        </w:tc>
      </w:tr>
      <w:tr w:rsidR="00EC0A20" w:rsidRPr="00FF61BD" w14:paraId="70F5BE75" w14:textId="77777777" w:rsidTr="006D684F">
        <w:trPr>
          <w:trHeight w:val="300"/>
        </w:trPr>
        <w:tc>
          <w:tcPr>
            <w:tcW w:w="1200" w:type="dxa"/>
            <w:shd w:val="clear" w:color="auto" w:fill="auto"/>
            <w:noWrap/>
            <w:hideMark/>
          </w:tcPr>
          <w:p w14:paraId="28DB4ADB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14:paraId="7FD3872D" w14:textId="77777777" w:rsidR="00EC0A20" w:rsidRPr="00FF61BD" w:rsidRDefault="00EC0A20" w:rsidP="00461009">
            <w:pPr>
              <w:numPr>
                <w:ilvl w:val="0"/>
                <w:numId w:val="0"/>
              </w:numPr>
              <w:spacing w:before="0" w:after="0" w:line="240" w:lineRule="auto"/>
              <w:rPr>
                <w:lang w:eastAsia="es-ES"/>
              </w:rPr>
            </w:pPr>
            <w:r w:rsidRPr="00FF61BD">
              <w:rPr>
                <w:lang w:eastAsia="es-ES"/>
              </w:rPr>
              <w:t>262144</w:t>
            </w:r>
          </w:p>
        </w:tc>
      </w:tr>
    </w:tbl>
    <w:p w14:paraId="1E988B1D" w14:textId="77777777" w:rsidR="00EC0A20" w:rsidRDefault="00EC0A20" w:rsidP="003C28B2">
      <w:pPr>
        <w:numPr>
          <w:ilvl w:val="0"/>
          <w:numId w:val="0"/>
        </w:numPr>
      </w:pPr>
    </w:p>
    <w:p w14:paraId="5D1D8DB5" w14:textId="77777777" w:rsidR="00EC0A20" w:rsidRDefault="00EC0A20" w:rsidP="003C28B2">
      <w:pPr>
        <w:numPr>
          <w:ilvl w:val="0"/>
          <w:numId w:val="0"/>
        </w:numPr>
      </w:pPr>
    </w:p>
    <w:p w14:paraId="51D23F1B" w14:textId="77777777" w:rsidR="00C65635" w:rsidRDefault="00EA6785" w:rsidP="00461009">
      <w:pPr>
        <w:spacing w:before="0"/>
      </w:pPr>
      <w:r w:rsidRPr="009320BC">
        <w:rPr>
          <w:b/>
          <w:bCs/>
          <w:highlight w:val="green"/>
        </w:rPr>
        <w:t>(</w:t>
      </w:r>
      <w:proofErr w:type="spellStart"/>
      <w:r w:rsidR="00C65635" w:rsidRPr="009320BC">
        <w:rPr>
          <w:b/>
          <w:bCs/>
          <w:highlight w:val="green"/>
        </w:rPr>
        <w:t>Lletres</w:t>
      </w:r>
      <w:proofErr w:type="spellEnd"/>
      <w:r w:rsidR="00C65635" w:rsidRPr="009320BC">
        <w:rPr>
          <w:b/>
          <w:bCs/>
          <w:highlight w:val="green"/>
        </w:rPr>
        <w:t>)</w:t>
      </w:r>
      <w:r w:rsidR="00C65635" w:rsidRPr="0027521C">
        <w:rPr>
          <w:b/>
          <w:bCs/>
        </w:rPr>
        <w:t xml:space="preserve"> </w:t>
      </w:r>
      <w:proofErr w:type="spellStart"/>
      <w:r w:rsidR="00C65635" w:rsidRPr="0027521C">
        <w:t>Fer</w:t>
      </w:r>
      <w:proofErr w:type="spellEnd"/>
      <w:r w:rsidR="00C65635" w:rsidRPr="0027521C">
        <w:t xml:space="preserve"> un </w:t>
      </w:r>
      <w:proofErr w:type="spellStart"/>
      <w:r w:rsidR="00C65635" w:rsidRPr="0027521C">
        <w:t>algoritme</w:t>
      </w:r>
      <w:proofErr w:type="spellEnd"/>
      <w:r w:rsidR="00C65635" w:rsidRPr="0027521C">
        <w:t xml:space="preserve"> que </w:t>
      </w:r>
      <w:proofErr w:type="spellStart"/>
      <w:r w:rsidR="00C65635" w:rsidRPr="0027521C">
        <w:t>conti</w:t>
      </w:r>
      <w:proofErr w:type="spellEnd"/>
      <w:r w:rsidR="00C65635" w:rsidRPr="0027521C">
        <w:t xml:space="preserve"> </w:t>
      </w:r>
      <w:proofErr w:type="spellStart"/>
      <w:r w:rsidR="00C65635" w:rsidRPr="0027521C">
        <w:t>quantes</w:t>
      </w:r>
      <w:proofErr w:type="spellEnd"/>
      <w:r w:rsidR="00C65635" w:rsidRPr="0027521C">
        <w:t xml:space="preserve"> </w:t>
      </w:r>
      <w:proofErr w:type="spellStart"/>
      <w:r w:rsidR="00C65635" w:rsidRPr="0027521C">
        <w:t>lletres</w:t>
      </w:r>
      <w:proofErr w:type="spellEnd"/>
      <w:r w:rsidR="00C65635" w:rsidRPr="0027521C">
        <w:t xml:space="preserve"> h</w:t>
      </w:r>
      <w:r w:rsidR="0077560A" w:rsidRPr="0027521C">
        <w:t xml:space="preserve">a </w:t>
      </w:r>
      <w:proofErr w:type="spellStart"/>
      <w:r w:rsidR="0077560A" w:rsidRPr="0027521C">
        <w:t>introduït</w:t>
      </w:r>
      <w:proofErr w:type="spellEnd"/>
      <w:r w:rsidR="0077560A" w:rsidRPr="0027521C">
        <w:t xml:space="preserve"> </w:t>
      </w:r>
      <w:proofErr w:type="spellStart"/>
      <w:r w:rsidR="0077560A" w:rsidRPr="0027521C">
        <w:t>l’</w:t>
      </w:r>
      <w:r w:rsidR="00C65635" w:rsidRPr="0027521C">
        <w:t>usu</w:t>
      </w:r>
      <w:r w:rsidR="0077560A" w:rsidRPr="0027521C">
        <w:t>ari</w:t>
      </w:r>
      <w:proofErr w:type="spellEnd"/>
      <w:r w:rsidR="0077560A" w:rsidRPr="0027521C">
        <w:t xml:space="preserve"> </w:t>
      </w:r>
      <w:proofErr w:type="spellStart"/>
      <w:r w:rsidR="0077560A" w:rsidRPr="0027521C">
        <w:t>fins</w:t>
      </w:r>
      <w:proofErr w:type="spellEnd"/>
      <w:r w:rsidR="0077560A" w:rsidRPr="0027521C">
        <w:t xml:space="preserve"> que </w:t>
      </w:r>
      <w:proofErr w:type="spellStart"/>
      <w:r w:rsidR="0077560A" w:rsidRPr="0027521C">
        <w:t>introdueixi</w:t>
      </w:r>
      <w:proofErr w:type="spellEnd"/>
      <w:r w:rsidR="0077560A" w:rsidRPr="0027521C">
        <w:t xml:space="preserve"> una ‘z’</w:t>
      </w:r>
      <w:r w:rsidR="0027521C">
        <w:t xml:space="preserve"> o ‘Z’</w:t>
      </w:r>
      <w:r w:rsidR="00C65635" w:rsidRPr="0027521C">
        <w:t>.</w:t>
      </w:r>
      <w:r w:rsidR="00C65635">
        <w:t xml:space="preserve"> </w:t>
      </w:r>
    </w:p>
    <w:p w14:paraId="09CBCD4C" w14:textId="77777777" w:rsidR="0077560A" w:rsidRPr="00461009" w:rsidRDefault="0077560A" w:rsidP="00461009">
      <w:pPr>
        <w:pStyle w:val="resultat"/>
      </w:pPr>
      <w:proofErr w:type="spellStart"/>
      <w:r w:rsidRPr="00461009">
        <w:t>Exemple</w:t>
      </w:r>
      <w:proofErr w:type="spellEnd"/>
      <w:r w:rsidRPr="00461009">
        <w:t>:</w:t>
      </w:r>
    </w:p>
    <w:p w14:paraId="6A8F91F5" w14:textId="77777777" w:rsidR="0077560A" w:rsidRPr="00461009" w:rsidRDefault="0077560A" w:rsidP="00461009">
      <w:pPr>
        <w:pStyle w:val="resultat"/>
      </w:pPr>
      <w:proofErr w:type="spellStart"/>
      <w:r w:rsidRPr="00461009">
        <w:t>Usuari</w:t>
      </w:r>
      <w:proofErr w:type="spellEnd"/>
      <w:r w:rsidRPr="00461009">
        <w:t xml:space="preserve"> </w:t>
      </w:r>
      <w:proofErr w:type="spellStart"/>
      <w:r w:rsidRPr="00461009">
        <w:t>introdueix</w:t>
      </w:r>
      <w:proofErr w:type="spellEnd"/>
      <w:r w:rsidRPr="00461009">
        <w:t>: afgw34.8rz</w:t>
      </w:r>
    </w:p>
    <w:p w14:paraId="20DF4A6F" w14:textId="77777777" w:rsidR="0082587A" w:rsidRDefault="0077560A" w:rsidP="00461009">
      <w:pPr>
        <w:pStyle w:val="resultat"/>
      </w:pPr>
      <w:proofErr w:type="spellStart"/>
      <w:r w:rsidRPr="00461009"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9 </w:t>
      </w:r>
      <w:proofErr w:type="spellStart"/>
      <w:r>
        <w:t>lletres</w:t>
      </w:r>
      <w:proofErr w:type="spellEnd"/>
    </w:p>
    <w:p w14:paraId="3137436A" w14:textId="77777777" w:rsidR="0077560A" w:rsidRDefault="0077560A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‘a’ s</w:t>
      </w:r>
      <w:r w:rsidRPr="009320BC">
        <w:rPr>
          <w:highlight w:val="green"/>
        </w:rPr>
        <w:t>)</w:t>
      </w:r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</w:t>
      </w:r>
      <w:proofErr w:type="spellStart"/>
      <w:r>
        <w:t>introduïts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el nombre de </w:t>
      </w:r>
      <w:proofErr w:type="spellStart"/>
      <w:r>
        <w:t>lletres</w:t>
      </w:r>
      <w:proofErr w:type="spellEnd"/>
      <w:r>
        <w:t xml:space="preserve"> ‘a’ </w:t>
      </w:r>
      <w:proofErr w:type="spellStart"/>
      <w:r>
        <w:t>introduïdes</w:t>
      </w:r>
      <w:proofErr w:type="spellEnd"/>
      <w:r>
        <w:t xml:space="preserve">.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10 </w:t>
      </w:r>
      <w:proofErr w:type="spellStart"/>
      <w:r>
        <w:t>caràcters</w:t>
      </w:r>
      <w:proofErr w:type="spellEnd"/>
      <w:r>
        <w:t>.</w:t>
      </w:r>
    </w:p>
    <w:p w14:paraId="3022111A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25F6D2E3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arcftadrfq</w:t>
      </w:r>
      <w:proofErr w:type="spellEnd"/>
    </w:p>
    <w:p w14:paraId="09050A09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>
        <w:t>introduit</w:t>
      </w:r>
      <w:proofErr w:type="spellEnd"/>
      <w:r>
        <w:t xml:space="preserve"> 2 </w:t>
      </w:r>
      <w:proofErr w:type="spellStart"/>
      <w:r>
        <w:t>cops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‘a’</w:t>
      </w:r>
    </w:p>
    <w:p w14:paraId="215EBE42" w14:textId="77777777" w:rsidR="00256014" w:rsidRDefault="00256014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‘</w:t>
      </w:r>
      <w:proofErr w:type="spellStart"/>
      <w:r w:rsidRPr="009320BC">
        <w:rPr>
          <w:b/>
          <w:bCs/>
          <w:highlight w:val="green"/>
        </w:rPr>
        <w:t>a’s</w:t>
      </w:r>
      <w:proofErr w:type="spellEnd"/>
      <w:r w:rsidRPr="009320BC">
        <w:rPr>
          <w:b/>
          <w:bCs/>
          <w:highlight w:val="green"/>
        </w:rPr>
        <w:t xml:space="preserve"> </w:t>
      </w:r>
      <w:proofErr w:type="spellStart"/>
      <w:r w:rsidRPr="009320BC">
        <w:rPr>
          <w:b/>
          <w:bCs/>
          <w:highlight w:val="green"/>
        </w:rPr>
        <w:t>limitat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demani</w:t>
      </w:r>
      <w:proofErr w:type="spellEnd"/>
      <w:r>
        <w:t xml:space="preserve"> un número natural entre 5 </w:t>
      </w:r>
      <w:proofErr w:type="spellStart"/>
      <w:r>
        <w:t>i</w:t>
      </w:r>
      <w:proofErr w:type="spellEnd"/>
      <w:r>
        <w:t xml:space="preserve"> 10 a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L’algoritme</w:t>
      </w:r>
      <w:proofErr w:type="spellEnd"/>
      <w:r>
        <w:t xml:space="preserve"> ha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desprès</w:t>
      </w:r>
      <w:proofErr w:type="spellEnd"/>
      <w:r>
        <w:t xml:space="preserve"> </w:t>
      </w:r>
      <w:proofErr w:type="spellStart"/>
      <w:r>
        <w:t>tantes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el número </w:t>
      </w:r>
      <w:proofErr w:type="spellStart"/>
      <w:r>
        <w:t>demanat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i en </w:t>
      </w:r>
      <w:proofErr w:type="spellStart"/>
      <w:r>
        <w:t>finalitzar</w:t>
      </w:r>
      <w:proofErr w:type="spellEnd"/>
      <w:r>
        <w:t xml:space="preserve">, ha de mostrar per pantalla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lletres</w:t>
      </w:r>
      <w:proofErr w:type="spellEnd"/>
      <w:r>
        <w:t xml:space="preserve"> ‘a’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l‟usuari</w:t>
      </w:r>
      <w:proofErr w:type="spellEnd"/>
      <w:r>
        <w:t xml:space="preserve">. </w:t>
      </w:r>
    </w:p>
    <w:p w14:paraId="4AB5AC4A" w14:textId="77777777" w:rsidR="00256014" w:rsidRDefault="00256014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369F6335" w14:textId="77777777" w:rsidR="00256014" w:rsidRDefault="00256014" w:rsidP="003C28B2">
      <w:pPr>
        <w:pStyle w:val="resultat"/>
      </w:pPr>
      <w:r>
        <w:t xml:space="preserve">Numero: 6   //cal controlar que el numero </w:t>
      </w:r>
      <w:proofErr w:type="spellStart"/>
      <w:r>
        <w:t>estigui</w:t>
      </w:r>
      <w:proofErr w:type="spellEnd"/>
      <w:r>
        <w:t xml:space="preserve"> entre 5 </w:t>
      </w:r>
      <w:proofErr w:type="spellStart"/>
      <w:r>
        <w:t>i</w:t>
      </w:r>
      <w:proofErr w:type="spellEnd"/>
      <w:r>
        <w:t xml:space="preserve"> 10</w:t>
      </w:r>
    </w:p>
    <w:p w14:paraId="1BADB74E" w14:textId="77777777" w:rsidR="00256014" w:rsidRDefault="00256014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edtsfa</w:t>
      </w:r>
      <w:proofErr w:type="spellEnd"/>
    </w:p>
    <w:p w14:paraId="725DF703" w14:textId="77777777" w:rsidR="00256014" w:rsidRDefault="00256014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ha </w:t>
      </w:r>
      <w:proofErr w:type="spellStart"/>
      <w:r w:rsidR="00461009">
        <w:t>introduit</w:t>
      </w:r>
      <w:proofErr w:type="spellEnd"/>
      <w:r w:rsidR="00461009">
        <w:t xml:space="preserve"> 1 </w:t>
      </w:r>
      <w:proofErr w:type="spellStart"/>
      <w:r w:rsidR="00461009">
        <w:t>cop</w:t>
      </w:r>
      <w:proofErr w:type="spellEnd"/>
      <w:r w:rsidR="00461009">
        <w:t xml:space="preserve"> el </w:t>
      </w:r>
      <w:proofErr w:type="spellStart"/>
      <w:r w:rsidR="00461009">
        <w:t>caracter</w:t>
      </w:r>
      <w:proofErr w:type="spellEnd"/>
      <w:r w:rsidR="00461009">
        <w:t xml:space="preserve"> ‘a’</w:t>
      </w:r>
    </w:p>
    <w:p w14:paraId="19DA1977" w14:textId="77777777" w:rsidR="00C65635" w:rsidRDefault="00C65635" w:rsidP="003C28B2">
      <w:r w:rsidRPr="009320BC">
        <w:rPr>
          <w:b/>
          <w:bCs/>
          <w:highlight w:val="yellow"/>
        </w:rPr>
        <w:t>(</w:t>
      </w:r>
      <w:proofErr w:type="spellStart"/>
      <w:r w:rsidRPr="009320BC">
        <w:rPr>
          <w:b/>
          <w:bCs/>
          <w:highlight w:val="yellow"/>
        </w:rPr>
        <w:t>Lletra</w:t>
      </w:r>
      <w:proofErr w:type="spellEnd"/>
      <w:r w:rsidRPr="009320BC">
        <w:rPr>
          <w:b/>
          <w:bCs/>
          <w:highlight w:val="yellow"/>
        </w:rPr>
        <w:t xml:space="preserve"> n </w:t>
      </w:r>
      <w:proofErr w:type="spellStart"/>
      <w:r w:rsidRPr="009320BC">
        <w:rPr>
          <w:b/>
          <w:bCs/>
          <w:highlight w:val="yellow"/>
        </w:rPr>
        <w:t>vegades</w:t>
      </w:r>
      <w:proofErr w:type="spellEnd"/>
      <w:r w:rsidRPr="009320BC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spellStart"/>
      <w:r w:rsidR="0077560A">
        <w:t>Fer</w:t>
      </w:r>
      <w:proofErr w:type="spellEnd"/>
      <w:r w:rsidR="0077560A">
        <w:t xml:space="preserve"> un </w:t>
      </w:r>
      <w:proofErr w:type="spellStart"/>
      <w:r w:rsidR="0077560A">
        <w:t>algoritme</w:t>
      </w:r>
      <w:proofErr w:type="spellEnd"/>
      <w:r w:rsidR="0077560A">
        <w:t xml:space="preserve"> que </w:t>
      </w:r>
      <w:proofErr w:type="spellStart"/>
      <w:r w:rsidR="0077560A">
        <w:t>demani</w:t>
      </w:r>
      <w:proofErr w:type="spellEnd"/>
      <w:r w:rsidR="0077560A">
        <w:t xml:space="preserve"> a </w:t>
      </w:r>
      <w:proofErr w:type="spellStart"/>
      <w:r w:rsidR="0077560A">
        <w:t>l’</w:t>
      </w:r>
      <w:r>
        <w:t>usuari</w:t>
      </w:r>
      <w:proofErr w:type="spellEnd"/>
      <w:r w:rsidR="0077560A">
        <w:t xml:space="preserve"> un nombre n i un </w:t>
      </w:r>
      <w:proofErr w:type="spellStart"/>
      <w:r w:rsidR="0077560A">
        <w:t>caràcter</w:t>
      </w:r>
      <w:proofErr w:type="spellEnd"/>
      <w:r w:rsidR="0077560A">
        <w:t xml:space="preserve"> c. </w:t>
      </w:r>
      <w:proofErr w:type="spellStart"/>
      <w:r w:rsidR="0077560A">
        <w:t>L’</w:t>
      </w:r>
      <w:r>
        <w:t>algoritme</w:t>
      </w:r>
      <w:proofErr w:type="spellEnd"/>
      <w:r>
        <w:t xml:space="preserve"> ha de indicar si la </w:t>
      </w:r>
      <w:proofErr w:type="spellStart"/>
      <w:r>
        <w:t>lletra</w:t>
      </w:r>
      <w:proofErr w:type="spellEnd"/>
      <w:r>
        <w:t xml:space="preserve"> c </w:t>
      </w:r>
      <w:proofErr w:type="spellStart"/>
      <w:r>
        <w:t>apareix</w:t>
      </w:r>
      <w:proofErr w:type="spellEnd"/>
      <w:r>
        <w:t xml:space="preserve">, al </w:t>
      </w:r>
      <w:proofErr w:type="spellStart"/>
      <w:r>
        <w:t>menys</w:t>
      </w:r>
      <w:proofErr w:type="spellEnd"/>
      <w:r>
        <w:t xml:space="preserve">, n </w:t>
      </w:r>
      <w:proofErr w:type="spellStart"/>
      <w:r>
        <w:t>vegades</w:t>
      </w:r>
      <w:proofErr w:type="spellEnd"/>
      <w:r>
        <w:t xml:space="preserve"> a una </w:t>
      </w:r>
      <w:proofErr w:type="spellStart"/>
      <w:r>
        <w:t>s</w:t>
      </w:r>
      <w:r w:rsidR="0077560A">
        <w:t>èrie</w:t>
      </w:r>
      <w:proofErr w:type="spellEnd"/>
      <w:r w:rsidR="0077560A">
        <w:t xml:space="preserve"> de </w:t>
      </w:r>
      <w:proofErr w:type="spellStart"/>
      <w:r w:rsidR="0077560A">
        <w:t>lletres</w:t>
      </w:r>
      <w:proofErr w:type="spellEnd"/>
      <w:r w:rsidR="0077560A">
        <w:t xml:space="preserve"> (acabada per ‘z’) </w:t>
      </w:r>
      <w:proofErr w:type="spellStart"/>
      <w:r w:rsidR="0077560A">
        <w:t>introduïda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. </w:t>
      </w:r>
    </w:p>
    <w:p w14:paraId="5F0FA8F2" w14:textId="77777777" w:rsidR="00C65635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</w:p>
    <w:p w14:paraId="76D12706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50D30C96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derftd3a5ygx.z</w:t>
      </w:r>
    </w:p>
    <w:p w14:paraId="4B96B6A0" w14:textId="77777777" w:rsidR="0077560A" w:rsidRDefault="0077560A" w:rsidP="003C28B2">
      <w:pPr>
        <w:pStyle w:val="resultat"/>
      </w:pPr>
      <w:proofErr w:type="spellStart"/>
      <w:r>
        <w:t>Resposta</w:t>
      </w:r>
      <w:proofErr w:type="spellEnd"/>
      <w:r>
        <w:t xml:space="preserve">: No ha </w:t>
      </w:r>
      <w:proofErr w:type="spellStart"/>
      <w:r>
        <w:t>introduit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6FE8F3AF" w14:textId="77777777" w:rsidR="0077560A" w:rsidRPr="00461009" w:rsidRDefault="0077560A" w:rsidP="00461009">
      <w:pPr>
        <w:pStyle w:val="resultat"/>
        <w:ind w:left="0"/>
        <w:rPr>
          <w:sz w:val="2"/>
        </w:rPr>
      </w:pPr>
    </w:p>
    <w:p w14:paraId="56D97F6D" w14:textId="77777777" w:rsidR="0077560A" w:rsidRDefault="0077560A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n=3, c=’d’ </w:t>
      </w:r>
    </w:p>
    <w:p w14:paraId="70FA665D" w14:textId="77777777" w:rsidR="0077560A" w:rsidRDefault="0077560A" w:rsidP="003C28B2">
      <w:pPr>
        <w:pStyle w:val="resultat"/>
      </w:pPr>
      <w:proofErr w:type="spellStart"/>
      <w:r>
        <w:t>Llistat</w:t>
      </w:r>
      <w:proofErr w:type="spellEnd"/>
      <w:r>
        <w:t xml:space="preserve"> de </w:t>
      </w:r>
      <w:proofErr w:type="spellStart"/>
      <w:r>
        <w:t>caràcters</w:t>
      </w:r>
      <w:proofErr w:type="spellEnd"/>
      <w:r>
        <w:t xml:space="preserve"> que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>: derdtd3d5ygx.z</w:t>
      </w:r>
    </w:p>
    <w:p w14:paraId="513601F5" w14:textId="77777777" w:rsidR="0077560A" w:rsidRDefault="0077560A" w:rsidP="00461009">
      <w:pPr>
        <w:pStyle w:val="resultat"/>
      </w:pPr>
      <w:proofErr w:type="spellStart"/>
      <w:r>
        <w:lastRenderedPageBreak/>
        <w:t>Resposta</w:t>
      </w:r>
      <w:proofErr w:type="spellEnd"/>
      <w:r>
        <w:t xml:space="preserve">: Si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minim</w:t>
      </w:r>
      <w:proofErr w:type="spellEnd"/>
      <w:r>
        <w:t xml:space="preserve"> 3 </w:t>
      </w:r>
      <w:proofErr w:type="spellStart"/>
      <w:r>
        <w:t>cops</w:t>
      </w:r>
      <w:proofErr w:type="spellEnd"/>
      <w:r>
        <w:t xml:space="preserve"> el carácter ‘d’ </w:t>
      </w:r>
      <w:proofErr w:type="spellStart"/>
      <w:r>
        <w:t>dins</w:t>
      </w:r>
      <w:proofErr w:type="spellEnd"/>
      <w:r>
        <w:t xml:space="preserve"> de la cadena</w:t>
      </w:r>
    </w:p>
    <w:p w14:paraId="1FF5FDBB" w14:textId="77777777" w:rsidR="00522961" w:rsidRDefault="00522961" w:rsidP="003C28B2">
      <w:r w:rsidRPr="009320BC">
        <w:rPr>
          <w:b/>
          <w:highlight w:val="yellow"/>
        </w:rPr>
        <w:t>(Divisor)</w:t>
      </w:r>
      <w:r>
        <w:t xml:space="preserve"> </w:t>
      </w:r>
      <w:proofErr w:type="spellStart"/>
      <w:r>
        <w:t>Fer</w:t>
      </w:r>
      <w:proofErr w:type="spellEnd"/>
      <w:r>
        <w:t xml:space="preserve"> un programa que </w:t>
      </w:r>
      <w:proofErr w:type="spellStart"/>
      <w:r>
        <w:t>demani</w:t>
      </w:r>
      <w:proofErr w:type="spellEnd"/>
      <w:r>
        <w:t xml:space="preserve"> números </w:t>
      </w:r>
      <w:proofErr w:type="spellStart"/>
      <w:r>
        <w:t>naturals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,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0, i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per a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introduïts</w:t>
      </w:r>
      <w:proofErr w:type="spellEnd"/>
      <w:r>
        <w:t xml:space="preserve">, si el número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 w:rsidR="00F40B3C">
        <w:t>prèviament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divisor del número que </w:t>
      </w:r>
      <w:proofErr w:type="spellStart"/>
      <w:r>
        <w:t>acabem</w:t>
      </w:r>
      <w:proofErr w:type="spellEnd"/>
      <w:r>
        <w:t xml:space="preserve"> </w:t>
      </w:r>
      <w:proofErr w:type="spellStart"/>
      <w:r>
        <w:t>d’introduir</w:t>
      </w:r>
      <w:proofErr w:type="spellEnd"/>
      <w:r w:rsidR="00F40B3C">
        <w:t>.</w:t>
      </w:r>
    </w:p>
    <w:p w14:paraId="3B13ADB9" w14:textId="77777777" w:rsidR="00522961" w:rsidRDefault="00522961" w:rsidP="00461009">
      <w:pPr>
        <w:pStyle w:val="Resultat0"/>
      </w:pPr>
      <w:r>
        <w:t>Exemple</w:t>
      </w:r>
    </w:p>
    <w:p w14:paraId="7CFC7449" w14:textId="77777777" w:rsidR="00522961" w:rsidRDefault="00522961" w:rsidP="00461009">
      <w:pPr>
        <w:pStyle w:val="Resultat0"/>
      </w:pPr>
      <w:r>
        <w:t>Número: 6</w:t>
      </w:r>
    </w:p>
    <w:p w14:paraId="7C060BCD" w14:textId="77777777" w:rsidR="00522961" w:rsidRDefault="00522961" w:rsidP="00461009">
      <w:pPr>
        <w:pStyle w:val="Resultat0"/>
      </w:pPr>
      <w:r>
        <w:t>Número: 3</w:t>
      </w:r>
    </w:p>
    <w:p w14:paraId="0EFFBE46" w14:textId="77777777" w:rsidR="00522961" w:rsidRDefault="00522961" w:rsidP="00461009">
      <w:pPr>
        <w:pStyle w:val="Resultat0"/>
      </w:pPr>
      <w:r>
        <w:t xml:space="preserve">Resposta ordinador: Si, ja que 6 és </w:t>
      </w:r>
      <w:proofErr w:type="spellStart"/>
      <w:r>
        <w:t>divible</w:t>
      </w:r>
      <w:proofErr w:type="spellEnd"/>
      <w:r>
        <w:t xml:space="preserve"> entre 3</w:t>
      </w:r>
    </w:p>
    <w:p w14:paraId="04332E38" w14:textId="77777777" w:rsidR="00522961" w:rsidRDefault="00522961" w:rsidP="00461009">
      <w:pPr>
        <w:pStyle w:val="Resultat0"/>
      </w:pPr>
      <w:r>
        <w:t>Número: 8</w:t>
      </w:r>
    </w:p>
    <w:p w14:paraId="3A80C2F5" w14:textId="77777777" w:rsidR="00522961" w:rsidRDefault="00522961" w:rsidP="00461009">
      <w:pPr>
        <w:pStyle w:val="Resultat0"/>
      </w:pPr>
      <w:r>
        <w:t xml:space="preserve">Resposta ordinador: No, ja que 3 no es </w:t>
      </w:r>
      <w:proofErr w:type="spellStart"/>
      <w:r>
        <w:t>divible</w:t>
      </w:r>
      <w:proofErr w:type="spellEnd"/>
      <w:r>
        <w:t xml:space="preserve"> entre 8</w:t>
      </w:r>
    </w:p>
    <w:p w14:paraId="78C3F5B6" w14:textId="77777777" w:rsidR="00522961" w:rsidRDefault="00522961" w:rsidP="00461009">
      <w:pPr>
        <w:pStyle w:val="Resultat0"/>
      </w:pPr>
      <w:r>
        <w:t>Número: 4</w:t>
      </w:r>
    </w:p>
    <w:p w14:paraId="10B6369D" w14:textId="77777777" w:rsidR="00522961" w:rsidRDefault="00522961" w:rsidP="00461009">
      <w:pPr>
        <w:pStyle w:val="Resultat0"/>
      </w:pPr>
      <w:r>
        <w:t>Resposta ordinador: Si, ja que 8 es divisible entre 4</w:t>
      </w:r>
    </w:p>
    <w:p w14:paraId="3959E34D" w14:textId="77777777" w:rsidR="00522961" w:rsidRDefault="00522961" w:rsidP="00461009">
      <w:pPr>
        <w:pStyle w:val="Resultat0"/>
      </w:pPr>
      <w:r>
        <w:t>Número:0</w:t>
      </w:r>
    </w:p>
    <w:p w14:paraId="4871D8A3" w14:textId="77777777" w:rsidR="00522961" w:rsidRDefault="00522961" w:rsidP="006C0DEC">
      <w:pPr>
        <w:pStyle w:val="Resultat0"/>
      </w:pPr>
      <w:r>
        <w:t>Resposta ordinador: Acabem el joc</w:t>
      </w:r>
    </w:p>
    <w:p w14:paraId="5290D2FC" w14:textId="77777777" w:rsidR="00D4115B" w:rsidRPr="00F77E64" w:rsidRDefault="00A819D4" w:rsidP="003C28B2">
      <w:r w:rsidRPr="009320BC">
        <w:rPr>
          <w:highlight w:val="magenta"/>
        </w:rPr>
        <w:t>(</w:t>
      </w:r>
      <w:r w:rsidRPr="009320BC">
        <w:rPr>
          <w:b/>
          <w:highlight w:val="magenta"/>
        </w:rPr>
        <w:t>Fibonacci</w:t>
      </w:r>
      <w:r w:rsidRPr="009320BC">
        <w:rPr>
          <w:highlight w:val="magenta"/>
        </w:rPr>
        <w:t>)</w:t>
      </w:r>
      <w:r>
        <w:t xml:space="preserve"> </w:t>
      </w:r>
      <w:proofErr w:type="spellStart"/>
      <w:r w:rsidR="00D4115B" w:rsidRPr="00F77E64">
        <w:t>Fer</w:t>
      </w:r>
      <w:proofErr w:type="spellEnd"/>
      <w:r w:rsidR="00D4115B" w:rsidRPr="00F77E64">
        <w:t xml:space="preserve"> un </w:t>
      </w:r>
      <w:proofErr w:type="spellStart"/>
      <w:r w:rsidR="00D4115B" w:rsidRPr="00F77E64">
        <w:t>algoritme</w:t>
      </w:r>
      <w:proofErr w:type="spellEnd"/>
      <w:r w:rsidR="00D4115B" w:rsidRPr="00F77E64">
        <w:t xml:space="preserve"> </w:t>
      </w:r>
      <w:r w:rsidR="00F77E64">
        <w:t xml:space="preserve">que </w:t>
      </w:r>
      <w:proofErr w:type="spellStart"/>
      <w:r w:rsidR="00F77E64">
        <w:t>calculi</w:t>
      </w:r>
      <w:proofErr w:type="spellEnd"/>
      <w:r w:rsidR="00F77E64">
        <w:t xml:space="preserve"> el </w:t>
      </w:r>
      <w:proofErr w:type="spellStart"/>
      <w:r w:rsidR="00F77E64">
        <w:t>terme</w:t>
      </w:r>
      <w:proofErr w:type="spellEnd"/>
      <w:r w:rsidR="00F77E64">
        <w:t xml:space="preserve"> n de la </w:t>
      </w:r>
      <w:proofErr w:type="spellStart"/>
      <w:r w:rsidR="00F77E64">
        <w:t>sè</w:t>
      </w:r>
      <w:r w:rsidR="00D4115B" w:rsidRPr="00F77E64">
        <w:t>rie</w:t>
      </w:r>
      <w:proofErr w:type="spellEnd"/>
      <w:r w:rsidR="00D4115B" w:rsidRPr="00F77E64">
        <w:t xml:space="preserve"> de Fibonacci. </w:t>
      </w:r>
      <w:proofErr w:type="spellStart"/>
      <w:r w:rsidR="00D4115B" w:rsidRPr="00F77E64">
        <w:t>Aquesta</w:t>
      </w:r>
      <w:proofErr w:type="spellEnd"/>
      <w:r w:rsidR="00F77E64">
        <w:t xml:space="preserve"> </w:t>
      </w:r>
      <w:proofErr w:type="spellStart"/>
      <w:r w:rsidR="00F77E64">
        <w:t>sèrie</w:t>
      </w:r>
      <w:proofErr w:type="spellEnd"/>
      <w:r w:rsidR="00F77E64">
        <w:t xml:space="preserve"> </w:t>
      </w:r>
      <w:proofErr w:type="spellStart"/>
      <w:r w:rsidR="00F77E64">
        <w:t>està</w:t>
      </w:r>
      <w:proofErr w:type="spellEnd"/>
      <w:r w:rsidR="00F77E64">
        <w:t xml:space="preserve"> </w:t>
      </w:r>
      <w:proofErr w:type="spellStart"/>
      <w:r w:rsidR="00F77E64">
        <w:t>composada</w:t>
      </w:r>
      <w:proofErr w:type="spellEnd"/>
      <w:r w:rsidR="00F77E64">
        <w:t xml:space="preserve"> de la </w:t>
      </w:r>
      <w:proofErr w:type="spellStart"/>
      <w:r w:rsidR="00F77E64">
        <w:t>segü</w:t>
      </w:r>
      <w:r w:rsidR="00D4115B" w:rsidRPr="00F77E64">
        <w:t>ent</w:t>
      </w:r>
      <w:proofErr w:type="spellEnd"/>
      <w:r w:rsidR="00D4115B" w:rsidRPr="00F77E64">
        <w:t xml:space="preserve"> manera:</w:t>
      </w:r>
    </w:p>
    <w:p w14:paraId="18FAEB5C" w14:textId="77777777" w:rsidR="00D4115B" w:rsidRPr="00F77E64" w:rsidRDefault="00D4115B" w:rsidP="00461009">
      <w:pPr>
        <w:pStyle w:val="Resultat0"/>
      </w:pPr>
      <w:r w:rsidRPr="00F77E64">
        <w:t>F1 = 0;</w:t>
      </w:r>
    </w:p>
    <w:p w14:paraId="6D23EBC8" w14:textId="77777777" w:rsidR="00D4115B" w:rsidRPr="00F77E64" w:rsidRDefault="00D4115B" w:rsidP="00461009">
      <w:pPr>
        <w:pStyle w:val="Resultat0"/>
      </w:pPr>
      <w:r w:rsidRPr="00F77E64">
        <w:t>F2 = 1;</w:t>
      </w:r>
    </w:p>
    <w:p w14:paraId="16193CD0" w14:textId="77777777" w:rsidR="00D4115B" w:rsidRPr="00F77E64" w:rsidRDefault="00D4115B" w:rsidP="00461009">
      <w:pPr>
        <w:pStyle w:val="Resultat0"/>
      </w:pPr>
      <w:proofErr w:type="spellStart"/>
      <w:r w:rsidRPr="00F77E64">
        <w:t>Fn</w:t>
      </w:r>
      <w:proofErr w:type="spellEnd"/>
      <w:r w:rsidRPr="00F77E64">
        <w:t xml:space="preserve"> = Fn-1 + Fn-2;</w:t>
      </w:r>
    </w:p>
    <w:p w14:paraId="613EB36E" w14:textId="77777777" w:rsidR="00D4115B" w:rsidRDefault="00D4115B" w:rsidP="00461009">
      <w:pPr>
        <w:pStyle w:val="Resultat0"/>
      </w:pPr>
      <w:r w:rsidRPr="00F77E64">
        <w:t xml:space="preserve">Aquesta </w:t>
      </w:r>
      <w:proofErr w:type="spellStart"/>
      <w:r w:rsidRPr="00F77E64">
        <w:t>s_erie</w:t>
      </w:r>
      <w:proofErr w:type="spellEnd"/>
      <w:r w:rsidRPr="00F77E64">
        <w:t xml:space="preserve"> _es: 0,1,1,2,3,5,8,13,21,34,55.....</w:t>
      </w:r>
    </w:p>
    <w:p w14:paraId="3D7661D2" w14:textId="77777777" w:rsidR="00F77E64" w:rsidRPr="00461009" w:rsidRDefault="00F77E64" w:rsidP="00461009">
      <w:pPr>
        <w:pStyle w:val="Resultat0"/>
        <w:rPr>
          <w:sz w:val="6"/>
        </w:rPr>
      </w:pPr>
    </w:p>
    <w:p w14:paraId="01938D7C" w14:textId="77777777" w:rsidR="00F77E64" w:rsidRDefault="00F77E64" w:rsidP="00461009">
      <w:pPr>
        <w:pStyle w:val="Resultat0"/>
      </w:pPr>
      <w:r>
        <w:t>Exemple:</w:t>
      </w:r>
    </w:p>
    <w:p w14:paraId="14A77982" w14:textId="77777777" w:rsidR="00F77E64" w:rsidRDefault="00F77E64" w:rsidP="00461009">
      <w:pPr>
        <w:pStyle w:val="Resultat0"/>
      </w:pPr>
      <w:r>
        <w:t>Número: 6</w:t>
      </w:r>
    </w:p>
    <w:p w14:paraId="77ED3130" w14:textId="77777777" w:rsidR="00F77E64" w:rsidRPr="00F77E64" w:rsidRDefault="00F77E64" w:rsidP="00461009">
      <w:pPr>
        <w:pStyle w:val="Resultat0"/>
      </w:pPr>
      <w:r>
        <w:t xml:space="preserve">Resultat: 5 </w:t>
      </w:r>
    </w:p>
    <w:p w14:paraId="6184F649" w14:textId="77777777" w:rsidR="00C65635" w:rsidRDefault="00C65635" w:rsidP="003C28B2">
      <w:r w:rsidRPr="009320BC">
        <w:rPr>
          <w:b/>
          <w:bCs/>
          <w:highlight w:val="green"/>
        </w:rPr>
        <w:t>(</w:t>
      </w:r>
      <w:proofErr w:type="spellStart"/>
      <w:r w:rsidRPr="009320BC">
        <w:rPr>
          <w:b/>
          <w:bCs/>
          <w:highlight w:val="green"/>
        </w:rPr>
        <w:t>Comptar</w:t>
      </w:r>
      <w:proofErr w:type="spellEnd"/>
      <w:r w:rsidRPr="009320BC">
        <w:rPr>
          <w:b/>
          <w:bCs/>
          <w:highlight w:val="green"/>
        </w:rPr>
        <w:t xml:space="preserve"> “</w:t>
      </w:r>
      <w:proofErr w:type="spellStart"/>
      <w:r w:rsidRPr="009320BC">
        <w:rPr>
          <w:b/>
          <w:bCs/>
          <w:highlight w:val="green"/>
        </w:rPr>
        <w:t>la”s</w:t>
      </w:r>
      <w:proofErr w:type="spellEnd"/>
      <w:r w:rsidRPr="009320BC">
        <w:rPr>
          <w:b/>
          <w:bCs/>
          <w:highlight w:val="green"/>
        </w:rPr>
        <w:t>)</w:t>
      </w:r>
      <w:r>
        <w:rPr>
          <w:b/>
          <w:bCs/>
        </w:rP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donat</w:t>
      </w:r>
      <w:proofErr w:type="spellEnd"/>
      <w:r>
        <w:t xml:space="preserve"> una </w:t>
      </w:r>
      <w:proofErr w:type="spellStart"/>
      <w:r>
        <w:t>sèri</w:t>
      </w:r>
      <w:r w:rsidR="0077560A">
        <w:t>e</w:t>
      </w:r>
      <w:proofErr w:type="spellEnd"/>
      <w:r w:rsidR="0077560A">
        <w:t xml:space="preserve"> de </w:t>
      </w:r>
      <w:proofErr w:type="spellStart"/>
      <w:r w:rsidR="0077560A">
        <w:t>caràcters</w:t>
      </w:r>
      <w:proofErr w:type="spellEnd"/>
      <w:r w:rsidR="0077560A">
        <w:t xml:space="preserve"> </w:t>
      </w:r>
      <w:proofErr w:type="spellStart"/>
      <w:r w:rsidR="0077560A">
        <w:t>introduïts</w:t>
      </w:r>
      <w:proofErr w:type="spellEnd"/>
      <w:r w:rsidR="0077560A">
        <w:t xml:space="preserve"> per </w:t>
      </w:r>
      <w:proofErr w:type="spellStart"/>
      <w:r w:rsidR="0077560A">
        <w:t>l’</w:t>
      </w:r>
      <w:r>
        <w:t>usuari</w:t>
      </w:r>
      <w:proofErr w:type="spellEnd"/>
      <w:r>
        <w:t xml:space="preserve">, </w:t>
      </w:r>
      <w:proofErr w:type="spellStart"/>
      <w:r>
        <w:t>calculi</w:t>
      </w:r>
      <w:proofErr w:type="spellEnd"/>
      <w:r>
        <w:t xml:space="preserve"> en nombre de “la” </w:t>
      </w:r>
      <w:proofErr w:type="spellStart"/>
      <w:r>
        <w:t>introduïdes</w:t>
      </w:r>
      <w:proofErr w:type="spellEnd"/>
      <w:r>
        <w:t xml:space="preserve">. </w:t>
      </w:r>
      <w:proofErr w:type="spellStart"/>
      <w:r w:rsidR="007F2CEC">
        <w:t>Finalitzarem</w:t>
      </w:r>
      <w:proofErr w:type="spellEnd"/>
      <w:r w:rsidR="007F2CEC">
        <w:t xml:space="preserve"> </w:t>
      </w:r>
      <w:proofErr w:type="spellStart"/>
      <w:r w:rsidR="007F2CEC">
        <w:t>d’introduir</w:t>
      </w:r>
      <w:proofErr w:type="spellEnd"/>
      <w:r w:rsidR="007F2CEC">
        <w:t xml:space="preserve"> </w:t>
      </w:r>
      <w:proofErr w:type="spellStart"/>
      <w:r w:rsidR="007F2CEC">
        <w:t>caracters</w:t>
      </w:r>
      <w:proofErr w:type="spellEnd"/>
      <w:r w:rsidR="007F2CEC">
        <w:t xml:space="preserve"> </w:t>
      </w:r>
      <w:proofErr w:type="spellStart"/>
      <w:r w:rsidR="007F2CEC">
        <w:t>quan</w:t>
      </w:r>
      <w:proofErr w:type="spellEnd"/>
      <w:r w:rsidR="007F2CEC">
        <w:t xml:space="preserve"> </w:t>
      </w:r>
      <w:proofErr w:type="spellStart"/>
      <w:r w:rsidR="007F2CEC">
        <w:t>l’usuari</w:t>
      </w:r>
      <w:proofErr w:type="spellEnd"/>
      <w:r w:rsidR="007F2CEC">
        <w:t xml:space="preserve"> </w:t>
      </w:r>
      <w:proofErr w:type="spellStart"/>
      <w:r w:rsidR="007F2CEC">
        <w:t>posi</w:t>
      </w:r>
      <w:proofErr w:type="spellEnd"/>
      <w:r w:rsidR="007F2CEC">
        <w:t xml:space="preserve"> un ‘.’</w:t>
      </w:r>
    </w:p>
    <w:p w14:paraId="44E929B5" w14:textId="77777777" w:rsidR="0077560A" w:rsidRDefault="0077560A" w:rsidP="003C28B2">
      <w:pPr>
        <w:pStyle w:val="resultat"/>
      </w:pPr>
      <w:proofErr w:type="spellStart"/>
      <w:r>
        <w:t>Exemple</w:t>
      </w:r>
      <w:proofErr w:type="spellEnd"/>
      <w:r>
        <w:t>:</w:t>
      </w:r>
      <w:r w:rsidR="007F2CEC">
        <w:t>.</w:t>
      </w:r>
    </w:p>
    <w:p w14:paraId="3FF1E0C4" w14:textId="77777777" w:rsidR="0077560A" w:rsidRDefault="00481FD6" w:rsidP="003C28B2">
      <w:pPr>
        <w:pStyle w:val="resultat"/>
      </w:pPr>
      <w:proofErr w:type="spellStart"/>
      <w:r>
        <w:t>Usuari</w:t>
      </w:r>
      <w:proofErr w:type="spellEnd"/>
      <w:r>
        <w:t xml:space="preserve"> </w:t>
      </w:r>
      <w:proofErr w:type="spellStart"/>
      <w:r>
        <w:t>introdueix</w:t>
      </w:r>
      <w:proofErr w:type="spellEnd"/>
      <w:r>
        <w:t xml:space="preserve">: </w:t>
      </w:r>
      <w:proofErr w:type="spellStart"/>
      <w:r>
        <w:t>LArrL</w:t>
      </w:r>
      <w:r w:rsidR="0077560A">
        <w:t>alartla</w:t>
      </w:r>
      <w:proofErr w:type="spellEnd"/>
      <w:r w:rsidR="007F2CEC">
        <w:t>.</w:t>
      </w:r>
    </w:p>
    <w:p w14:paraId="3D489B24" w14:textId="77777777" w:rsidR="00C65635" w:rsidRDefault="0077560A" w:rsidP="00461009">
      <w:pPr>
        <w:pStyle w:val="resultat"/>
      </w:pPr>
      <w:proofErr w:type="spellStart"/>
      <w:r>
        <w:t>Resposta</w:t>
      </w:r>
      <w:proofErr w:type="spellEnd"/>
      <w:r>
        <w:t xml:space="preserve">: </w:t>
      </w:r>
      <w:proofErr w:type="spellStart"/>
      <w:r>
        <w:t>L’usuari</w:t>
      </w:r>
      <w:proofErr w:type="spellEnd"/>
      <w:r>
        <w:t xml:space="preserve"> a </w:t>
      </w:r>
      <w:proofErr w:type="spellStart"/>
      <w:r>
        <w:t>int</w:t>
      </w:r>
      <w:r w:rsidR="00461009">
        <w:t>roduit</w:t>
      </w:r>
      <w:proofErr w:type="spellEnd"/>
      <w:r w:rsidR="00461009">
        <w:t xml:space="preserve"> 4 </w:t>
      </w:r>
      <w:proofErr w:type="spellStart"/>
      <w:r w:rsidR="00461009">
        <w:t>cops</w:t>
      </w:r>
      <w:proofErr w:type="spellEnd"/>
      <w:r w:rsidR="00461009">
        <w:t xml:space="preserve"> la </w:t>
      </w:r>
      <w:proofErr w:type="spellStart"/>
      <w:r w:rsidR="00461009">
        <w:t>sequencia</w:t>
      </w:r>
      <w:proofErr w:type="spellEnd"/>
      <w:r w:rsidR="00461009">
        <w:t xml:space="preserve"> ‘la’</w:t>
      </w:r>
    </w:p>
    <w:p w14:paraId="2574890C" w14:textId="77777777" w:rsidR="007F2CEC" w:rsidRDefault="007F2CEC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CompleixenCondicio</w:t>
      </w:r>
      <w:proofErr w:type="spellEnd"/>
      <w:r w:rsidRPr="009320BC">
        <w:rPr>
          <w:b/>
          <w:highlight w:val="magenta"/>
        </w:rPr>
        <w:t>)</w:t>
      </w:r>
      <w:r w:rsidRPr="009320BC">
        <w:rPr>
          <w:highlight w:val="magenta"/>
        </w:rPr>
        <w:t>:</w:t>
      </w:r>
      <w:r>
        <w:t xml:space="preserve"> </w:t>
      </w:r>
      <w:proofErr w:type="spellStart"/>
      <w:r w:rsidRPr="00CC0E77">
        <w:t>Dissenyar</w:t>
      </w:r>
      <w:proofErr w:type="spellEnd"/>
      <w:r w:rsidRPr="00CC0E77">
        <w:t xml:space="preserve"> un </w:t>
      </w:r>
      <w:proofErr w:type="spellStart"/>
      <w:r w:rsidRPr="00CC0E77">
        <w:t>algorisme</w:t>
      </w:r>
      <w:proofErr w:type="spellEnd"/>
      <w:r w:rsidRPr="00CC0E77">
        <w:t xml:space="preserve"> que </w:t>
      </w:r>
      <w:proofErr w:type="spellStart"/>
      <w:r w:rsidRPr="00CC0E77">
        <w:t>sumi</w:t>
      </w:r>
      <w:proofErr w:type="spellEnd"/>
      <w:r w:rsidRPr="00CC0E77">
        <w:t xml:space="preserve"> </w:t>
      </w:r>
      <w:proofErr w:type="spellStart"/>
      <w:r w:rsidRPr="00CC0E77">
        <w:t>tots</w:t>
      </w:r>
      <w:proofErr w:type="spellEnd"/>
      <w:r w:rsidRPr="00CC0E77">
        <w:t xml:space="preserve"> </w:t>
      </w:r>
      <w:proofErr w:type="spellStart"/>
      <w:r w:rsidRPr="00CC0E77">
        <w:t>els</w:t>
      </w:r>
      <w:proofErr w:type="spellEnd"/>
      <w:r w:rsidRPr="00CC0E77">
        <w:t xml:space="preserve"> </w:t>
      </w:r>
      <w:proofErr w:type="spellStart"/>
      <w:r w:rsidRPr="00CC0E77">
        <w:t>naturals</w:t>
      </w:r>
      <w:proofErr w:type="spellEnd"/>
      <w:r w:rsidRPr="00CC0E77">
        <w:t xml:space="preserve"> </w:t>
      </w:r>
      <w:proofErr w:type="spellStart"/>
      <w:r w:rsidRPr="00CC0E77">
        <w:t>menors</w:t>
      </w:r>
      <w:proofErr w:type="spellEnd"/>
      <w:r w:rsidRPr="00CC0E77">
        <w:t xml:space="preserve"> de 1000 que </w:t>
      </w:r>
      <w:proofErr w:type="spellStart"/>
      <w:r w:rsidRPr="00CC0E77">
        <w:t>compleixin</w:t>
      </w:r>
      <w:proofErr w:type="spellEnd"/>
      <w:r w:rsidRPr="00CC0E77">
        <w:t xml:space="preserve"> la </w:t>
      </w:r>
      <w:proofErr w:type="spellStart"/>
      <w:r w:rsidRPr="00CC0E77">
        <w:t>següent</w:t>
      </w:r>
      <w:proofErr w:type="spellEnd"/>
      <w:r w:rsidRPr="00CC0E77">
        <w:t xml:space="preserve"> </w:t>
      </w:r>
      <w:proofErr w:type="spellStart"/>
      <w:r w:rsidRPr="00CC0E77">
        <w:t>condició</w:t>
      </w:r>
      <w:proofErr w:type="spellEnd"/>
      <w:r w:rsidRPr="00CC0E77">
        <w:t xml:space="preserve">: </w:t>
      </w:r>
    </w:p>
    <w:p w14:paraId="02BA6A74" w14:textId="77777777" w:rsidR="00656B74" w:rsidRPr="002B1E9E" w:rsidRDefault="00656B74" w:rsidP="00461009">
      <w:pPr>
        <w:numPr>
          <w:ilvl w:val="0"/>
          <w:numId w:val="0"/>
        </w:numPr>
        <w:spacing w:before="0"/>
        <w:ind w:left="567"/>
      </w:pPr>
      <w:r w:rsidRPr="00D6418A">
        <w:lastRenderedPageBreak/>
        <w:t xml:space="preserve">La suma de les </w:t>
      </w:r>
      <w:proofErr w:type="spellStart"/>
      <w:r w:rsidRPr="00D6418A">
        <w:t>unitats</w:t>
      </w:r>
      <w:proofErr w:type="spellEnd"/>
      <w:r w:rsidRPr="00D6418A">
        <w:t xml:space="preserve"> </w:t>
      </w:r>
      <w:proofErr w:type="spellStart"/>
      <w:r w:rsidRPr="00D6418A">
        <w:t>més</w:t>
      </w:r>
      <w:proofErr w:type="spellEnd"/>
      <w:r w:rsidRPr="00D6418A">
        <w:t xml:space="preserve"> les centenes </w:t>
      </w:r>
      <w:proofErr w:type="spellStart"/>
      <w:r w:rsidRPr="00D6418A">
        <w:t>és</w:t>
      </w:r>
      <w:proofErr w:type="spellEnd"/>
      <w:r w:rsidRPr="00D6418A">
        <w:t xml:space="preserve"> la </w:t>
      </w:r>
      <w:proofErr w:type="spellStart"/>
      <w:r w:rsidRPr="00D6418A">
        <w:t>meitat</w:t>
      </w:r>
      <w:proofErr w:type="spellEnd"/>
      <w:r w:rsidRPr="00D6418A">
        <w:t xml:space="preserve"> de les desenes. </w:t>
      </w:r>
      <w:proofErr w:type="spellStart"/>
      <w:r w:rsidRPr="00D6418A">
        <w:t>Exemple</w:t>
      </w:r>
      <w:proofErr w:type="spellEnd"/>
      <w:r w:rsidRPr="00D6418A">
        <w:t xml:space="preserve">: 183 </w:t>
      </w:r>
      <w:proofErr w:type="spellStart"/>
      <w:r w:rsidRPr="00D6418A">
        <w:t>compleix</w:t>
      </w:r>
      <w:proofErr w:type="spellEnd"/>
      <w:r w:rsidRPr="00D6418A">
        <w:t xml:space="preserve"> la </w:t>
      </w:r>
      <w:proofErr w:type="spellStart"/>
      <w:r w:rsidRPr="00D6418A">
        <w:t>condició</w:t>
      </w:r>
      <w:proofErr w:type="spellEnd"/>
      <w:r w:rsidRPr="00D6418A">
        <w:t xml:space="preserve">. Indica a </w:t>
      </w:r>
      <w:proofErr w:type="spellStart"/>
      <w:r w:rsidRPr="00D6418A">
        <w:t>més</w:t>
      </w:r>
      <w:proofErr w:type="spellEnd"/>
      <w:r w:rsidRPr="00D6418A">
        <w:t xml:space="preserve"> a </w:t>
      </w:r>
      <w:proofErr w:type="spellStart"/>
      <w:r w:rsidRPr="00D6418A">
        <w:t>més</w:t>
      </w:r>
      <w:proofErr w:type="spellEnd"/>
      <w:r w:rsidRPr="00D6418A">
        <w:t xml:space="preserve"> de la suma total, </w:t>
      </w:r>
      <w:proofErr w:type="spellStart"/>
      <w:r w:rsidRPr="00D6418A">
        <w:t>quins</w:t>
      </w:r>
      <w:proofErr w:type="spellEnd"/>
      <w:r w:rsidRPr="00D6418A">
        <w:t xml:space="preserve"> nombres </w:t>
      </w:r>
      <w:proofErr w:type="spellStart"/>
      <w:r w:rsidRPr="00D6418A">
        <w:t>compleixen</w:t>
      </w:r>
      <w:proofErr w:type="spellEnd"/>
      <w:r w:rsidRPr="00D6418A">
        <w:t xml:space="preserve"> </w:t>
      </w:r>
      <w:proofErr w:type="spellStart"/>
      <w:r w:rsidRPr="00D6418A">
        <w:t>aquesta</w:t>
      </w:r>
      <w:proofErr w:type="spellEnd"/>
      <w:r w:rsidRPr="00D6418A">
        <w:t xml:space="preserve"> </w:t>
      </w:r>
      <w:proofErr w:type="spellStart"/>
      <w:r w:rsidRPr="00D6418A">
        <w:t>condició</w:t>
      </w:r>
      <w:proofErr w:type="spellEnd"/>
      <w:r w:rsidRPr="00D6418A">
        <w:t>.</w:t>
      </w:r>
    </w:p>
    <w:p w14:paraId="4492967E" w14:textId="77777777" w:rsidR="00656B74" w:rsidRDefault="00656B74" w:rsidP="00461009">
      <w:pPr>
        <w:pStyle w:val="Resultat0"/>
      </w:pPr>
      <w:r>
        <w:t>Resultat: 2820</w:t>
      </w:r>
    </w:p>
    <w:p w14:paraId="46A43C03" w14:textId="77777777" w:rsidR="00656B74" w:rsidRDefault="00656B74" w:rsidP="00461009">
      <w:pPr>
        <w:pStyle w:val="Resultat0"/>
      </w:pPr>
      <w:r>
        <w:t>Nombres: 21,42,63,84,120,141,162,183,240,261,282,360,381,480</w:t>
      </w:r>
    </w:p>
    <w:p w14:paraId="259F2093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N_vocals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 w:rsidRPr="00656B74">
        <w:t xml:space="preserve"> que </w:t>
      </w:r>
      <w:proofErr w:type="spellStart"/>
      <w:r w:rsidR="00656B74" w:rsidRPr="00656B74">
        <w:t>demani</w:t>
      </w:r>
      <w:proofErr w:type="spellEnd"/>
      <w:r w:rsidR="00656B74" w:rsidRPr="00656B74">
        <w:t xml:space="preserve"> un </w:t>
      </w:r>
      <w:proofErr w:type="spellStart"/>
      <w:r w:rsidR="00656B74" w:rsidRPr="00656B74">
        <w:t>cert</w:t>
      </w:r>
      <w:proofErr w:type="spellEnd"/>
      <w:r w:rsidR="00656B74" w:rsidRPr="00656B74">
        <w:t xml:space="preserve"> número natural (n) a </w:t>
      </w:r>
      <w:proofErr w:type="spellStart"/>
      <w:r w:rsidR="00656B74" w:rsidRPr="00656B74">
        <w:t>l'usuari</w:t>
      </w:r>
      <w:proofErr w:type="spellEnd"/>
      <w:r w:rsidR="00656B74" w:rsidRPr="00656B74">
        <w:t xml:space="preserve">. </w:t>
      </w:r>
      <w:proofErr w:type="spellStart"/>
      <w:r w:rsidR="00656B74" w:rsidRPr="00656B74">
        <w:t>Després</w:t>
      </w:r>
      <w:proofErr w:type="spellEnd"/>
      <w:r w:rsidR="00656B74" w:rsidRPr="00656B74">
        <w:t xml:space="preserve"> ha de </w:t>
      </w:r>
      <w:proofErr w:type="spellStart"/>
      <w:r w:rsidR="00656B74" w:rsidRPr="00656B74">
        <w:t>demanar</w:t>
      </w:r>
      <w:proofErr w:type="spellEnd"/>
      <w:r w:rsidR="00656B74" w:rsidRPr="00656B74">
        <w:t xml:space="preserve"> una </w:t>
      </w:r>
      <w:proofErr w:type="spellStart"/>
      <w:r w:rsidR="00656B74" w:rsidRPr="00656B74">
        <w:t>sèrie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acabades</w:t>
      </w:r>
      <w:proofErr w:type="spellEnd"/>
      <w:r w:rsidR="00656B74" w:rsidRPr="00656B74">
        <w:t xml:space="preserve"> en ‘.’ i mostrar per pantalla si hi ha en </w:t>
      </w:r>
      <w:proofErr w:type="spellStart"/>
      <w:r w:rsidR="00656B74" w:rsidRPr="00656B74">
        <w:t>aquesta</w:t>
      </w:r>
      <w:proofErr w:type="spellEnd"/>
      <w:r w:rsidR="00656B74" w:rsidRPr="00656B74">
        <w:t xml:space="preserve"> </w:t>
      </w:r>
      <w:proofErr w:type="spellStart"/>
      <w:r w:rsidR="00656B74" w:rsidRPr="00656B74">
        <w:t>sèrie</w:t>
      </w:r>
      <w:proofErr w:type="spellEnd"/>
      <w:r w:rsidR="00656B74" w:rsidRPr="00656B74">
        <w:t xml:space="preserve">, al </w:t>
      </w:r>
      <w:proofErr w:type="spellStart"/>
      <w:r w:rsidR="00656B74" w:rsidRPr="00656B74">
        <w:t>menys</w:t>
      </w:r>
      <w:proofErr w:type="spellEnd"/>
      <w:r w:rsidR="00656B74" w:rsidRPr="00656B74">
        <w:t xml:space="preserve">, ‘n’  </w:t>
      </w:r>
      <w:proofErr w:type="spellStart"/>
      <w:r w:rsidR="00656B74" w:rsidRPr="00656B74">
        <w:t>lletres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>.</w:t>
      </w:r>
      <w:r w:rsidR="00E345E4">
        <w:t xml:space="preserve"> </w:t>
      </w:r>
    </w:p>
    <w:p w14:paraId="64B166F1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04C70698" w14:textId="77777777" w:rsidR="00656B74" w:rsidRPr="00656B74" w:rsidRDefault="00656B74" w:rsidP="00461009">
      <w:pPr>
        <w:pStyle w:val="Resultat0"/>
      </w:pPr>
      <w:r w:rsidRPr="00656B74">
        <w:t>Número: 4</w:t>
      </w:r>
    </w:p>
    <w:p w14:paraId="62549CEE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afgtyei</w:t>
      </w:r>
      <w:proofErr w:type="spellEnd"/>
      <w:r w:rsidRPr="00656B74">
        <w:t>.</w:t>
      </w:r>
    </w:p>
    <w:p w14:paraId="63153AA3" w14:textId="77777777" w:rsidR="00656B74" w:rsidRDefault="00656B74" w:rsidP="00461009">
      <w:pPr>
        <w:pStyle w:val="Resultat0"/>
      </w:pPr>
      <w:r w:rsidRPr="00656B74">
        <w:t>Resultat: No hi ha les 4 vocals que es demanen</w:t>
      </w:r>
    </w:p>
    <w:p w14:paraId="407779CC" w14:textId="77777777" w:rsidR="00E345E4" w:rsidRPr="00461009" w:rsidRDefault="00E345E4" w:rsidP="00461009">
      <w:pPr>
        <w:pStyle w:val="Resultat0"/>
        <w:rPr>
          <w:sz w:val="10"/>
        </w:rPr>
      </w:pPr>
    </w:p>
    <w:p w14:paraId="4288673E" w14:textId="77777777" w:rsidR="00E345E4" w:rsidRDefault="00E345E4" w:rsidP="00461009">
      <w:pPr>
        <w:pStyle w:val="Resultat0"/>
      </w:pPr>
      <w:r>
        <w:t>Número: 4</w:t>
      </w:r>
    </w:p>
    <w:p w14:paraId="05ED9117" w14:textId="77777777" w:rsidR="00E345E4" w:rsidRPr="00656B74" w:rsidRDefault="00E345E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</w:t>
      </w:r>
      <w:r>
        <w:t xml:space="preserve">ntroduïts per l’usuari: </w:t>
      </w:r>
      <w:proofErr w:type="spellStart"/>
      <w:r>
        <w:t>afgtyeio</w:t>
      </w:r>
      <w:proofErr w:type="spellEnd"/>
    </w:p>
    <w:p w14:paraId="05E3D17D" w14:textId="77777777" w:rsidR="00E345E4" w:rsidRDefault="00E345E4" w:rsidP="00461009">
      <w:pPr>
        <w:pStyle w:val="Resultat0"/>
      </w:pPr>
      <w:r>
        <w:t>Resultat: H</w:t>
      </w:r>
      <w:r w:rsidRPr="00656B74">
        <w:t>i ha les 4 vocals que es demanen</w:t>
      </w:r>
      <w:r>
        <w:t xml:space="preserve">. </w:t>
      </w:r>
    </w:p>
    <w:p w14:paraId="0FE84962" w14:textId="77777777" w:rsidR="00656B74" w:rsidRDefault="00E345E4" w:rsidP="00461009">
      <w:pPr>
        <w:pStyle w:val="Resultat0"/>
      </w:pPr>
      <w:r>
        <w:t>‘Fixeu-vos que quan s’obtenen les 4 vocals que es demanen ja no cal continuar demanant més caràcters</w:t>
      </w:r>
    </w:p>
    <w:p w14:paraId="5D53E514" w14:textId="77777777" w:rsidR="00DC672E" w:rsidRDefault="00454D4B" w:rsidP="003C28B2">
      <w:r w:rsidRPr="009320BC">
        <w:rPr>
          <w:b/>
          <w:highlight w:val="green"/>
        </w:rPr>
        <w:t>(</w:t>
      </w:r>
      <w:proofErr w:type="spellStart"/>
      <w:r w:rsidRPr="009320BC">
        <w:rPr>
          <w:b/>
          <w:highlight w:val="green"/>
        </w:rPr>
        <w:t>Totes_les_vocals</w:t>
      </w:r>
      <w:proofErr w:type="spellEnd"/>
      <w:r w:rsidRPr="009320BC">
        <w:rPr>
          <w:b/>
          <w:highlight w:val="green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</w:t>
      </w:r>
      <w:r w:rsidR="00656B74">
        <w:t>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una </w:t>
      </w:r>
      <w:proofErr w:type="spellStart"/>
      <w:r w:rsidR="00656B74">
        <w:t>sèrie</w:t>
      </w:r>
      <w:proofErr w:type="spellEnd"/>
      <w:r w:rsidR="00656B74">
        <w:t xml:space="preserve"> de </w:t>
      </w:r>
      <w:proofErr w:type="spellStart"/>
      <w:r w:rsidR="00656B74">
        <w:t>lletres</w:t>
      </w:r>
      <w:proofErr w:type="spellEnd"/>
      <w:r w:rsidR="00656B74">
        <w:t xml:space="preserve"> </w:t>
      </w:r>
      <w:proofErr w:type="spellStart"/>
      <w:r w:rsidR="00656B74">
        <w:t>acabades</w:t>
      </w:r>
      <w:proofErr w:type="spellEnd"/>
      <w:r w:rsidR="00656B74">
        <w:t xml:space="preserve"> en ‘.’. </w:t>
      </w:r>
      <w:proofErr w:type="spellStart"/>
      <w:r w:rsidR="00656B74">
        <w:t>Llavors</w:t>
      </w:r>
      <w:proofErr w:type="spellEnd"/>
      <w:r w:rsidR="00656B74">
        <w:t xml:space="preserve"> </w:t>
      </w:r>
      <w:proofErr w:type="spellStart"/>
      <w:r w:rsidR="00656B74">
        <w:t>l’</w:t>
      </w:r>
      <w:r w:rsidR="00656B74" w:rsidRPr="00656B74">
        <w:t>algoritme</w:t>
      </w:r>
      <w:proofErr w:type="spellEnd"/>
      <w:r w:rsidR="00656B74">
        <w:t xml:space="preserve"> ha de mostrar si en </w:t>
      </w:r>
      <w:proofErr w:type="spellStart"/>
      <w:r w:rsidR="00656B74">
        <w:t>aquesta</w:t>
      </w:r>
      <w:proofErr w:type="spellEnd"/>
      <w:r w:rsidR="00656B74">
        <w:t xml:space="preserve"> </w:t>
      </w:r>
      <w:proofErr w:type="spellStart"/>
      <w:r w:rsidR="00656B74">
        <w:t>sè</w:t>
      </w:r>
      <w:r w:rsidR="00656B74" w:rsidRPr="00656B74">
        <w:t>rie</w:t>
      </w:r>
      <w:proofErr w:type="spellEnd"/>
      <w:r w:rsidR="00656B74" w:rsidRPr="00656B74">
        <w:t xml:space="preserve"> de </w:t>
      </w:r>
      <w:proofErr w:type="spellStart"/>
      <w:r w:rsidR="00656B74" w:rsidRPr="00656B74">
        <w:t>lletres</w:t>
      </w:r>
      <w:proofErr w:type="spellEnd"/>
      <w:r w:rsidR="00656B74" w:rsidRPr="00656B74">
        <w:t xml:space="preserve"> hi ha totes les </w:t>
      </w:r>
      <w:proofErr w:type="spellStart"/>
      <w:r w:rsidR="00656B74" w:rsidRPr="00656B74">
        <w:t>vocals</w:t>
      </w:r>
      <w:proofErr w:type="spellEnd"/>
      <w:r w:rsidR="00656B74">
        <w:t>,</w:t>
      </w:r>
      <w:r w:rsidR="00656B74" w:rsidRPr="00656B74">
        <w:t xml:space="preserve"> </w:t>
      </w:r>
      <w:proofErr w:type="spellStart"/>
      <w:r w:rsidR="00656B74" w:rsidRPr="00656B74">
        <w:t>almenys</w:t>
      </w:r>
      <w:proofErr w:type="spellEnd"/>
      <w:r w:rsidR="00656B74" w:rsidRPr="00656B74">
        <w:t xml:space="preserve"> un </w:t>
      </w:r>
      <w:proofErr w:type="spellStart"/>
      <w:r w:rsidR="00656B74" w:rsidRPr="00656B74">
        <w:t>cop</w:t>
      </w:r>
      <w:proofErr w:type="spellEnd"/>
      <w:r w:rsidR="00656B74">
        <w:t>.</w:t>
      </w:r>
    </w:p>
    <w:p w14:paraId="76881E1C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5EF7FCF3" w14:textId="77777777" w:rsidR="00656B74" w:rsidRP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afgtye</w:t>
      </w:r>
      <w:r>
        <w:t>aaa</w:t>
      </w:r>
      <w:r w:rsidRPr="00656B74">
        <w:t>i</w:t>
      </w:r>
      <w:proofErr w:type="spellEnd"/>
      <w:r w:rsidRPr="00656B74">
        <w:t>.</w:t>
      </w:r>
    </w:p>
    <w:p w14:paraId="6AAFDBF4" w14:textId="77777777" w:rsidR="00656B74" w:rsidRDefault="00656B74" w:rsidP="00461009">
      <w:pPr>
        <w:pStyle w:val="Resultat0"/>
      </w:pPr>
      <w:r>
        <w:t>Resultat: No hi ha totes les vocals</w:t>
      </w:r>
    </w:p>
    <w:p w14:paraId="77960C22" w14:textId="77777777" w:rsidR="00CB4B0F" w:rsidRPr="00461009" w:rsidRDefault="00CB4B0F" w:rsidP="00461009">
      <w:pPr>
        <w:pStyle w:val="Resultat0"/>
        <w:rPr>
          <w:sz w:val="6"/>
        </w:rPr>
      </w:pPr>
    </w:p>
    <w:p w14:paraId="525C7527" w14:textId="77777777" w:rsidR="00CB4B0F" w:rsidRDefault="00CB4B0F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</w:t>
      </w:r>
      <w:proofErr w:type="spellStart"/>
      <w:r w:rsidRPr="00656B74">
        <w:t>l’usuari:</w:t>
      </w:r>
      <w:r>
        <w:t>afgrioue</w:t>
      </w:r>
      <w:proofErr w:type="spellEnd"/>
    </w:p>
    <w:p w14:paraId="40073C4C" w14:textId="77777777" w:rsidR="00656B74" w:rsidRDefault="00CB4B0F" w:rsidP="00461009">
      <w:pPr>
        <w:pStyle w:val="Resultat0"/>
      </w:pPr>
      <w:r>
        <w:t xml:space="preserve">Resultat: S’han trobat com a </w:t>
      </w:r>
      <w:proofErr w:type="spellStart"/>
      <w:r>
        <w:t>minim</w:t>
      </w:r>
      <w:proofErr w:type="spellEnd"/>
      <w:r>
        <w:t xml:space="preserve"> un cop cadascuna de les vocals.</w:t>
      </w:r>
    </w:p>
    <w:p w14:paraId="70A1155C" w14:textId="77777777" w:rsidR="00656B74" w:rsidRDefault="00454D4B" w:rsidP="003C28B2">
      <w:r w:rsidRPr="009320BC">
        <w:rPr>
          <w:b/>
          <w:highlight w:val="yellow"/>
        </w:rPr>
        <w:t>(</w:t>
      </w:r>
      <w:proofErr w:type="spellStart"/>
      <w:r w:rsidRPr="009320BC">
        <w:rPr>
          <w:b/>
          <w:highlight w:val="yellow"/>
        </w:rPr>
        <w:t>QuantesVocal_QuantesConsonants</w:t>
      </w:r>
      <w:proofErr w:type="spellEnd"/>
      <w:r w:rsidRPr="009320BC">
        <w:rPr>
          <w:b/>
          <w:highlight w:val="yellow"/>
        </w:rPr>
        <w:t>)</w:t>
      </w:r>
      <w:r>
        <w:t xml:space="preserve"> </w:t>
      </w:r>
      <w:proofErr w:type="spellStart"/>
      <w:r w:rsidR="00656B74" w:rsidRPr="00656B74">
        <w:t>Fer</w:t>
      </w:r>
      <w:proofErr w:type="spellEnd"/>
      <w:r w:rsidR="00656B74" w:rsidRPr="00656B74">
        <w:t xml:space="preserve"> un </w:t>
      </w:r>
      <w:proofErr w:type="spellStart"/>
      <w:r w:rsidR="00656B74" w:rsidRPr="00656B74">
        <w:t>algoritme</w:t>
      </w:r>
      <w:proofErr w:type="spellEnd"/>
      <w:r w:rsidR="00656B74">
        <w:t xml:space="preserve"> que </w:t>
      </w:r>
      <w:proofErr w:type="spellStart"/>
      <w:r w:rsidR="00656B74">
        <w:t>demani</w:t>
      </w:r>
      <w:proofErr w:type="spellEnd"/>
      <w:r w:rsidR="00656B74">
        <w:t xml:space="preserve"> </w:t>
      </w:r>
      <w:proofErr w:type="spellStart"/>
      <w:r w:rsidR="00656B74">
        <w:t>lletres</w:t>
      </w:r>
      <w:proofErr w:type="spellEnd"/>
      <w:r w:rsidR="00656B74">
        <w:t xml:space="preserve"> a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fins</w:t>
      </w:r>
      <w:proofErr w:type="spellEnd"/>
      <w:r w:rsidR="00656B74">
        <w:t xml:space="preserve"> que </w:t>
      </w:r>
      <w:proofErr w:type="spellStart"/>
      <w:r w:rsidR="00656B74">
        <w:t>l'usuari</w:t>
      </w:r>
      <w:proofErr w:type="spellEnd"/>
      <w:r w:rsidR="00656B74">
        <w:t xml:space="preserve"> </w:t>
      </w:r>
      <w:proofErr w:type="spellStart"/>
      <w:r w:rsidR="00656B74">
        <w:t>introdueixi</w:t>
      </w:r>
      <w:proofErr w:type="spellEnd"/>
      <w:r w:rsidR="00656B74">
        <w:t xml:space="preserve"> </w:t>
      </w:r>
      <w:r w:rsidR="00656B74" w:rsidRPr="00656B74">
        <w:t>una</w:t>
      </w:r>
      <w:r w:rsidR="00656B74">
        <w:t xml:space="preserve"> ‘z’, </w:t>
      </w:r>
      <w:proofErr w:type="spellStart"/>
      <w:r w:rsidR="00656B74">
        <w:t>amb</w:t>
      </w:r>
      <w:proofErr w:type="spellEnd"/>
      <w:r w:rsidR="00656B74">
        <w:t xml:space="preserve"> un </w:t>
      </w:r>
      <w:proofErr w:type="spellStart"/>
      <w:r w:rsidR="00656B74">
        <w:t>màxim</w:t>
      </w:r>
      <w:proofErr w:type="spellEnd"/>
      <w:r w:rsidR="00656B74">
        <w:t xml:space="preserve"> de 10 </w:t>
      </w:r>
      <w:proofErr w:type="spellStart"/>
      <w:r w:rsidR="00656B74">
        <w:t>caràcters</w:t>
      </w:r>
      <w:proofErr w:type="spellEnd"/>
      <w:r w:rsidR="00656B74">
        <w:t xml:space="preserve">. </w:t>
      </w:r>
      <w:proofErr w:type="spellStart"/>
      <w:r w:rsidR="00656B74" w:rsidRPr="00656B74">
        <w:t>Llavors</w:t>
      </w:r>
      <w:proofErr w:type="spellEnd"/>
      <w:r w:rsidR="00656B74" w:rsidRPr="00656B74">
        <w:t xml:space="preserve"> ha de mostrar per pantalla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vocals</w:t>
      </w:r>
      <w:proofErr w:type="spellEnd"/>
      <w:r w:rsidR="00656B74" w:rsidRPr="00656B74">
        <w:t xml:space="preserve"> i </w:t>
      </w:r>
      <w:proofErr w:type="spellStart"/>
      <w:r w:rsidR="00656B74" w:rsidRPr="00656B74">
        <w:t>quantes</w:t>
      </w:r>
      <w:proofErr w:type="spellEnd"/>
      <w:r w:rsidR="00656B74" w:rsidRPr="00656B74">
        <w:t xml:space="preserve"> </w:t>
      </w:r>
      <w:proofErr w:type="spellStart"/>
      <w:r w:rsidR="00656B74" w:rsidRPr="00656B74">
        <w:t>consonants</w:t>
      </w:r>
      <w:proofErr w:type="spellEnd"/>
      <w:r w:rsidR="00656B74">
        <w:t xml:space="preserve"> ha </w:t>
      </w:r>
      <w:proofErr w:type="spellStart"/>
      <w:r w:rsidR="00656B74">
        <w:t>introduït</w:t>
      </w:r>
      <w:proofErr w:type="spellEnd"/>
    </w:p>
    <w:p w14:paraId="6EBD5DE2" w14:textId="77777777" w:rsidR="00656B74" w:rsidRPr="00656B74" w:rsidRDefault="00656B74" w:rsidP="00461009">
      <w:pPr>
        <w:pStyle w:val="Resultat0"/>
      </w:pPr>
      <w:r w:rsidRPr="00656B74">
        <w:t>Exemple</w:t>
      </w:r>
    </w:p>
    <w:p w14:paraId="71C7A3DB" w14:textId="77777777" w:rsidR="00656B74" w:rsidRDefault="00656B7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a</w:t>
      </w:r>
      <w:r>
        <w:t>aa,,,tt4f</w:t>
      </w:r>
    </w:p>
    <w:p w14:paraId="12E5F309" w14:textId="77777777" w:rsidR="00705334" w:rsidRDefault="00705334" w:rsidP="00461009">
      <w:pPr>
        <w:pStyle w:val="Resultat0"/>
      </w:pPr>
      <w:r>
        <w:t>Resultat: Total de vocals:3 I Total de consonants: 3</w:t>
      </w:r>
    </w:p>
    <w:p w14:paraId="1AA95818" w14:textId="77777777" w:rsidR="00705334" w:rsidRPr="00461009" w:rsidRDefault="00705334" w:rsidP="00461009">
      <w:pPr>
        <w:pStyle w:val="Resultat0"/>
        <w:rPr>
          <w:sz w:val="6"/>
        </w:rPr>
      </w:pPr>
    </w:p>
    <w:p w14:paraId="6DA5508E" w14:textId="77777777" w:rsidR="00705334" w:rsidRPr="00656B74" w:rsidRDefault="00705334" w:rsidP="00461009">
      <w:pPr>
        <w:pStyle w:val="Resultat0"/>
      </w:pPr>
      <w:r w:rsidRPr="00656B74">
        <w:lastRenderedPageBreak/>
        <w:t>Exemple</w:t>
      </w:r>
    </w:p>
    <w:p w14:paraId="7A104E7E" w14:textId="77777777" w:rsidR="00656B74" w:rsidRDefault="00705334" w:rsidP="00461009">
      <w:pPr>
        <w:pStyle w:val="Resultat0"/>
      </w:pPr>
      <w:proofErr w:type="spellStart"/>
      <w:r w:rsidRPr="00656B74">
        <w:t>Caracters</w:t>
      </w:r>
      <w:proofErr w:type="spellEnd"/>
      <w:r w:rsidRPr="00656B74">
        <w:t xml:space="preserve"> introduïts per l’usuari: </w:t>
      </w:r>
      <w:proofErr w:type="spellStart"/>
      <w:r w:rsidRPr="00656B74">
        <w:t>afg</w:t>
      </w:r>
      <w:r>
        <w:t>z</w:t>
      </w:r>
      <w:proofErr w:type="spellEnd"/>
    </w:p>
    <w:p w14:paraId="5EA0422A" w14:textId="77777777" w:rsidR="00705334" w:rsidRDefault="00705334" w:rsidP="00461009">
      <w:pPr>
        <w:pStyle w:val="Resultat0"/>
      </w:pPr>
      <w:r>
        <w:t>Resultat: Total de vocals:1 i Total de consonants: 2</w:t>
      </w:r>
    </w:p>
    <w:p w14:paraId="451731FB" w14:textId="77777777" w:rsidR="00C140E8" w:rsidRPr="00C140E8" w:rsidRDefault="00454D4B" w:rsidP="003C28B2">
      <w:r w:rsidRPr="009320BC">
        <w:rPr>
          <w:b/>
          <w:highlight w:val="magenta"/>
        </w:rPr>
        <w:t>(</w:t>
      </w:r>
      <w:proofErr w:type="spellStart"/>
      <w:r w:rsidRPr="009320BC">
        <w:rPr>
          <w:b/>
          <w:highlight w:val="magenta"/>
        </w:rPr>
        <w:t>Compta_Paraules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r w:rsidR="00EC0A20" w:rsidRPr="00EC0A20">
        <w:t>Donada una frase acabada en ‘</w:t>
      </w:r>
      <w:r w:rsidR="00EC0A20">
        <w:t>.</w:t>
      </w:r>
      <w:r w:rsidR="00EC0A20" w:rsidRPr="00EC0A20">
        <w:t xml:space="preserve">’. </w:t>
      </w:r>
      <w:r w:rsidR="00EC0A20">
        <w:t xml:space="preserve">Calcula </w:t>
      </w:r>
      <w:proofErr w:type="spellStart"/>
      <w:r w:rsidR="00EC0A20">
        <w:t>quantes</w:t>
      </w:r>
      <w:proofErr w:type="spellEnd"/>
      <w:r w:rsidR="00EC0A20">
        <w:t xml:space="preserve"> </w:t>
      </w:r>
      <w:proofErr w:type="spellStart"/>
      <w:r w:rsidR="00EC0A20">
        <w:t>paraules</w:t>
      </w:r>
      <w:proofErr w:type="spellEnd"/>
      <w:r w:rsidR="00EC0A20">
        <w:t xml:space="preserve"> </w:t>
      </w:r>
      <w:proofErr w:type="spellStart"/>
      <w:r w:rsidR="00EC0A20">
        <w:t>s’han</w:t>
      </w:r>
      <w:proofErr w:type="spellEnd"/>
      <w:r w:rsidR="00EC0A20">
        <w:t xml:space="preserve"> </w:t>
      </w:r>
      <w:proofErr w:type="spellStart"/>
      <w:r w:rsidR="00EC0A20">
        <w:t>introduït</w:t>
      </w:r>
      <w:proofErr w:type="spellEnd"/>
      <w:r w:rsidR="00EC0A20">
        <w:t xml:space="preserve">. Cal </w:t>
      </w:r>
      <w:proofErr w:type="spellStart"/>
      <w:r w:rsidR="00EC0A20">
        <w:t>tenir</w:t>
      </w:r>
      <w:proofErr w:type="spellEnd"/>
      <w:r w:rsidR="00EC0A20">
        <w:t xml:space="preserve"> en </w:t>
      </w:r>
      <w:proofErr w:type="spellStart"/>
      <w:r w:rsidR="00EC0A20">
        <w:t>compte</w:t>
      </w:r>
      <w:proofErr w:type="spellEnd"/>
      <w:r w:rsidR="00EC0A20">
        <w:t xml:space="preserve"> que </w:t>
      </w:r>
      <w:proofErr w:type="spellStart"/>
      <w:r w:rsidR="00EC0A20">
        <w:t>els</w:t>
      </w:r>
      <w:proofErr w:type="spellEnd"/>
      <w:r w:rsidR="00EC0A20">
        <w:t xml:space="preserve"> </w:t>
      </w:r>
      <w:proofErr w:type="spellStart"/>
      <w:r w:rsidR="00EC0A20">
        <w:t>caràcters</w:t>
      </w:r>
      <w:proofErr w:type="spellEnd"/>
      <w:r w:rsidR="00EC0A20">
        <w:t xml:space="preserve"> que </w:t>
      </w:r>
      <w:proofErr w:type="spellStart"/>
      <w:r w:rsidR="00EC0A20">
        <w:t>introduirem</w:t>
      </w:r>
      <w:proofErr w:type="spellEnd"/>
      <w:r w:rsidR="00EC0A20">
        <w:t xml:space="preserve"> </w:t>
      </w:r>
      <w:proofErr w:type="spellStart"/>
      <w:r w:rsidR="00EC0A20">
        <w:t>seran</w:t>
      </w:r>
      <w:proofErr w:type="spellEnd"/>
      <w:r w:rsidR="00EC0A20">
        <w:t xml:space="preserve"> </w:t>
      </w:r>
      <w:proofErr w:type="spellStart"/>
      <w:r w:rsidR="00EC0A20">
        <w:t>tots</w:t>
      </w:r>
      <w:proofErr w:type="spellEnd"/>
      <w:r w:rsidR="00EC0A20">
        <w:t xml:space="preserve"> </w:t>
      </w:r>
      <w:proofErr w:type="spellStart"/>
      <w:r w:rsidR="00EC0A20">
        <w:t>correctes</w:t>
      </w:r>
      <w:proofErr w:type="spellEnd"/>
      <w:r w:rsidR="00EC0A20">
        <w:t xml:space="preserve"> i que entre </w:t>
      </w:r>
      <w:proofErr w:type="spellStart"/>
      <w:r w:rsidR="00EC0A20">
        <w:t>paraula</w:t>
      </w:r>
      <w:proofErr w:type="spellEnd"/>
      <w:r w:rsidR="00EC0A20">
        <w:t xml:space="preserve"> i </w:t>
      </w:r>
      <w:proofErr w:type="spellStart"/>
      <w:r w:rsidR="00EC0A20">
        <w:t>paraula</w:t>
      </w:r>
      <w:proofErr w:type="spellEnd"/>
      <w:r w:rsidR="00EC0A20">
        <w:t xml:space="preserve"> hi poden </w:t>
      </w:r>
      <w:proofErr w:type="spellStart"/>
      <w:r w:rsidR="00EC0A20">
        <w:t>haver</w:t>
      </w:r>
      <w:proofErr w:type="spellEnd"/>
      <w:r w:rsidR="00EC0A20">
        <w:t xml:space="preserve"> </w:t>
      </w:r>
      <w:proofErr w:type="spellStart"/>
      <w:r w:rsidR="00EC0A20">
        <w:t>més</w:t>
      </w:r>
      <w:proofErr w:type="spellEnd"/>
      <w:r w:rsidR="00EC0A20">
        <w:t xml:space="preserve"> </w:t>
      </w:r>
      <w:proofErr w:type="spellStart"/>
      <w:r w:rsidR="00EC0A20">
        <w:t>d’un</w:t>
      </w:r>
      <w:proofErr w:type="spellEnd"/>
      <w:r w:rsidR="00EC0A20">
        <w:t xml:space="preserve"> </w:t>
      </w:r>
      <w:proofErr w:type="spellStart"/>
      <w:r w:rsidR="00EC0A20">
        <w:t>espai</w:t>
      </w:r>
      <w:proofErr w:type="spellEnd"/>
      <w:r w:rsidR="00C140E8">
        <w:t xml:space="preserve">. </w:t>
      </w:r>
      <w:proofErr w:type="spellStart"/>
      <w:r w:rsidR="00C140E8" w:rsidRPr="00C140E8">
        <w:t>Recordeu</w:t>
      </w:r>
      <w:proofErr w:type="spellEnd"/>
      <w:r w:rsidR="00C140E8" w:rsidRPr="00C140E8">
        <w:t xml:space="preserve"> el </w:t>
      </w:r>
      <w:proofErr w:type="spellStart"/>
      <w:r w:rsidR="00C140E8" w:rsidRPr="00C140E8">
        <w:t>l’espai</w:t>
      </w:r>
      <w:proofErr w:type="spellEnd"/>
      <w:r w:rsidR="00C140E8" w:rsidRPr="00C140E8">
        <w:t xml:space="preserve"> en </w:t>
      </w:r>
      <w:proofErr w:type="spellStart"/>
      <w:r w:rsidR="00C140E8" w:rsidRPr="00C140E8">
        <w:t>blanc</w:t>
      </w:r>
      <w:proofErr w:type="spellEnd"/>
      <w:r w:rsidR="00C140E8" w:rsidRPr="00C140E8">
        <w:t xml:space="preserve"> </w:t>
      </w:r>
      <w:proofErr w:type="spellStart"/>
      <w:r w:rsidR="00C140E8" w:rsidRPr="00C140E8">
        <w:t>equival</w:t>
      </w:r>
      <w:proofErr w:type="spellEnd"/>
      <w:r w:rsidR="00C140E8" w:rsidRPr="00C140E8">
        <w:t xml:space="preserve"> al </w:t>
      </w:r>
      <w:proofErr w:type="spellStart"/>
      <w:r w:rsidR="00C140E8" w:rsidRPr="00C140E8">
        <w:t>codi</w:t>
      </w:r>
      <w:proofErr w:type="spellEnd"/>
      <w:r w:rsidR="00C140E8" w:rsidRPr="00C140E8">
        <w:t xml:space="preserve"> </w:t>
      </w:r>
      <w:proofErr w:type="spellStart"/>
      <w:r w:rsidR="00C140E8" w:rsidRPr="00C140E8">
        <w:t>ascii</w:t>
      </w:r>
      <w:proofErr w:type="spellEnd"/>
      <w:r w:rsidR="00C140E8" w:rsidRPr="00C140E8">
        <w:t xml:space="preserve"> 10</w:t>
      </w:r>
    </w:p>
    <w:p w14:paraId="25E5332A" w14:textId="77777777" w:rsidR="00535D99" w:rsidRPr="00656B74" w:rsidRDefault="00535D99" w:rsidP="00461009">
      <w:pPr>
        <w:pStyle w:val="Resultat0"/>
      </w:pPr>
      <w:r w:rsidRPr="00656B74">
        <w:t>Exemple</w:t>
      </w:r>
      <w:r>
        <w:t>;</w:t>
      </w:r>
    </w:p>
    <w:p w14:paraId="64E8A8F3" w14:textId="77777777" w:rsidR="00535D99" w:rsidRDefault="00535D99" w:rsidP="00461009">
      <w:pPr>
        <w:pStyle w:val="Resultat0"/>
      </w:pPr>
      <w:proofErr w:type="spellStart"/>
      <w:r w:rsidRPr="00EC0A20">
        <w:t>Caracters</w:t>
      </w:r>
      <w:proofErr w:type="spellEnd"/>
      <w:r w:rsidRPr="00EC0A20">
        <w:t xml:space="preserve"> introduïts per l’usuari: </w:t>
      </w:r>
      <w:r>
        <w:t xml:space="preserve">   </w:t>
      </w:r>
    </w:p>
    <w:p w14:paraId="4CA6522F" w14:textId="77777777" w:rsidR="00535D99" w:rsidRDefault="00535D99" w:rsidP="00461009">
      <w:pPr>
        <w:pStyle w:val="Resultat0"/>
        <w:spacing w:before="0"/>
      </w:pPr>
      <w:r w:rsidRPr="00EC0A20">
        <w:t>H</w:t>
      </w:r>
    </w:p>
    <w:p w14:paraId="23ABC219" w14:textId="77777777" w:rsidR="00535D99" w:rsidRDefault="00535D99" w:rsidP="00461009">
      <w:pPr>
        <w:pStyle w:val="Resultat0"/>
        <w:spacing w:before="0"/>
      </w:pPr>
      <w:r w:rsidRPr="00EC0A20">
        <w:t>o</w:t>
      </w:r>
    </w:p>
    <w:p w14:paraId="0F41F793" w14:textId="77777777" w:rsidR="00535D99" w:rsidRDefault="00535D99" w:rsidP="00461009">
      <w:pPr>
        <w:pStyle w:val="Resultat0"/>
        <w:spacing w:before="0"/>
      </w:pPr>
      <w:r w:rsidRPr="00EC0A20">
        <w:t>l</w:t>
      </w:r>
    </w:p>
    <w:p w14:paraId="70C3889C" w14:textId="77777777" w:rsidR="00535D99" w:rsidRDefault="00535D99" w:rsidP="00461009">
      <w:pPr>
        <w:pStyle w:val="Resultat0"/>
        <w:spacing w:before="0"/>
      </w:pPr>
      <w:r w:rsidRPr="00EC0A20">
        <w:t>a</w:t>
      </w:r>
    </w:p>
    <w:p w14:paraId="185CAA15" w14:textId="77777777" w:rsidR="00535D99" w:rsidRDefault="00535D99" w:rsidP="00461009">
      <w:pPr>
        <w:pStyle w:val="Resultat0"/>
        <w:spacing w:before="0"/>
      </w:pPr>
    </w:p>
    <w:p w14:paraId="35F5A033" w14:textId="77777777" w:rsidR="00535D99" w:rsidRDefault="00535D99" w:rsidP="00461009">
      <w:pPr>
        <w:pStyle w:val="Resultat0"/>
        <w:spacing w:before="0"/>
      </w:pPr>
    </w:p>
    <w:p w14:paraId="2B0FA3B0" w14:textId="77777777" w:rsidR="00535D99" w:rsidRDefault="00535D99" w:rsidP="00461009">
      <w:pPr>
        <w:pStyle w:val="Resultat0"/>
        <w:spacing w:before="0"/>
      </w:pPr>
      <w:r>
        <w:t>a</w:t>
      </w:r>
    </w:p>
    <w:p w14:paraId="120764A4" w14:textId="77777777" w:rsidR="00535D99" w:rsidRDefault="00535D99" w:rsidP="00461009">
      <w:pPr>
        <w:pStyle w:val="Resultat0"/>
        <w:spacing w:before="0"/>
      </w:pPr>
      <w:r>
        <w:t>d</w:t>
      </w:r>
    </w:p>
    <w:p w14:paraId="40ACA8EA" w14:textId="77777777" w:rsidR="00535D99" w:rsidRDefault="00535D99" w:rsidP="00461009">
      <w:pPr>
        <w:pStyle w:val="Resultat0"/>
        <w:spacing w:before="0"/>
      </w:pPr>
      <w:r>
        <w:t>e</w:t>
      </w:r>
    </w:p>
    <w:p w14:paraId="3AD901D5" w14:textId="77777777" w:rsidR="00535D99" w:rsidRDefault="00535D99" w:rsidP="00461009">
      <w:pPr>
        <w:pStyle w:val="Resultat0"/>
        <w:spacing w:before="0"/>
      </w:pPr>
      <w:r>
        <w:t>u</w:t>
      </w:r>
    </w:p>
    <w:p w14:paraId="322826A4" w14:textId="77777777" w:rsidR="00535D99" w:rsidRDefault="00535D99" w:rsidP="00461009">
      <w:pPr>
        <w:pStyle w:val="Resultat0"/>
        <w:spacing w:before="0"/>
      </w:pPr>
    </w:p>
    <w:p w14:paraId="495F2863" w14:textId="77777777" w:rsidR="00535D99" w:rsidRDefault="00535D99" w:rsidP="00461009">
      <w:pPr>
        <w:pStyle w:val="Resultat0"/>
        <w:spacing w:before="0"/>
      </w:pPr>
      <w:r>
        <w:t>a</w:t>
      </w:r>
    </w:p>
    <w:p w14:paraId="629D2A64" w14:textId="77777777" w:rsidR="00535D99" w:rsidRDefault="00535D99" w:rsidP="00461009">
      <w:pPr>
        <w:pStyle w:val="Resultat0"/>
        <w:spacing w:before="0"/>
      </w:pPr>
      <w:r>
        <w:t>.</w:t>
      </w:r>
    </w:p>
    <w:p w14:paraId="427022A8" w14:textId="77777777" w:rsidR="00535D99" w:rsidRDefault="00535D99" w:rsidP="00461009">
      <w:pPr>
        <w:pStyle w:val="Resultat0"/>
      </w:pPr>
      <w:r w:rsidRPr="00EC0A20">
        <w:t xml:space="preserve">   </w:t>
      </w:r>
    </w:p>
    <w:p w14:paraId="62EE692F" w14:textId="77777777" w:rsidR="00EC0A20" w:rsidRPr="00461009" w:rsidRDefault="00535D99" w:rsidP="00461009">
      <w:pPr>
        <w:pStyle w:val="Resultat0"/>
        <w:rPr>
          <w:lang w:val="es-ES"/>
        </w:rPr>
      </w:pPr>
      <w:r>
        <w:t>Resultat: Total de paraules: 3</w:t>
      </w:r>
    </w:p>
    <w:p w14:paraId="6F462E53" w14:textId="77777777" w:rsidR="00EC0A20" w:rsidRDefault="00454D4B" w:rsidP="003C28B2">
      <w:r w:rsidRPr="009320BC">
        <w:rPr>
          <w:b/>
          <w:highlight w:val="magenta"/>
        </w:rPr>
        <w:t>(</w:t>
      </w:r>
      <w:proofErr w:type="spellStart"/>
      <w:r w:rsidR="0020182C" w:rsidRPr="009320BC">
        <w:rPr>
          <w:b/>
          <w:highlight w:val="magenta"/>
        </w:rPr>
        <w:t>Serie_</w:t>
      </w:r>
      <w:r w:rsidRPr="009320BC">
        <w:rPr>
          <w:b/>
          <w:highlight w:val="magenta"/>
        </w:rPr>
        <w:t>Creixent_Res_Decreixent</w:t>
      </w:r>
      <w:proofErr w:type="spellEnd"/>
      <w:r w:rsidRPr="009320BC">
        <w:rPr>
          <w:b/>
          <w:highlight w:val="magenta"/>
        </w:rPr>
        <w:t>)</w:t>
      </w:r>
      <w:r>
        <w:t xml:space="preserve"> </w:t>
      </w:r>
      <w:proofErr w:type="spellStart"/>
      <w:r w:rsidR="00EC0A20" w:rsidRPr="00EC0A20">
        <w:t>Fe</w:t>
      </w:r>
      <w:r w:rsidR="00275D57">
        <w:t>r</w:t>
      </w:r>
      <w:proofErr w:type="spellEnd"/>
      <w:r w:rsidR="00275D57">
        <w:t xml:space="preserve"> un </w:t>
      </w:r>
      <w:proofErr w:type="spellStart"/>
      <w:r w:rsidR="00275D57">
        <w:t>algoritme</w:t>
      </w:r>
      <w:proofErr w:type="spellEnd"/>
      <w:r w:rsidR="00275D57">
        <w:t xml:space="preserve"> que </w:t>
      </w:r>
      <w:proofErr w:type="spellStart"/>
      <w:r w:rsidR="00275D57">
        <w:t>donat</w:t>
      </w:r>
      <w:proofErr w:type="spellEnd"/>
      <w:r w:rsidR="00275D57">
        <w:t xml:space="preserve"> una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</w:t>
      </w:r>
      <w:proofErr w:type="spellStart"/>
      <w:r w:rsidR="00EC0A20" w:rsidRPr="00EC0A20">
        <w:t>naturals</w:t>
      </w:r>
      <w:proofErr w:type="spellEnd"/>
      <w:r w:rsidR="00EC0A20" w:rsidRPr="00EC0A20">
        <w:t xml:space="preserve"> </w:t>
      </w:r>
      <w:proofErr w:type="spellStart"/>
      <w:r w:rsidR="00EC0A20" w:rsidRPr="00EC0A20">
        <w:t>introdu</w:t>
      </w:r>
      <w:r w:rsidR="00275D57">
        <w:t>ïts</w:t>
      </w:r>
      <w:proofErr w:type="spellEnd"/>
      <w:r w:rsidR="00EC0A20" w:rsidRPr="00EC0A20">
        <w:t xml:space="preserve"> per</w:t>
      </w:r>
      <w:r w:rsidR="00275D57">
        <w:t xml:space="preserve"> </w:t>
      </w:r>
      <w:proofErr w:type="spellStart"/>
      <w:r w:rsidR="00EC0A20" w:rsidRPr="00EC0A20">
        <w:t>l'us</w:t>
      </w:r>
      <w:r w:rsidR="00275D57">
        <w:t>uari</w:t>
      </w:r>
      <w:proofErr w:type="spellEnd"/>
      <w:r w:rsidR="00275D57">
        <w:t xml:space="preserve">, </w:t>
      </w:r>
      <w:proofErr w:type="spellStart"/>
      <w:r w:rsidR="00275D57">
        <w:t>indiqui</w:t>
      </w:r>
      <w:proofErr w:type="spellEnd"/>
      <w:r w:rsidR="00275D57">
        <w:t xml:space="preserve"> si </w:t>
      </w:r>
      <w:proofErr w:type="spellStart"/>
      <w:r w:rsidR="00275D57">
        <w:t>aquesta</w:t>
      </w:r>
      <w:proofErr w:type="spellEnd"/>
      <w:r w:rsidR="00275D57">
        <w:t xml:space="preserve"> </w:t>
      </w:r>
      <w:proofErr w:type="spellStart"/>
      <w:r w:rsidR="00275D57">
        <w:t>sèrie</w:t>
      </w:r>
      <w:proofErr w:type="spellEnd"/>
      <w:r w:rsidR="00275D57">
        <w:t xml:space="preserve"> </w:t>
      </w:r>
      <w:proofErr w:type="spellStart"/>
      <w:r w:rsidR="00275D57">
        <w:t>és</w:t>
      </w:r>
      <w:proofErr w:type="spellEnd"/>
      <w:r w:rsidR="00275D57">
        <w:t xml:space="preserve"> </w:t>
      </w:r>
      <w:proofErr w:type="spellStart"/>
      <w:r w:rsidR="00275D57">
        <w:t>creixent</w:t>
      </w:r>
      <w:proofErr w:type="spellEnd"/>
      <w:r w:rsidR="00275D57">
        <w:t xml:space="preserve"> (cada nombre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major</w:t>
      </w:r>
      <w:proofErr w:type="spellEnd"/>
      <w:r w:rsidR="00EC0A20" w:rsidRPr="00EC0A20">
        <w:t xml:space="preserve"> o igual</w:t>
      </w:r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), no </w:t>
      </w:r>
      <w:proofErr w:type="spellStart"/>
      <w:r w:rsidR="00EC0A20" w:rsidRPr="00EC0A20">
        <w:t>cr</w:t>
      </w:r>
      <w:r w:rsidR="00275D57">
        <w:t>eixent</w:t>
      </w:r>
      <w:proofErr w:type="spellEnd"/>
      <w:r w:rsidR="00275D57">
        <w:t xml:space="preserve">  (hi </w:t>
      </w:r>
      <w:proofErr w:type="spellStart"/>
      <w:r w:rsidR="00275D57">
        <w:t>ha</w:t>
      </w:r>
      <w:proofErr w:type="spellEnd"/>
      <w:r w:rsidR="00275D57">
        <w:t xml:space="preserve"> un nombre que no </w:t>
      </w:r>
      <w:proofErr w:type="spellStart"/>
      <w:r w:rsidR="00275D57">
        <w:t>é</w:t>
      </w:r>
      <w:r w:rsidR="00EC0A20" w:rsidRPr="00EC0A20">
        <w:t>s</w:t>
      </w:r>
      <w:proofErr w:type="spellEnd"/>
      <w:r w:rsidR="00EC0A20" w:rsidRPr="00EC0A20">
        <w:t xml:space="preserve"> igual o </w:t>
      </w:r>
      <w:proofErr w:type="spellStart"/>
      <w:r w:rsidR="00EC0A20" w:rsidRPr="00EC0A20">
        <w:t>major</w:t>
      </w:r>
      <w:proofErr w:type="spellEnd"/>
      <w:r w:rsidR="00275D57">
        <w:t xml:space="preserve"> </w:t>
      </w:r>
      <w:r w:rsidR="00EC0A20" w:rsidRPr="00EC0A20">
        <w:t xml:space="preserve">que </w:t>
      </w:r>
      <w:proofErr w:type="spellStart"/>
      <w:r w:rsidR="00EC0A20" w:rsidRPr="00EC0A20">
        <w:t>l'anterior</w:t>
      </w:r>
      <w:proofErr w:type="spellEnd"/>
      <w:r w:rsidR="00EC0A20" w:rsidRPr="00EC0A20">
        <w:t xml:space="preserve">) o </w:t>
      </w:r>
      <w:proofErr w:type="spellStart"/>
      <w:r w:rsidR="00275D57">
        <w:t>decreixent</w:t>
      </w:r>
      <w:proofErr w:type="spellEnd"/>
      <w:r w:rsidR="00275D57">
        <w:t xml:space="preserve"> (</w:t>
      </w:r>
      <w:proofErr w:type="spellStart"/>
      <w:r w:rsidR="00275D57">
        <w:t>tots</w:t>
      </w:r>
      <w:proofErr w:type="spellEnd"/>
      <w:r w:rsidR="00275D57">
        <w:t xml:space="preserve"> </w:t>
      </w:r>
      <w:proofErr w:type="spellStart"/>
      <w:r w:rsidR="00275D57">
        <w:t>els</w:t>
      </w:r>
      <w:proofErr w:type="spellEnd"/>
      <w:r w:rsidR="00275D57">
        <w:t xml:space="preserve"> nombres </w:t>
      </w:r>
      <w:proofErr w:type="spellStart"/>
      <w:r w:rsidR="00275D57">
        <w:t>són</w:t>
      </w:r>
      <w:proofErr w:type="spellEnd"/>
      <w:r w:rsidR="00275D57">
        <w:t xml:space="preserve"> </w:t>
      </w:r>
      <w:proofErr w:type="spellStart"/>
      <w:r w:rsidR="00275D57">
        <w:t>iguals</w:t>
      </w:r>
      <w:proofErr w:type="spellEnd"/>
      <w:r w:rsidR="00275D57">
        <w:t xml:space="preserve"> o </w:t>
      </w:r>
      <w:proofErr w:type="spellStart"/>
      <w:r w:rsidR="00275D57">
        <w:t>mé</w:t>
      </w:r>
      <w:r w:rsidR="00EC0A20" w:rsidRPr="00EC0A20">
        <w:t>s</w:t>
      </w:r>
      <w:proofErr w:type="spellEnd"/>
      <w:r w:rsidR="00EC0A20" w:rsidRPr="00EC0A20">
        <w:t xml:space="preserve"> </w:t>
      </w:r>
      <w:proofErr w:type="spellStart"/>
      <w:r w:rsidR="00EC0A20" w:rsidRPr="00EC0A20">
        <w:t>petits</w:t>
      </w:r>
      <w:proofErr w:type="spellEnd"/>
      <w:r w:rsidR="00EC0A20" w:rsidRPr="00EC0A20">
        <w:t xml:space="preserve"> que</w:t>
      </w:r>
      <w:r w:rsidR="00275D57">
        <w:t xml:space="preserve"> </w:t>
      </w:r>
      <w:proofErr w:type="spellStart"/>
      <w:r w:rsidR="00275D57">
        <w:t>l'anterior</w:t>
      </w:r>
      <w:proofErr w:type="spellEnd"/>
      <w:r w:rsidR="00275D57">
        <w:t xml:space="preserve">). La </w:t>
      </w:r>
      <w:proofErr w:type="spellStart"/>
      <w:r w:rsidR="00275D57">
        <w:t>sè</w:t>
      </w:r>
      <w:r w:rsidR="00EC0A20" w:rsidRPr="00EC0A20">
        <w:t>rie</w:t>
      </w:r>
      <w:proofErr w:type="spellEnd"/>
      <w:r w:rsidR="00EC0A20" w:rsidRPr="00EC0A20">
        <w:t xml:space="preserve"> de nombres acaba </w:t>
      </w:r>
      <w:proofErr w:type="spellStart"/>
      <w:r w:rsidR="00EC0A20" w:rsidRPr="00EC0A20">
        <w:t>quan</w:t>
      </w:r>
      <w:proofErr w:type="spellEnd"/>
      <w:r w:rsidR="00EC0A20" w:rsidRPr="00EC0A20">
        <w:t xml:space="preserve"> </w:t>
      </w:r>
      <w:proofErr w:type="spellStart"/>
      <w:r w:rsidR="00EC0A20" w:rsidRPr="00EC0A20">
        <w:t>l'usuari</w:t>
      </w:r>
      <w:proofErr w:type="spellEnd"/>
      <w:r w:rsidR="00EC0A20" w:rsidRPr="00EC0A20">
        <w:t xml:space="preserve"> </w:t>
      </w:r>
      <w:proofErr w:type="spellStart"/>
      <w:r w:rsidR="00EC0A20" w:rsidRPr="00EC0A20">
        <w:t>introdueix</w:t>
      </w:r>
      <w:proofErr w:type="spellEnd"/>
      <w:r w:rsidR="00EC0A20" w:rsidRPr="00EC0A20">
        <w:t xml:space="preserve"> un 0 (</w:t>
      </w:r>
      <w:proofErr w:type="spellStart"/>
      <w:r w:rsidR="00EC0A20" w:rsidRPr="00EC0A20">
        <w:t>zero</w:t>
      </w:r>
      <w:proofErr w:type="spellEnd"/>
      <w:r w:rsidR="00EC0A20" w:rsidRPr="00EC0A20">
        <w:t>)</w:t>
      </w:r>
    </w:p>
    <w:p w14:paraId="726C28D3" w14:textId="77777777" w:rsidR="00275D57" w:rsidRPr="00656B74" w:rsidRDefault="00275D57" w:rsidP="00461009">
      <w:pPr>
        <w:pStyle w:val="Resultat0"/>
      </w:pPr>
      <w:r w:rsidRPr="00656B74">
        <w:t>Exemple</w:t>
      </w:r>
      <w:r w:rsidR="00454D4B">
        <w:t>s:</w:t>
      </w:r>
    </w:p>
    <w:p w14:paraId="3A671E77" w14:textId="77777777" w:rsidR="00275D57" w:rsidRDefault="00275D57" w:rsidP="00461009">
      <w:pPr>
        <w:pStyle w:val="Resultat0"/>
      </w:pPr>
      <w:r>
        <w:t>Números introduïts: 3 3 6 7 8 8 0</w:t>
      </w:r>
    </w:p>
    <w:p w14:paraId="21087FCB" w14:textId="77777777" w:rsidR="00275D57" w:rsidRDefault="00275D57" w:rsidP="00461009">
      <w:pPr>
        <w:pStyle w:val="Resultat0"/>
      </w:pPr>
      <w:r>
        <w:t>Resposta: Sèrie creixent</w:t>
      </w:r>
    </w:p>
    <w:p w14:paraId="5E1B49F0" w14:textId="77777777" w:rsidR="00275D57" w:rsidRPr="00461009" w:rsidRDefault="00275D57" w:rsidP="00461009">
      <w:pPr>
        <w:pStyle w:val="Resultat0"/>
        <w:rPr>
          <w:sz w:val="4"/>
        </w:rPr>
      </w:pPr>
    </w:p>
    <w:p w14:paraId="57F0690F" w14:textId="77777777" w:rsidR="00275D57" w:rsidRDefault="00275D57" w:rsidP="00461009">
      <w:pPr>
        <w:pStyle w:val="Resultat0"/>
      </w:pPr>
      <w:r>
        <w:t>Números introduïts: 3 3 6 7 6 8 0</w:t>
      </w:r>
    </w:p>
    <w:p w14:paraId="3CFB3B5E" w14:textId="77777777" w:rsidR="00275D57" w:rsidRDefault="00275D57" w:rsidP="00461009">
      <w:pPr>
        <w:pStyle w:val="Resultat0"/>
      </w:pPr>
      <w:r>
        <w:t>Resposta: Sèrie no creixent</w:t>
      </w:r>
    </w:p>
    <w:p w14:paraId="0D21539A" w14:textId="77777777" w:rsidR="00275D57" w:rsidRPr="00461009" w:rsidRDefault="00275D57" w:rsidP="00461009">
      <w:pPr>
        <w:pStyle w:val="Resultat0"/>
        <w:rPr>
          <w:sz w:val="8"/>
        </w:rPr>
      </w:pPr>
    </w:p>
    <w:p w14:paraId="5290F53D" w14:textId="77777777" w:rsidR="00275D57" w:rsidRDefault="00275D57" w:rsidP="00461009">
      <w:pPr>
        <w:pStyle w:val="Resultat0"/>
      </w:pPr>
      <w:r>
        <w:t>Números introduïts: 3 3 2 2 1 0</w:t>
      </w:r>
    </w:p>
    <w:p w14:paraId="1E1D0B24" w14:textId="77777777" w:rsidR="00275D57" w:rsidRDefault="00275D57" w:rsidP="00461009">
      <w:pPr>
        <w:pStyle w:val="Resultat0"/>
      </w:pPr>
      <w:r>
        <w:t>Resposta: Sèrie decreixent</w:t>
      </w:r>
    </w:p>
    <w:p w14:paraId="5B411FB8" w14:textId="77777777" w:rsidR="00511FA8" w:rsidRPr="00461009" w:rsidRDefault="00511FA8" w:rsidP="00461009">
      <w:pPr>
        <w:pStyle w:val="Resultat0"/>
        <w:rPr>
          <w:sz w:val="6"/>
        </w:rPr>
      </w:pPr>
    </w:p>
    <w:p w14:paraId="6C6AC629" w14:textId="77777777" w:rsidR="00511FA8" w:rsidRDefault="00511FA8" w:rsidP="00461009">
      <w:pPr>
        <w:pStyle w:val="Resultat0"/>
      </w:pPr>
      <w:r>
        <w:lastRenderedPageBreak/>
        <w:t>Números introduïts: 3 3 3 0</w:t>
      </w:r>
    </w:p>
    <w:p w14:paraId="5740F772" w14:textId="77777777" w:rsidR="00511FA8" w:rsidRDefault="00511FA8" w:rsidP="00461009">
      <w:pPr>
        <w:pStyle w:val="Resultat0"/>
      </w:pPr>
      <w:r>
        <w:t>Resposta: La sèrie no creix ni decreix</w:t>
      </w:r>
    </w:p>
    <w:p w14:paraId="7261C79F" w14:textId="77777777" w:rsidR="00275D57" w:rsidRDefault="00275D57" w:rsidP="00461009">
      <w:pPr>
        <w:pStyle w:val="Resultat0"/>
        <w:ind w:left="0"/>
      </w:pPr>
    </w:p>
    <w:p w14:paraId="2C341E97" w14:textId="77777777" w:rsidR="00511FA8" w:rsidRDefault="00511FA8" w:rsidP="00461009">
      <w:pPr>
        <w:pStyle w:val="Resultat0"/>
      </w:pPr>
      <w:r>
        <w:t>Procediment: demana els dos primers números abans d’entrar en el bucle i determina si la seqüència amb aquests dos números està pujant o baixant.</w:t>
      </w:r>
    </w:p>
    <w:p w14:paraId="66865C32" w14:textId="77777777" w:rsidR="00511FA8" w:rsidRDefault="00511FA8" w:rsidP="00461009">
      <w:pPr>
        <w:pStyle w:val="Resultat0"/>
      </w:pPr>
      <w:r>
        <w:t>El cas que siguin iguals l’hauràs de tractar com a cas especial</w:t>
      </w:r>
    </w:p>
    <w:p w14:paraId="4B8BE618" w14:textId="77777777" w:rsidR="00511FA8" w:rsidRDefault="00511FA8" w:rsidP="00461009">
      <w:pPr>
        <w:pStyle w:val="Resultat0"/>
      </w:pPr>
      <w:r>
        <w:t xml:space="preserve">Seguidament dins del bucle cerca quines són les condicions que fan que tant creixent com decreixent </w:t>
      </w:r>
      <w:proofErr w:type="spellStart"/>
      <w:r>
        <w:t>canvïin</w:t>
      </w:r>
      <w:proofErr w:type="spellEnd"/>
      <w:r>
        <w:t xml:space="preserve"> d’estat</w:t>
      </w:r>
    </w:p>
    <w:p w14:paraId="51071131" w14:textId="77777777" w:rsidR="00275D57" w:rsidRPr="00454D4B" w:rsidRDefault="00275D57" w:rsidP="00461009">
      <w:pPr>
        <w:pStyle w:val="Resultat0"/>
        <w:ind w:left="0"/>
        <w:rPr>
          <w:rFonts w:eastAsiaTheme="minorEastAsia"/>
        </w:rPr>
      </w:pPr>
    </w:p>
    <w:p w14:paraId="172B62EA" w14:textId="77777777" w:rsidR="00277694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Divisible_NoDivisible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454D4B" w:rsidRPr="00454D4B">
        <w:t>Fer</w:t>
      </w:r>
      <w:proofErr w:type="spellEnd"/>
      <w:r w:rsidR="00454D4B" w:rsidRPr="00454D4B">
        <w:t xml:space="preserve"> un </w:t>
      </w:r>
      <w:proofErr w:type="spellStart"/>
      <w:r w:rsidR="00454D4B" w:rsidRPr="00454D4B">
        <w:t>algoritme</w:t>
      </w:r>
      <w:proofErr w:type="spellEnd"/>
      <w:r w:rsidR="00454D4B" w:rsidRPr="00454D4B">
        <w:t xml:space="preserve"> que </w:t>
      </w:r>
      <w:proofErr w:type="spellStart"/>
      <w:r w:rsidR="00454D4B" w:rsidRPr="00454D4B">
        <w:t>demani</w:t>
      </w:r>
      <w:proofErr w:type="spellEnd"/>
      <w:r w:rsidR="00454D4B" w:rsidRPr="00454D4B">
        <w:t xml:space="preserve"> un nombre a </w:t>
      </w:r>
      <w:proofErr w:type="spellStart"/>
      <w:r w:rsidR="00454D4B" w:rsidRPr="00454D4B">
        <w:t>l'usuari</w:t>
      </w:r>
      <w:proofErr w:type="spellEnd"/>
      <w:r w:rsidR="00454D4B" w:rsidRPr="00454D4B">
        <w:t xml:space="preserve"> i </w:t>
      </w:r>
      <w:proofErr w:type="spellStart"/>
      <w:r w:rsidR="00454D4B" w:rsidRPr="00454D4B">
        <w:t>mostri</w:t>
      </w:r>
      <w:proofErr w:type="spellEnd"/>
      <w:r w:rsidR="00454D4B" w:rsidRPr="00454D4B">
        <w:t xml:space="preserve"> per pantalla</w:t>
      </w:r>
      <w:r w:rsidR="00454D4B">
        <w:t xml:space="preserve">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 xml:space="preserve">DIVISIBLE" si es </w:t>
      </w:r>
      <w:proofErr w:type="spellStart"/>
      <w:r w:rsidR="00454D4B" w:rsidRPr="00454D4B">
        <w:t>pot</w:t>
      </w:r>
      <w:proofErr w:type="spellEnd"/>
      <w:r w:rsidR="00454D4B" w:rsidRPr="00454D4B">
        <w:t xml:space="preserve"> dividir entre </w:t>
      </w:r>
      <w:proofErr w:type="spellStart"/>
      <w:r w:rsidR="00454D4B" w:rsidRPr="00454D4B">
        <w:t>algun</w:t>
      </w:r>
      <w:proofErr w:type="spellEnd"/>
      <w:r w:rsidR="00454D4B" w:rsidRPr="00454D4B">
        <w:t xml:space="preserve"> nombre del 2 al 10.</w:t>
      </w:r>
      <w:r w:rsidR="00454D4B">
        <w:t xml:space="preserve"> </w:t>
      </w:r>
      <w:r w:rsidR="00454D4B" w:rsidRPr="00454D4B">
        <w:t>Si</w:t>
      </w:r>
      <w:r w:rsidR="00454D4B">
        <w:t xml:space="preserve"> no, ha de mostrar el </w:t>
      </w:r>
      <w:proofErr w:type="spellStart"/>
      <w:r w:rsidR="00454D4B">
        <w:t>missatge</w:t>
      </w:r>
      <w:proofErr w:type="spellEnd"/>
      <w:r w:rsidR="00454D4B">
        <w:t xml:space="preserve"> “</w:t>
      </w:r>
      <w:r w:rsidR="00454D4B" w:rsidRPr="00454D4B">
        <w:t>NO DIVISIBLE"</w:t>
      </w:r>
      <w:r w:rsidR="00454D4B">
        <w:t xml:space="preserve">. </w:t>
      </w:r>
      <w:proofErr w:type="spellStart"/>
      <w:r w:rsidR="00454D4B">
        <w:t>Fixa’t</w:t>
      </w:r>
      <w:proofErr w:type="spellEnd"/>
      <w:r w:rsidR="00454D4B">
        <w:t xml:space="preserve"> que en el </w:t>
      </w:r>
      <w:proofErr w:type="spellStart"/>
      <w:r w:rsidR="00454D4B">
        <w:t>moment</w:t>
      </w:r>
      <w:proofErr w:type="spellEnd"/>
      <w:r w:rsidR="00454D4B">
        <w:t xml:space="preserve"> que </w:t>
      </w:r>
      <w:proofErr w:type="spellStart"/>
      <w:r w:rsidR="00454D4B">
        <w:t>sigui</w:t>
      </w:r>
      <w:proofErr w:type="spellEnd"/>
      <w:r w:rsidR="00454D4B">
        <w:t xml:space="preserve"> divisible per un número ja no cal que </w:t>
      </w:r>
      <w:proofErr w:type="spellStart"/>
      <w:r w:rsidR="00454D4B">
        <w:t>continuem</w:t>
      </w:r>
      <w:proofErr w:type="spellEnd"/>
      <w:r w:rsidR="00454D4B">
        <w:t xml:space="preserve"> </w:t>
      </w:r>
      <w:proofErr w:type="spellStart"/>
      <w:r w:rsidR="00454D4B">
        <w:t>fent</w:t>
      </w:r>
      <w:proofErr w:type="spellEnd"/>
      <w:r w:rsidR="00454D4B">
        <w:t xml:space="preserve"> la resta de </w:t>
      </w:r>
      <w:proofErr w:type="spellStart"/>
      <w:r w:rsidR="00454D4B">
        <w:t>divisions</w:t>
      </w:r>
      <w:proofErr w:type="spellEnd"/>
      <w:r w:rsidR="00454D4B">
        <w:t>.</w:t>
      </w:r>
    </w:p>
    <w:p w14:paraId="767E63E0" w14:textId="77777777" w:rsidR="00454D4B" w:rsidRDefault="00454D4B" w:rsidP="00461009">
      <w:pPr>
        <w:pStyle w:val="Resultat0"/>
      </w:pPr>
      <w:r>
        <w:t>Exemples:</w:t>
      </w:r>
    </w:p>
    <w:p w14:paraId="69CA8368" w14:textId="77777777" w:rsidR="00454D4B" w:rsidRDefault="00454D4B" w:rsidP="00461009">
      <w:pPr>
        <w:pStyle w:val="Resultat0"/>
      </w:pPr>
      <w:r>
        <w:t>Número: 27</w:t>
      </w:r>
    </w:p>
    <w:p w14:paraId="19201083" w14:textId="77777777" w:rsidR="00454D4B" w:rsidRDefault="00454D4B" w:rsidP="00461009">
      <w:pPr>
        <w:pStyle w:val="Resultat0"/>
      </w:pPr>
      <w:r>
        <w:t>Resultat: Divisible</w:t>
      </w:r>
    </w:p>
    <w:p w14:paraId="7E26425C" w14:textId="77777777" w:rsidR="00454D4B" w:rsidRPr="00461009" w:rsidRDefault="00454D4B" w:rsidP="00461009">
      <w:pPr>
        <w:pStyle w:val="Resultat0"/>
        <w:rPr>
          <w:sz w:val="12"/>
        </w:rPr>
      </w:pPr>
    </w:p>
    <w:p w14:paraId="1CCCBC49" w14:textId="77777777" w:rsidR="00454D4B" w:rsidRDefault="00454D4B" w:rsidP="00461009">
      <w:pPr>
        <w:pStyle w:val="Resultat0"/>
      </w:pPr>
      <w:r>
        <w:t>Número: 17</w:t>
      </w:r>
    </w:p>
    <w:p w14:paraId="755FEF8B" w14:textId="77777777" w:rsidR="00454D4B" w:rsidRDefault="00454D4B" w:rsidP="00461009">
      <w:pPr>
        <w:pStyle w:val="Resultat0"/>
      </w:pPr>
      <w:r>
        <w:t>Resultat: No Divisible</w:t>
      </w:r>
    </w:p>
    <w:p w14:paraId="7C759C15" w14:textId="77777777" w:rsidR="00454D4B" w:rsidRDefault="007C3C45" w:rsidP="003C28B2">
      <w:r w:rsidRPr="009320BC">
        <w:rPr>
          <w:highlight w:val="yellow"/>
        </w:rPr>
        <w:t>(</w:t>
      </w:r>
      <w:proofErr w:type="spellStart"/>
      <w:r w:rsidRPr="009320BC">
        <w:rPr>
          <w:b/>
          <w:highlight w:val="yellow"/>
        </w:rPr>
        <w:t>N_Suma_de_Numeros</w:t>
      </w:r>
      <w:proofErr w:type="spellEnd"/>
      <w:r w:rsidRPr="009320BC">
        <w:rPr>
          <w:highlight w:val="yellow"/>
        </w:rPr>
        <w:t>)</w:t>
      </w:r>
      <w:r>
        <w:t xml:space="preserve"> </w:t>
      </w:r>
      <w:proofErr w:type="spellStart"/>
      <w:r w:rsidR="008D0F78" w:rsidRPr="008D0F78">
        <w:t>Fer</w:t>
      </w:r>
      <w:proofErr w:type="spellEnd"/>
      <w:r w:rsidR="008D0F78" w:rsidRPr="008D0F78">
        <w:t xml:space="preserve"> un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que</w:t>
      </w:r>
      <w:r w:rsidR="008D0F78">
        <w:t xml:space="preserve"> </w:t>
      </w:r>
      <w:proofErr w:type="spellStart"/>
      <w:r w:rsidR="008D0F78">
        <w:t>demani</w:t>
      </w:r>
      <w:proofErr w:type="spellEnd"/>
      <w:r w:rsidR="008D0F78">
        <w:t xml:space="preserve"> un nú</w:t>
      </w:r>
      <w:r w:rsidR="008D0F78" w:rsidRPr="008D0F78">
        <w:t xml:space="preserve">mero natural (n) a </w:t>
      </w:r>
      <w:proofErr w:type="spellStart"/>
      <w:r w:rsidR="008D0F78" w:rsidRPr="008D0F78">
        <w:t>l'usuari</w:t>
      </w:r>
      <w:proofErr w:type="spellEnd"/>
      <w:r w:rsidR="008D0F78" w:rsidRPr="008D0F78">
        <w:t xml:space="preserve">. </w:t>
      </w:r>
      <w:proofErr w:type="spellStart"/>
      <w:r w:rsidR="008D0F78" w:rsidRPr="008D0F78">
        <w:t>Aquest</w:t>
      </w:r>
      <w:proofErr w:type="spellEnd"/>
      <w:r w:rsidR="008D0F78">
        <w:t xml:space="preserve"> </w:t>
      </w:r>
      <w:proofErr w:type="spellStart"/>
      <w:r w:rsidR="008D0F78" w:rsidRPr="008D0F78">
        <w:t>algoritme</w:t>
      </w:r>
      <w:proofErr w:type="spellEnd"/>
      <w:r w:rsidR="008D0F78" w:rsidRPr="008D0F78">
        <w:t xml:space="preserve"> ha </w:t>
      </w:r>
      <w:proofErr w:type="spellStart"/>
      <w:r w:rsidR="008D0F78" w:rsidRPr="008D0F78">
        <w:t>d'indicar</w:t>
      </w:r>
      <w:proofErr w:type="spellEnd"/>
      <w:r w:rsidR="008D0F78" w:rsidRPr="008D0F78">
        <w:t xml:space="preserve"> si la suma </w:t>
      </w:r>
      <w:proofErr w:type="spellStart"/>
      <w:r w:rsidR="008D0F78" w:rsidRPr="008D0F78">
        <w:t>d</w:t>
      </w:r>
      <w:r w:rsidR="00277694">
        <w:t>'una</w:t>
      </w:r>
      <w:proofErr w:type="spellEnd"/>
      <w:r w:rsidR="00277694">
        <w:t xml:space="preserve"> </w:t>
      </w:r>
      <w:proofErr w:type="spellStart"/>
      <w:r w:rsidR="00277694">
        <w:t>sè</w:t>
      </w:r>
      <w:r w:rsidR="008D0F78">
        <w:t>rie</w:t>
      </w:r>
      <w:proofErr w:type="spellEnd"/>
      <w:r w:rsidR="008D0F78">
        <w:t xml:space="preserve"> de </w:t>
      </w:r>
      <w:proofErr w:type="spellStart"/>
      <w:r w:rsidR="008D0F78">
        <w:t>com</w:t>
      </w:r>
      <w:proofErr w:type="spellEnd"/>
      <w:r w:rsidR="008D0F78">
        <w:t xml:space="preserve"> a </w:t>
      </w:r>
      <w:proofErr w:type="spellStart"/>
      <w:r w:rsidR="008D0F78">
        <w:t>molt</w:t>
      </w:r>
      <w:proofErr w:type="spellEnd"/>
      <w:r w:rsidR="008D0F78">
        <w:t xml:space="preserve"> </w:t>
      </w:r>
      <w:proofErr w:type="spellStart"/>
      <w:r w:rsidR="008D0F78">
        <w:t>deu</w:t>
      </w:r>
      <w:proofErr w:type="spellEnd"/>
      <w:r w:rsidR="008D0F78">
        <w:t xml:space="preserve"> nú</w:t>
      </w:r>
      <w:r w:rsidR="008D0F78" w:rsidRPr="008D0F78">
        <w:t>meros</w:t>
      </w:r>
      <w:r w:rsidR="00277694">
        <w:t xml:space="preserve"> </w:t>
      </w:r>
      <w:proofErr w:type="spellStart"/>
      <w:r w:rsidR="00277694">
        <w:t>demanats</w:t>
      </w:r>
      <w:proofErr w:type="spellEnd"/>
      <w:r w:rsidR="00277694">
        <w:t xml:space="preserve"> també a </w:t>
      </w:r>
      <w:proofErr w:type="spellStart"/>
      <w:r w:rsidR="00277694">
        <w:t>l'usuari</w:t>
      </w:r>
      <w:proofErr w:type="spellEnd"/>
      <w:r w:rsidR="00277694">
        <w:t xml:space="preserve">, </w:t>
      </w:r>
      <w:proofErr w:type="spellStart"/>
      <w:r w:rsidR="00277694">
        <w:t>és</w:t>
      </w:r>
      <w:proofErr w:type="spellEnd"/>
      <w:r w:rsidR="00277694">
        <w:t xml:space="preserve"> </w:t>
      </w:r>
      <w:proofErr w:type="spellStart"/>
      <w:r w:rsidR="00277694">
        <w:t>més</w:t>
      </w:r>
      <w:proofErr w:type="spellEnd"/>
      <w:r w:rsidR="00277694">
        <w:t xml:space="preserve"> gran que el primer nú</w:t>
      </w:r>
      <w:r w:rsidR="008D0F78" w:rsidRPr="008D0F78">
        <w:t>mero natural (n)</w:t>
      </w:r>
      <w:r w:rsidR="00277694">
        <w:t xml:space="preserve"> </w:t>
      </w:r>
      <w:proofErr w:type="spellStart"/>
      <w:r w:rsidR="008D0F78" w:rsidRPr="008D0F78">
        <w:t>demanat</w:t>
      </w:r>
      <w:proofErr w:type="spellEnd"/>
      <w:r w:rsidR="00277694">
        <w:t xml:space="preserve">. </w:t>
      </w:r>
    </w:p>
    <w:p w14:paraId="46F1C3BF" w14:textId="77777777" w:rsidR="00277694" w:rsidRDefault="00277694" w:rsidP="00461009">
      <w:pPr>
        <w:pStyle w:val="Resultat0"/>
      </w:pPr>
      <w:r>
        <w:t>Exemple</w:t>
      </w:r>
    </w:p>
    <w:p w14:paraId="43EF4270" w14:textId="77777777" w:rsidR="00277694" w:rsidRDefault="00277694" w:rsidP="00461009">
      <w:pPr>
        <w:pStyle w:val="Resultat0"/>
      </w:pPr>
      <w:r>
        <w:t>Número: 15</w:t>
      </w:r>
    </w:p>
    <w:p w14:paraId="4CD4AA8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</w:t>
      </w:r>
    </w:p>
    <w:p w14:paraId="159F4089" w14:textId="77777777" w:rsidR="00277694" w:rsidRDefault="00277694" w:rsidP="00461009">
      <w:pPr>
        <w:pStyle w:val="Resultat0"/>
      </w:pPr>
      <w:r>
        <w:t>Resultat: La suma és més gran  // fixa’t que ja no cal demanar els deu números  a  l’usuari</w:t>
      </w:r>
    </w:p>
    <w:p w14:paraId="197B776D" w14:textId="77777777" w:rsidR="00277694" w:rsidRPr="00461009" w:rsidRDefault="00277694" w:rsidP="00461009">
      <w:pPr>
        <w:pStyle w:val="Resultat0"/>
        <w:rPr>
          <w:sz w:val="6"/>
        </w:rPr>
      </w:pPr>
    </w:p>
    <w:p w14:paraId="30A15828" w14:textId="77777777" w:rsidR="00277694" w:rsidRDefault="00277694" w:rsidP="00461009">
      <w:pPr>
        <w:pStyle w:val="Resultat0"/>
      </w:pPr>
      <w:r>
        <w:t>Número: 150</w:t>
      </w:r>
    </w:p>
    <w:p w14:paraId="38BFBBEA" w14:textId="77777777" w:rsidR="00277694" w:rsidRDefault="00277694" w:rsidP="00461009">
      <w:pPr>
        <w:pStyle w:val="Resultat0"/>
      </w:pPr>
      <w:r>
        <w:t xml:space="preserve">Sèrie de números que </w:t>
      </w:r>
      <w:proofErr w:type="spellStart"/>
      <w:r>
        <w:t>introduiex</w:t>
      </w:r>
      <w:proofErr w:type="spellEnd"/>
      <w:r>
        <w:t xml:space="preserve"> l’usuari: 2, 8, 5, 1, 3, 5, 6, 7, 1, 2</w:t>
      </w:r>
    </w:p>
    <w:p w14:paraId="2E98E17E" w14:textId="77777777" w:rsidR="00A819D4" w:rsidRDefault="00277694" w:rsidP="00461009">
      <w:pPr>
        <w:pStyle w:val="Resultat0"/>
      </w:pPr>
      <w:r>
        <w:t>Resultat: La suma dels números introduïts no és més gran que el número</w:t>
      </w:r>
    </w:p>
    <w:p w14:paraId="3A0F5E50" w14:textId="77777777" w:rsidR="00A819D4" w:rsidRDefault="007C3C45" w:rsidP="003C28B2">
      <w:r w:rsidRPr="009320BC">
        <w:rPr>
          <w:highlight w:val="magenta"/>
        </w:rPr>
        <w:lastRenderedPageBreak/>
        <w:t>(</w:t>
      </w:r>
      <w:proofErr w:type="spellStart"/>
      <w:r w:rsidRPr="009320BC">
        <w:rPr>
          <w:b/>
          <w:highlight w:val="magenta"/>
        </w:rPr>
        <w:t>Mastermind</w:t>
      </w:r>
      <w:proofErr w:type="spellEnd"/>
      <w:r w:rsidRPr="009320BC">
        <w:rPr>
          <w:highlight w:val="magenta"/>
        </w:rPr>
        <w:t>)</w:t>
      </w:r>
      <w:r>
        <w:t xml:space="preserve"> </w:t>
      </w:r>
      <w:proofErr w:type="spellStart"/>
      <w:r w:rsidR="00E51579" w:rsidRPr="00E51579">
        <w:t>Fer</w:t>
      </w:r>
      <w:proofErr w:type="spellEnd"/>
      <w:r w:rsidR="00E51579" w:rsidRPr="00E51579">
        <w:t xml:space="preserve"> un </w:t>
      </w:r>
      <w:proofErr w:type="spellStart"/>
      <w:r w:rsidR="00E51579" w:rsidRPr="00E51579">
        <w:t>algoritme</w:t>
      </w:r>
      <w:proofErr w:type="spellEnd"/>
      <w:r w:rsidR="00E51579" w:rsidRPr="00E51579">
        <w:t xml:space="preserve"> que </w:t>
      </w:r>
      <w:proofErr w:type="spellStart"/>
      <w:r w:rsidR="00E51579" w:rsidRPr="00E51579">
        <w:t>generi</w:t>
      </w:r>
      <w:proofErr w:type="spellEnd"/>
      <w:r w:rsidR="00E51579" w:rsidRPr="00E51579">
        <w:t xml:space="preserve"> un nombre </w:t>
      </w:r>
      <w:proofErr w:type="spellStart"/>
      <w:r w:rsidR="00E51579" w:rsidRPr="00E51579">
        <w:t>aleatori</w:t>
      </w:r>
      <w:proofErr w:type="spellEnd"/>
      <w:r w:rsidR="00E51579" w:rsidRPr="00E51579">
        <w:t xml:space="preserve"> de 4 </w:t>
      </w:r>
      <w:proofErr w:type="spellStart"/>
      <w:r w:rsidR="00E51579" w:rsidRPr="00E51579">
        <w:t>xifres</w:t>
      </w:r>
      <w:proofErr w:type="spellEnd"/>
      <w:r w:rsidR="00E51579" w:rsidRPr="00E51579">
        <w:t xml:space="preserve">.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llavors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>
        <w:t xml:space="preserve"> nombres de 4 </w:t>
      </w:r>
      <w:proofErr w:type="spellStart"/>
      <w:r w:rsidR="00E51579">
        <w:t>xifres</w:t>
      </w:r>
      <w:proofErr w:type="spellEnd"/>
      <w:r w:rsidR="00E51579">
        <w:t xml:space="preserve"> </w:t>
      </w:r>
      <w:proofErr w:type="spellStart"/>
      <w:r w:rsidR="00E51579">
        <w:t>fi</w:t>
      </w:r>
      <w:r w:rsidR="00E51579" w:rsidRPr="00E51579">
        <w:t>ns</w:t>
      </w:r>
      <w:proofErr w:type="spellEnd"/>
      <w:r w:rsidR="00E51579" w:rsidRPr="00E51579">
        <w:t xml:space="preserve"> que </w:t>
      </w:r>
      <w:proofErr w:type="spellStart"/>
      <w:r w:rsidR="00E51579" w:rsidRPr="00E51579">
        <w:t>l'encerti</w:t>
      </w:r>
      <w:proofErr w:type="spellEnd"/>
      <w:r w:rsidR="00E51579" w:rsidRPr="00E51579">
        <w:t xml:space="preserve"> o be </w:t>
      </w:r>
      <w:proofErr w:type="spellStart"/>
      <w:r w:rsidR="00E51579" w:rsidRPr="00E51579">
        <w:t>hagi</w:t>
      </w:r>
      <w:proofErr w:type="spellEnd"/>
      <w:r w:rsidR="00E51579" w:rsidRPr="00E51579">
        <w:t xml:space="preserve"> </w:t>
      </w:r>
      <w:proofErr w:type="spellStart"/>
      <w:r w:rsidR="00E51579" w:rsidRPr="00E51579">
        <w:t>fet</w:t>
      </w:r>
      <w:proofErr w:type="spellEnd"/>
      <w:r w:rsidR="00E51579" w:rsidRPr="00E51579">
        <w:t xml:space="preserve"> n </w:t>
      </w:r>
      <w:proofErr w:type="spellStart"/>
      <w:r w:rsidR="00E51579" w:rsidRPr="00E51579">
        <w:t>intents</w:t>
      </w:r>
      <w:proofErr w:type="spellEnd"/>
      <w:r w:rsidR="00E51579" w:rsidRPr="00E51579">
        <w:t>.</w:t>
      </w:r>
      <w:r w:rsidR="00E51579">
        <w:t xml:space="preserve"> </w:t>
      </w:r>
      <w:r w:rsidR="00E51579" w:rsidRPr="00E51579">
        <w:t>El nom</w:t>
      </w:r>
      <w:r w:rsidR="00E51579">
        <w:t xml:space="preserve">bre </w:t>
      </w:r>
      <w:proofErr w:type="spellStart"/>
      <w:r w:rsidR="00E51579">
        <w:t>d'intents</w:t>
      </w:r>
      <w:proofErr w:type="spellEnd"/>
      <w:r w:rsidR="00E51579">
        <w:t xml:space="preserve"> també </w:t>
      </w:r>
      <w:proofErr w:type="spellStart"/>
      <w:r w:rsidR="00E51579">
        <w:t>els</w:t>
      </w:r>
      <w:proofErr w:type="spellEnd"/>
      <w:r w:rsidR="00E51579">
        <w:t xml:space="preserve"> ha </w:t>
      </w:r>
      <w:proofErr w:type="spellStart"/>
      <w:r w:rsidR="00E51579">
        <w:t>d'introduir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>. A cada nombre de</w:t>
      </w:r>
      <w:r w:rsidR="00E51579">
        <w:t xml:space="preserve"> </w:t>
      </w:r>
      <w:r w:rsidR="00E51579" w:rsidRPr="00E51579">
        <w:t xml:space="preserve">4 </w:t>
      </w:r>
      <w:proofErr w:type="spellStart"/>
      <w:r w:rsidR="00E51579" w:rsidRPr="00E51579">
        <w:t>xifres</w:t>
      </w:r>
      <w:proofErr w:type="spellEnd"/>
      <w:r w:rsidR="00E51579" w:rsidRPr="00E51579">
        <w:t xml:space="preserve"> que </w:t>
      </w:r>
      <w:proofErr w:type="spellStart"/>
      <w:r w:rsidR="00E51579" w:rsidRPr="00E51579">
        <w:t>introdueixi</w:t>
      </w:r>
      <w:proofErr w:type="spellEnd"/>
      <w:r w:rsidR="00E51579" w:rsidRPr="00E51579">
        <w:t xml:space="preserve"> </w:t>
      </w:r>
      <w:proofErr w:type="spellStart"/>
      <w:r w:rsidR="00E51579" w:rsidRPr="00E51579">
        <w:t>l'usuari</w:t>
      </w:r>
      <w:proofErr w:type="spellEnd"/>
      <w:r w:rsidR="00E51579" w:rsidRPr="00E51579">
        <w:t xml:space="preserve">, el programa </w:t>
      </w:r>
      <w:proofErr w:type="spellStart"/>
      <w:r w:rsidR="00E51579" w:rsidRPr="00E51579">
        <w:t>li</w:t>
      </w:r>
      <w:proofErr w:type="spellEnd"/>
      <w:r w:rsidR="00E51579" w:rsidRPr="00E51579">
        <w:t xml:space="preserve"> ha de </w:t>
      </w:r>
      <w:proofErr w:type="spellStart"/>
      <w:r w:rsidR="00E51579" w:rsidRPr="00E51579">
        <w:t>dir</w:t>
      </w:r>
      <w:proofErr w:type="spellEnd"/>
      <w:r w:rsidR="00E51579" w:rsidRPr="00E51579">
        <w:t xml:space="preserve"> si el nombre que</w:t>
      </w:r>
      <w:r w:rsidR="00E51579">
        <w:t xml:space="preserve"> ha </w:t>
      </w:r>
      <w:proofErr w:type="spellStart"/>
      <w:r w:rsidR="00E51579">
        <w:t>d'endevinar</w:t>
      </w:r>
      <w:proofErr w:type="spellEnd"/>
      <w:r w:rsidR="00E51579">
        <w:t xml:space="preserve"> </w:t>
      </w:r>
      <w:proofErr w:type="spellStart"/>
      <w:r w:rsidR="00E51579">
        <w:t>és</w:t>
      </w:r>
      <w:proofErr w:type="spellEnd"/>
      <w:r w:rsidR="00E51579">
        <w:t xml:space="preserve"> </w:t>
      </w:r>
      <w:proofErr w:type="spellStart"/>
      <w:r w:rsidR="00E51579">
        <w:t>més</w:t>
      </w:r>
      <w:proofErr w:type="spellEnd"/>
      <w:r w:rsidR="00E51579">
        <w:t xml:space="preserve"> gran o </w:t>
      </w:r>
      <w:proofErr w:type="spellStart"/>
      <w:r w:rsidR="00E51579">
        <w:t>mé</w:t>
      </w:r>
      <w:r w:rsidR="00E51579" w:rsidRPr="00E51579">
        <w:t>s</w:t>
      </w:r>
      <w:proofErr w:type="spellEnd"/>
      <w:r w:rsidR="00E51579" w:rsidRPr="00E51579">
        <w:t xml:space="preserve"> </w:t>
      </w:r>
      <w:proofErr w:type="spellStart"/>
      <w:r w:rsidR="00E51579" w:rsidRPr="00E51579">
        <w:t>petit</w:t>
      </w:r>
      <w:proofErr w:type="spellEnd"/>
      <w:r w:rsidR="00E51579" w:rsidRPr="00E51579">
        <w:t xml:space="preserve">. Si </w:t>
      </w:r>
      <w:proofErr w:type="spellStart"/>
      <w:r w:rsidR="00E51579" w:rsidRPr="00E51579">
        <w:t>l'usuari</w:t>
      </w:r>
      <w:proofErr w:type="spellEnd"/>
      <w:r w:rsidR="00E51579" w:rsidRPr="00E51579">
        <w:t xml:space="preserve"> </w:t>
      </w:r>
      <w:proofErr w:type="spellStart"/>
      <w:r w:rsidR="00E51579" w:rsidRPr="00E51579">
        <w:t>l'encerta</w:t>
      </w:r>
      <w:proofErr w:type="spellEnd"/>
      <w:r w:rsidR="00E51579" w:rsidRPr="00E51579">
        <w:t xml:space="preserve"> en un nombre</w:t>
      </w:r>
      <w:r w:rsidR="00E51579">
        <w:t xml:space="preserve"> </w:t>
      </w:r>
      <w:r w:rsidR="00E51579" w:rsidRPr="00E51579">
        <w:t xml:space="preserve">de </w:t>
      </w:r>
      <w:proofErr w:type="spellStart"/>
      <w:r w:rsidR="00E51579" w:rsidRPr="00E51579">
        <w:t>vegades</w:t>
      </w:r>
      <w:proofErr w:type="spellEnd"/>
      <w:r w:rsidR="00E51579" w:rsidRPr="00E51579">
        <w:t xml:space="preserve"> menor que n, </w:t>
      </w:r>
      <w:proofErr w:type="spellStart"/>
      <w:r w:rsidR="00E51579" w:rsidRPr="00E51579">
        <w:t>llavors</w:t>
      </w:r>
      <w:proofErr w:type="spellEnd"/>
      <w:r w:rsidR="00E51579" w:rsidRPr="00E51579">
        <w:t xml:space="preserve"> ha </w:t>
      </w:r>
      <w:proofErr w:type="spellStart"/>
      <w:r w:rsidR="00E51579" w:rsidRPr="00E51579">
        <w:t>guanyat</w:t>
      </w:r>
      <w:proofErr w:type="spellEnd"/>
      <w:r w:rsidR="00E51579" w:rsidRPr="00E51579">
        <w:t xml:space="preserve">. Si no, ha </w:t>
      </w:r>
      <w:proofErr w:type="spellStart"/>
      <w:r w:rsidR="00E51579" w:rsidRPr="00E51579">
        <w:t>perdut</w:t>
      </w:r>
      <w:proofErr w:type="spellEnd"/>
      <w:r w:rsidR="00E51579" w:rsidRPr="00E51579">
        <w:t>.</w:t>
      </w:r>
    </w:p>
    <w:p w14:paraId="7AA1FE19" w14:textId="77777777" w:rsidR="00E51579" w:rsidRDefault="00E51579" w:rsidP="00461009">
      <w:pPr>
        <w:pStyle w:val="Resultat0"/>
      </w:pPr>
      <w:r>
        <w:t>Exemple:</w:t>
      </w:r>
    </w:p>
    <w:p w14:paraId="339DF986" w14:textId="77777777" w:rsidR="00E51579" w:rsidRDefault="00E51579" w:rsidP="00461009">
      <w:pPr>
        <w:pStyle w:val="Resultat0"/>
      </w:pPr>
      <w:r>
        <w:t>Número aleatori a esbrinar: 1456</w:t>
      </w:r>
    </w:p>
    <w:p w14:paraId="4E7A47A5" w14:textId="77777777" w:rsidR="00E51579" w:rsidRDefault="00E51579" w:rsidP="00461009">
      <w:pPr>
        <w:pStyle w:val="Resultat0"/>
      </w:pPr>
      <w:r>
        <w:t>Número d’intents (introduït per l’usuari): 5</w:t>
      </w:r>
    </w:p>
    <w:p w14:paraId="441B6719" w14:textId="77777777" w:rsidR="00E51579" w:rsidRDefault="00E51579" w:rsidP="00461009">
      <w:pPr>
        <w:pStyle w:val="Resultat0"/>
      </w:pPr>
      <w:r>
        <w:t>Intent usuari: 5000</w:t>
      </w:r>
    </w:p>
    <w:p w14:paraId="6A4F01F8" w14:textId="77777777" w:rsidR="00E51579" w:rsidRDefault="00E51579" w:rsidP="00461009">
      <w:pPr>
        <w:pStyle w:val="Resultat0"/>
      </w:pPr>
      <w:r>
        <w:t>Resposta Ordinador: Més petit</w:t>
      </w:r>
    </w:p>
    <w:p w14:paraId="740B89C4" w14:textId="77777777" w:rsidR="00E51579" w:rsidRDefault="00E51579" w:rsidP="00461009">
      <w:pPr>
        <w:pStyle w:val="Resultat0"/>
      </w:pPr>
      <w:r>
        <w:t>Intent usuari: 2500</w:t>
      </w:r>
    </w:p>
    <w:p w14:paraId="79B11C03" w14:textId="77777777" w:rsidR="00E51579" w:rsidRDefault="00E51579" w:rsidP="00461009">
      <w:pPr>
        <w:pStyle w:val="Resultat0"/>
      </w:pPr>
      <w:r>
        <w:t>Resposta Ordinador: Més petit</w:t>
      </w:r>
    </w:p>
    <w:p w14:paraId="1A8C8A04" w14:textId="77777777" w:rsidR="00E51579" w:rsidRDefault="00E51579" w:rsidP="00461009">
      <w:pPr>
        <w:pStyle w:val="Resultat0"/>
      </w:pPr>
      <w:r>
        <w:t>Intent Usuari: 1250</w:t>
      </w:r>
    </w:p>
    <w:p w14:paraId="1C9776B9" w14:textId="77777777" w:rsidR="00E51579" w:rsidRDefault="00E51579" w:rsidP="00461009">
      <w:pPr>
        <w:pStyle w:val="Resultat0"/>
      </w:pPr>
      <w:r>
        <w:t>Resposta Ordinador: Més gran</w:t>
      </w:r>
    </w:p>
    <w:p w14:paraId="79B264AE" w14:textId="77777777" w:rsidR="00E51579" w:rsidRDefault="00E51579" w:rsidP="00461009">
      <w:pPr>
        <w:pStyle w:val="Resultat0"/>
      </w:pPr>
      <w:r>
        <w:t>Intent Usuari: 1400</w:t>
      </w:r>
    </w:p>
    <w:p w14:paraId="4BCD605F" w14:textId="77777777" w:rsidR="00E51579" w:rsidRDefault="00E51579" w:rsidP="00461009">
      <w:pPr>
        <w:pStyle w:val="Resultat0"/>
      </w:pPr>
      <w:r>
        <w:t>Resposta Ordinador: Més gran</w:t>
      </w:r>
    </w:p>
    <w:p w14:paraId="20F6EB6A" w14:textId="77777777" w:rsidR="00E51579" w:rsidRPr="00E51579" w:rsidRDefault="00E51579" w:rsidP="00461009">
      <w:pPr>
        <w:pStyle w:val="Resultat0"/>
      </w:pPr>
      <w:r w:rsidRPr="00E51579">
        <w:t>Intent Usuari: 1450</w:t>
      </w:r>
    </w:p>
    <w:p w14:paraId="3BB1FF40" w14:textId="77777777" w:rsidR="00E51579" w:rsidRDefault="00E51579" w:rsidP="00461009">
      <w:pPr>
        <w:pStyle w:val="Resultat0"/>
      </w:pPr>
      <w:r w:rsidRPr="00E51579">
        <w:t>Resposta Ordinador: Has perdut!, Has esgotat tots els intents</w:t>
      </w:r>
    </w:p>
    <w:p w14:paraId="369A0781" w14:textId="77777777" w:rsidR="002C6E21" w:rsidRDefault="002C6E21" w:rsidP="00461009">
      <w:pPr>
        <w:pStyle w:val="Resultat0"/>
      </w:pPr>
    </w:p>
    <w:p w14:paraId="4E1E9DC1" w14:textId="77777777" w:rsidR="002C6E21" w:rsidRDefault="002C6E21" w:rsidP="00461009">
      <w:pPr>
        <w:pStyle w:val="Resultat0"/>
      </w:pPr>
      <w:r w:rsidRPr="002C6E21">
        <w:t>Per a crear números aleatoris utilitzarem el seg</w:t>
      </w:r>
      <w:r>
        <w:t>üent codi</w:t>
      </w:r>
    </w:p>
    <w:p w14:paraId="0796D04E" w14:textId="77777777" w:rsidR="006243B2" w:rsidRDefault="006243B2" w:rsidP="00461009">
      <w:pPr>
        <w:pStyle w:val="Resultat0"/>
      </w:pPr>
    </w:p>
    <w:p w14:paraId="3FC1F5FC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0F06A07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#include &lt;</w:t>
      </w:r>
      <w:proofErr w:type="spellStart"/>
      <w:r w:rsidRPr="006243B2">
        <w:t>stdlib.h</w:t>
      </w:r>
      <w:proofErr w:type="spellEnd"/>
      <w:r w:rsidRPr="006243B2">
        <w:t>&gt;</w:t>
      </w:r>
    </w:p>
    <w:p w14:paraId="0C478A05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rPr>
          <w:highlight w:val="yellow"/>
        </w:rPr>
        <w:t>#include &lt;</w:t>
      </w:r>
      <w:proofErr w:type="spellStart"/>
      <w:r w:rsidRPr="006243B2">
        <w:rPr>
          <w:highlight w:val="yellow"/>
        </w:rPr>
        <w:t>time.h</w:t>
      </w:r>
      <w:proofErr w:type="spellEnd"/>
      <w:r w:rsidRPr="006243B2">
        <w:rPr>
          <w:highlight w:val="yellow"/>
        </w:rPr>
        <w:t>&gt;</w:t>
      </w:r>
    </w:p>
    <w:p w14:paraId="2F86948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</w:p>
    <w:p w14:paraId="58FD7136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main</w:t>
      </w:r>
      <w:proofErr w:type="spellEnd"/>
      <w:r w:rsidRPr="006243B2">
        <w:t>()</w:t>
      </w:r>
    </w:p>
    <w:p w14:paraId="0DED00DB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{</w:t>
      </w:r>
    </w:p>
    <w:p w14:paraId="58469C09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i;</w:t>
      </w:r>
    </w:p>
    <w:p w14:paraId="27DCF43D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</w:r>
      <w:proofErr w:type="spellStart"/>
      <w:r w:rsidRPr="006243B2">
        <w:rPr>
          <w:highlight w:val="yellow"/>
        </w:rPr>
        <w:t>srand</w:t>
      </w:r>
      <w:proofErr w:type="spellEnd"/>
      <w:r w:rsidRPr="006243B2">
        <w:rPr>
          <w:highlight w:val="yellow"/>
        </w:rPr>
        <w:t>(</w:t>
      </w:r>
      <w:proofErr w:type="spellStart"/>
      <w:r w:rsidRPr="006243B2">
        <w:rPr>
          <w:highlight w:val="yellow"/>
        </w:rPr>
        <w:t>time</w:t>
      </w:r>
      <w:proofErr w:type="spellEnd"/>
      <w:r w:rsidRPr="006243B2">
        <w:rPr>
          <w:highlight w:val="yellow"/>
        </w:rPr>
        <w:t>(NULL));</w:t>
      </w:r>
      <w:r w:rsidR="00305ECA">
        <w:t xml:space="preserve"> //SEMPRE COM A PRIMERA SENTÈNCIA DEL MAIN</w:t>
      </w:r>
    </w:p>
    <w:p w14:paraId="6292A25F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ab/>
        <w:t>for (i=0;i&lt;50;i++)</w:t>
      </w:r>
    </w:p>
    <w:p w14:paraId="2E6C0B07" w14:textId="77777777" w:rsidR="002C6E21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 xml:space="preserve">        </w:t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("%d "</w:t>
      </w:r>
      <w:r w:rsidRPr="006243B2">
        <w:rPr>
          <w:highlight w:val="yellow"/>
        </w:rPr>
        <w:t>,rand()%50);</w:t>
      </w:r>
      <w:r w:rsidR="006243B2" w:rsidRPr="006243B2">
        <w:t xml:space="preserve"> </w:t>
      </w:r>
      <w:r w:rsidRPr="006243B2">
        <w:t xml:space="preserve">//donarà 50 </w:t>
      </w:r>
      <w:proofErr w:type="spellStart"/>
      <w:r w:rsidRPr="006243B2">
        <w:t>numeros</w:t>
      </w:r>
      <w:proofErr w:type="spellEnd"/>
      <w:r w:rsidRPr="006243B2">
        <w:t xml:space="preserve"> entre 0 i 49</w:t>
      </w:r>
    </w:p>
    <w:p w14:paraId="01EFD055" w14:textId="77777777" w:rsidR="00E51579" w:rsidRPr="006243B2" w:rsidRDefault="002C6E21" w:rsidP="00D26161">
      <w:pPr>
        <w:pStyle w:val="exemple"/>
        <w:pBdr>
          <w:right w:val="single" w:sz="4" w:space="31" w:color="auto"/>
        </w:pBdr>
      </w:pPr>
      <w:r w:rsidRPr="006243B2">
        <w:t>}</w:t>
      </w:r>
    </w:p>
    <w:p w14:paraId="6817F69D" w14:textId="77777777" w:rsidR="00461009" w:rsidRPr="006243B2" w:rsidRDefault="00461009" w:rsidP="00461009">
      <w:r w:rsidRPr="006243B2">
        <w:t xml:space="preserve">Cerca </w:t>
      </w:r>
      <w:proofErr w:type="spellStart"/>
      <w:r w:rsidRPr="006243B2">
        <w:t>quin</w:t>
      </w:r>
      <w:proofErr w:type="spellEnd"/>
      <w:r w:rsidRPr="006243B2">
        <w:t xml:space="preserve"> </w:t>
      </w:r>
      <w:proofErr w:type="spellStart"/>
      <w:r w:rsidRPr="006243B2">
        <w:t>és</w:t>
      </w:r>
      <w:proofErr w:type="spellEnd"/>
      <w:r w:rsidRPr="006243B2">
        <w:t xml:space="preserve"> el </w:t>
      </w:r>
      <w:proofErr w:type="spellStart"/>
      <w:r w:rsidRPr="006243B2">
        <w:t>resultat</w:t>
      </w:r>
      <w:proofErr w:type="spellEnd"/>
      <w:r w:rsidRPr="006243B2">
        <w:t xml:space="preserve"> </w:t>
      </w:r>
      <w:proofErr w:type="spellStart"/>
      <w:r w:rsidRPr="006243B2">
        <w:t>d’aquest</w:t>
      </w:r>
      <w:proofErr w:type="spellEnd"/>
      <w:r w:rsidRPr="006243B2">
        <w:t xml:space="preserve"> programa</w:t>
      </w:r>
    </w:p>
    <w:p w14:paraId="7A5CC58B" w14:textId="77777777" w:rsidR="00461009" w:rsidRPr="006243B2" w:rsidRDefault="00461009" w:rsidP="006243B2">
      <w:pPr>
        <w:pStyle w:val="exemple"/>
      </w:pPr>
      <w:r w:rsidRPr="006243B2">
        <w:t>#include &lt;</w:t>
      </w:r>
      <w:proofErr w:type="spellStart"/>
      <w:r w:rsidRPr="006243B2">
        <w:t>stdio.h</w:t>
      </w:r>
      <w:proofErr w:type="spellEnd"/>
      <w:r w:rsidRPr="006243B2">
        <w:t>&gt;</w:t>
      </w:r>
    </w:p>
    <w:p w14:paraId="5413548A" w14:textId="77777777" w:rsidR="00461009" w:rsidRPr="006243B2" w:rsidRDefault="00461009" w:rsidP="006243B2">
      <w:pPr>
        <w:pStyle w:val="exemple"/>
      </w:pPr>
      <w:proofErr w:type="spellStart"/>
      <w:r w:rsidRPr="006243B2">
        <w:t>main</w:t>
      </w:r>
      <w:proofErr w:type="spellEnd"/>
      <w:r w:rsidRPr="006243B2">
        <w:t>()</w:t>
      </w:r>
    </w:p>
    <w:p w14:paraId="049F1378" w14:textId="77777777" w:rsidR="00461009" w:rsidRPr="006243B2" w:rsidRDefault="00461009" w:rsidP="006243B2">
      <w:pPr>
        <w:pStyle w:val="exemple"/>
      </w:pPr>
      <w:r w:rsidRPr="006243B2">
        <w:t>{</w:t>
      </w:r>
    </w:p>
    <w:p w14:paraId="65BA9432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int</w:t>
      </w:r>
      <w:proofErr w:type="spellEnd"/>
      <w:r w:rsidRPr="006243B2">
        <w:t xml:space="preserve"> </w:t>
      </w:r>
      <w:proofErr w:type="spellStart"/>
      <w:r w:rsidRPr="006243B2">
        <w:t>i,j,x</w:t>
      </w:r>
      <w:proofErr w:type="spellEnd"/>
      <w:r w:rsidRPr="006243B2">
        <w:t>=0;</w:t>
      </w:r>
    </w:p>
    <w:p w14:paraId="41D42572" w14:textId="77777777" w:rsidR="00461009" w:rsidRPr="006243B2" w:rsidRDefault="00461009" w:rsidP="006243B2">
      <w:pPr>
        <w:pStyle w:val="exemple"/>
      </w:pPr>
      <w:r w:rsidRPr="006243B2">
        <w:lastRenderedPageBreak/>
        <w:tab/>
      </w:r>
    </w:p>
    <w:p w14:paraId="02AD53BE" w14:textId="77777777" w:rsidR="00461009" w:rsidRPr="006243B2" w:rsidRDefault="00461009" w:rsidP="006243B2">
      <w:pPr>
        <w:pStyle w:val="exemple"/>
      </w:pPr>
      <w:r w:rsidRPr="006243B2">
        <w:tab/>
        <w:t>for (i=0;i&lt;5;++i)</w:t>
      </w:r>
    </w:p>
    <w:p w14:paraId="4E7264E2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for (j=0;j&lt;i;++j)</w:t>
      </w:r>
    </w:p>
    <w:p w14:paraId="1595092C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{</w:t>
      </w:r>
    </w:p>
    <w:p w14:paraId="118DAA04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  <w:t>x+=(i+j-1);</w:t>
      </w:r>
    </w:p>
    <w:p w14:paraId="02C00471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</w:r>
      <w:r w:rsidRPr="006243B2">
        <w:tab/>
      </w:r>
      <w:proofErr w:type="spellStart"/>
      <w:r w:rsidRPr="006243B2">
        <w:t>printf</w:t>
      </w:r>
      <w:proofErr w:type="spellEnd"/>
      <w:r w:rsidRPr="006243B2">
        <w:t>(“%</w:t>
      </w:r>
      <w:proofErr w:type="spellStart"/>
      <w:r w:rsidRPr="006243B2">
        <w:t>d”,x</w:t>
      </w:r>
      <w:proofErr w:type="spellEnd"/>
      <w:r w:rsidRPr="006243B2">
        <w:t>);</w:t>
      </w:r>
    </w:p>
    <w:p w14:paraId="1B77243E" w14:textId="77777777" w:rsidR="00461009" w:rsidRPr="006243B2" w:rsidRDefault="00461009" w:rsidP="006243B2">
      <w:pPr>
        <w:pStyle w:val="exemple"/>
      </w:pPr>
      <w:r w:rsidRPr="006243B2">
        <w:tab/>
      </w:r>
      <w:r w:rsidRPr="006243B2">
        <w:tab/>
        <w:t>}</w:t>
      </w:r>
    </w:p>
    <w:p w14:paraId="44B6130D" w14:textId="77777777" w:rsidR="00461009" w:rsidRPr="006243B2" w:rsidRDefault="00461009" w:rsidP="006243B2">
      <w:pPr>
        <w:pStyle w:val="exemple"/>
      </w:pPr>
      <w:r w:rsidRPr="006243B2">
        <w:tab/>
      </w:r>
      <w:proofErr w:type="spellStart"/>
      <w:r w:rsidRPr="006243B2">
        <w:t>printf</w:t>
      </w:r>
      <w:proofErr w:type="spellEnd"/>
      <w:r w:rsidRPr="006243B2">
        <w:t>(“\</w:t>
      </w:r>
      <w:proofErr w:type="spellStart"/>
      <w:r w:rsidRPr="006243B2">
        <w:t>nx</w:t>
      </w:r>
      <w:proofErr w:type="spellEnd"/>
      <w:r w:rsidRPr="006243B2">
        <w:t>=%</w:t>
      </w:r>
      <w:proofErr w:type="spellStart"/>
      <w:r w:rsidRPr="006243B2">
        <w:t>d”,x</w:t>
      </w:r>
      <w:proofErr w:type="spellEnd"/>
      <w:r w:rsidRPr="006243B2">
        <w:t>);</w:t>
      </w:r>
    </w:p>
    <w:p w14:paraId="1805B0DE" w14:textId="77777777" w:rsidR="00461009" w:rsidRPr="00461009" w:rsidRDefault="00461009" w:rsidP="006243B2">
      <w:pPr>
        <w:pStyle w:val="exemple"/>
      </w:pPr>
      <w:r w:rsidRPr="006243B2">
        <w:t>}</w:t>
      </w:r>
    </w:p>
    <w:p w14:paraId="2D5EF1A4" w14:textId="77777777" w:rsidR="007C3C45" w:rsidRDefault="007C3C45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2E68F4E0" w14:textId="77777777" w:rsidR="007C3C45" w:rsidRDefault="007C3C45" w:rsidP="006243B2">
      <w:pPr>
        <w:pStyle w:val="Resultat0"/>
        <w:spacing w:before="0"/>
      </w:pPr>
      <w:r>
        <w:t>Resposta:</w:t>
      </w:r>
    </w:p>
    <w:p w14:paraId="0B86F61E" w14:textId="77777777" w:rsidR="00F4438F" w:rsidRDefault="00F4438F" w:rsidP="006243B2">
      <w:pPr>
        <w:pStyle w:val="Resultat0"/>
        <w:spacing w:before="0"/>
      </w:pPr>
      <w:r>
        <w:t>1 x 0 = 0</w:t>
      </w:r>
    </w:p>
    <w:p w14:paraId="539C8DFA" w14:textId="77777777" w:rsidR="00F4438F" w:rsidRDefault="00F4438F" w:rsidP="006243B2">
      <w:pPr>
        <w:pStyle w:val="Resultat0"/>
        <w:spacing w:before="0"/>
      </w:pPr>
      <w:r>
        <w:t>1 x 1 = 1</w:t>
      </w:r>
    </w:p>
    <w:p w14:paraId="37FF88B0" w14:textId="77777777" w:rsidR="00F4438F" w:rsidRDefault="00F4438F" w:rsidP="006243B2">
      <w:pPr>
        <w:pStyle w:val="Resultat0"/>
        <w:spacing w:before="0"/>
      </w:pPr>
      <w:r>
        <w:t>1 x 2 = 2</w:t>
      </w:r>
    </w:p>
    <w:p w14:paraId="612B8BBF" w14:textId="77777777" w:rsidR="00F4438F" w:rsidRDefault="00F4438F" w:rsidP="006243B2">
      <w:pPr>
        <w:pStyle w:val="Resultat0"/>
        <w:spacing w:before="0"/>
      </w:pPr>
      <w:r>
        <w:t>1 x 3 = 3</w:t>
      </w:r>
    </w:p>
    <w:p w14:paraId="5E9D06FC" w14:textId="77777777" w:rsidR="00F4438F" w:rsidRDefault="00F4438F" w:rsidP="006243B2">
      <w:pPr>
        <w:pStyle w:val="Resultat0"/>
        <w:spacing w:before="0"/>
      </w:pPr>
      <w:r>
        <w:t>1 x 4 = 4</w:t>
      </w:r>
    </w:p>
    <w:p w14:paraId="4921E144" w14:textId="77777777" w:rsidR="00F4438F" w:rsidRDefault="00F4438F" w:rsidP="006243B2">
      <w:pPr>
        <w:pStyle w:val="Resultat0"/>
        <w:spacing w:before="0"/>
      </w:pPr>
      <w:r>
        <w:t>1 x 5 = 5</w:t>
      </w:r>
    </w:p>
    <w:p w14:paraId="33CBC0E0" w14:textId="77777777" w:rsidR="00F4438F" w:rsidRDefault="00F4438F" w:rsidP="006243B2">
      <w:pPr>
        <w:pStyle w:val="Resultat0"/>
        <w:spacing w:before="0"/>
      </w:pPr>
      <w:r>
        <w:t>1 x 6 = 6</w:t>
      </w:r>
    </w:p>
    <w:p w14:paraId="2AB31CAE" w14:textId="77777777" w:rsidR="00F4438F" w:rsidRDefault="00F4438F" w:rsidP="006243B2">
      <w:pPr>
        <w:pStyle w:val="Resultat0"/>
        <w:spacing w:before="0"/>
      </w:pPr>
      <w:r>
        <w:t>1 x 7 = 7</w:t>
      </w:r>
    </w:p>
    <w:p w14:paraId="346007BE" w14:textId="77777777" w:rsidR="00F4438F" w:rsidRDefault="00F4438F" w:rsidP="006243B2">
      <w:pPr>
        <w:pStyle w:val="Resultat0"/>
        <w:spacing w:before="0"/>
      </w:pPr>
      <w:r>
        <w:t>1 x 8 = 8</w:t>
      </w:r>
    </w:p>
    <w:p w14:paraId="6315D744" w14:textId="77777777" w:rsidR="00F4438F" w:rsidRDefault="00F4438F" w:rsidP="006243B2">
      <w:pPr>
        <w:pStyle w:val="Resultat0"/>
        <w:spacing w:before="0"/>
      </w:pPr>
      <w:r>
        <w:t>1 x 9 = 9</w:t>
      </w:r>
    </w:p>
    <w:p w14:paraId="57F04456" w14:textId="77777777" w:rsidR="00F4438F" w:rsidRDefault="00F4438F" w:rsidP="006243B2">
      <w:pPr>
        <w:pStyle w:val="Resultat0"/>
        <w:spacing w:before="0"/>
      </w:pPr>
      <w:r>
        <w:t>1 x 10 = 10</w:t>
      </w:r>
    </w:p>
    <w:p w14:paraId="377A8204" w14:textId="77777777" w:rsidR="00F4438F" w:rsidRDefault="00F4438F" w:rsidP="006243B2">
      <w:pPr>
        <w:pStyle w:val="Resultat0"/>
        <w:spacing w:before="0"/>
      </w:pPr>
    </w:p>
    <w:p w14:paraId="71DAA712" w14:textId="77777777" w:rsidR="00F4438F" w:rsidRDefault="00F4438F" w:rsidP="006243B2">
      <w:pPr>
        <w:pStyle w:val="Resultat0"/>
        <w:spacing w:before="0"/>
      </w:pPr>
      <w:r>
        <w:t>2 x 0 = 0</w:t>
      </w:r>
    </w:p>
    <w:p w14:paraId="6C4852A6" w14:textId="77777777" w:rsidR="00F4438F" w:rsidRDefault="00F4438F" w:rsidP="006243B2">
      <w:pPr>
        <w:pStyle w:val="Resultat0"/>
        <w:spacing w:before="0"/>
      </w:pPr>
      <w:r>
        <w:t>2 x 1 = 2</w:t>
      </w:r>
    </w:p>
    <w:p w14:paraId="2D97A6E9" w14:textId="77777777" w:rsidR="00F4438F" w:rsidRDefault="00F4438F" w:rsidP="006243B2">
      <w:pPr>
        <w:pStyle w:val="Resultat0"/>
        <w:spacing w:before="0"/>
      </w:pPr>
      <w:r>
        <w:t>2 x 2 = 4</w:t>
      </w:r>
    </w:p>
    <w:p w14:paraId="2DEB152F" w14:textId="77777777" w:rsidR="00F4438F" w:rsidRDefault="00F4438F" w:rsidP="006243B2">
      <w:pPr>
        <w:pStyle w:val="Resultat0"/>
        <w:spacing w:before="0"/>
      </w:pPr>
      <w:r>
        <w:t>2 x 3 = 6</w:t>
      </w:r>
    </w:p>
    <w:p w14:paraId="2E986C10" w14:textId="77777777" w:rsidR="00F4438F" w:rsidRDefault="00F4438F" w:rsidP="006243B2">
      <w:pPr>
        <w:pStyle w:val="Resultat0"/>
        <w:spacing w:before="0"/>
      </w:pPr>
      <w:r>
        <w:t>2 x 4 = 8</w:t>
      </w:r>
    </w:p>
    <w:p w14:paraId="2876804D" w14:textId="77777777" w:rsidR="00F4438F" w:rsidRDefault="00F4438F" w:rsidP="006243B2">
      <w:pPr>
        <w:pStyle w:val="Resultat0"/>
        <w:spacing w:before="0"/>
      </w:pPr>
      <w:r>
        <w:t>2 x 5 = 10</w:t>
      </w:r>
    </w:p>
    <w:p w14:paraId="6524BF52" w14:textId="77777777" w:rsidR="00F4438F" w:rsidRDefault="00F4438F" w:rsidP="006243B2">
      <w:pPr>
        <w:pStyle w:val="Resultat0"/>
        <w:spacing w:before="0"/>
      </w:pPr>
      <w:r>
        <w:t>2 x 6 = 12</w:t>
      </w:r>
    </w:p>
    <w:p w14:paraId="4DCC9337" w14:textId="77777777" w:rsidR="00F4438F" w:rsidRDefault="00F4438F" w:rsidP="006243B2">
      <w:pPr>
        <w:pStyle w:val="Resultat0"/>
        <w:spacing w:before="0"/>
      </w:pPr>
      <w:r>
        <w:t>2 x 7 = 14</w:t>
      </w:r>
    </w:p>
    <w:p w14:paraId="3C388A6F" w14:textId="77777777" w:rsidR="00F4438F" w:rsidRDefault="00F4438F" w:rsidP="006243B2">
      <w:pPr>
        <w:pStyle w:val="Resultat0"/>
        <w:spacing w:before="0"/>
      </w:pPr>
      <w:r>
        <w:t>2 x 8 = 16</w:t>
      </w:r>
    </w:p>
    <w:p w14:paraId="60239BEA" w14:textId="77777777" w:rsidR="00F4438F" w:rsidRDefault="00F4438F" w:rsidP="006243B2">
      <w:pPr>
        <w:pStyle w:val="Resultat0"/>
        <w:spacing w:before="0"/>
      </w:pPr>
      <w:r>
        <w:t>2 x 9 = 18</w:t>
      </w:r>
    </w:p>
    <w:p w14:paraId="512146CF" w14:textId="77777777" w:rsidR="00F4438F" w:rsidRDefault="00F4438F" w:rsidP="006243B2">
      <w:pPr>
        <w:pStyle w:val="Resultat0"/>
        <w:spacing w:before="0"/>
      </w:pPr>
      <w:r>
        <w:t>2 x 10 = 20</w:t>
      </w:r>
    </w:p>
    <w:p w14:paraId="04A65522" w14:textId="77777777" w:rsidR="00F4438F" w:rsidRDefault="00F4438F" w:rsidP="006243B2">
      <w:pPr>
        <w:pStyle w:val="Resultat0"/>
        <w:spacing w:before="0"/>
      </w:pPr>
    </w:p>
    <w:p w14:paraId="7C1CBC56" w14:textId="77777777" w:rsidR="00F4438F" w:rsidRDefault="00F4438F" w:rsidP="006243B2">
      <w:pPr>
        <w:pStyle w:val="Resultat0"/>
        <w:spacing w:before="0"/>
      </w:pPr>
      <w:r>
        <w:t>etc..</w:t>
      </w:r>
    </w:p>
    <w:p w14:paraId="757217EA" w14:textId="77777777" w:rsidR="00F4438F" w:rsidRDefault="00F4438F" w:rsidP="003C28B2">
      <w:r>
        <w:rPr>
          <w:b/>
          <w:bCs/>
        </w:rPr>
        <w:t>(</w:t>
      </w:r>
      <w:proofErr w:type="spellStart"/>
      <w:r>
        <w:rPr>
          <w:b/>
          <w:bCs/>
        </w:rPr>
        <w:t>Taules</w:t>
      </w:r>
      <w:proofErr w:type="spellEnd"/>
      <w:r>
        <w:rPr>
          <w:b/>
          <w:bCs/>
        </w:rPr>
        <w:t xml:space="preserve"> de multiplicar </w:t>
      </w:r>
      <w:proofErr w:type="spellStart"/>
      <w:r>
        <w:rPr>
          <w:b/>
          <w:bCs/>
        </w:rPr>
        <w:t>Columnes</w:t>
      </w:r>
      <w:proofErr w:type="spellEnd"/>
      <w:r>
        <w:rPr>
          <w:b/>
          <w:bCs/>
        </w:rPr>
        <w:t xml:space="preserve">)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algoritme</w:t>
      </w:r>
      <w:proofErr w:type="spellEnd"/>
      <w:r>
        <w:t xml:space="preserve"> que </w:t>
      </w:r>
      <w:proofErr w:type="spellStart"/>
      <w:r>
        <w:t>mostri</w:t>
      </w:r>
      <w:proofErr w:type="spellEnd"/>
      <w:r>
        <w:t xml:space="preserve"> per pantalla les </w:t>
      </w:r>
      <w:proofErr w:type="spellStart"/>
      <w:r>
        <w:t>taules</w:t>
      </w:r>
      <w:proofErr w:type="spellEnd"/>
      <w:r>
        <w:t xml:space="preserve"> de multiplicar de </w:t>
      </w:r>
      <w:proofErr w:type="spellStart"/>
      <w:r>
        <w:t>l’u</w:t>
      </w:r>
      <w:proofErr w:type="spellEnd"/>
      <w:r>
        <w:t xml:space="preserve"> al </w:t>
      </w:r>
      <w:proofErr w:type="spellStart"/>
      <w:r>
        <w:t>deu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una pausa a cada taula. </w:t>
      </w:r>
    </w:p>
    <w:p w14:paraId="350C62C5" w14:textId="77777777" w:rsidR="00F4438F" w:rsidRDefault="00F4438F" w:rsidP="00CC78EF">
      <w:pPr>
        <w:pStyle w:val="Resultat0"/>
      </w:pPr>
      <w:r>
        <w:t>Resposta</w:t>
      </w:r>
    </w:p>
    <w:p w14:paraId="3735F5A9" w14:textId="77777777" w:rsidR="00F4438F" w:rsidRDefault="00F4438F" w:rsidP="00461009">
      <w:pPr>
        <w:pStyle w:val="Resultat0"/>
      </w:pPr>
      <w:r>
        <w:rPr>
          <w:noProof/>
          <w:lang w:val="es-ES" w:eastAsia="es-ES"/>
        </w:rPr>
        <w:lastRenderedPageBreak/>
        <w:drawing>
          <wp:inline distT="0" distB="0" distL="0" distR="0" wp14:anchorId="14E45856" wp14:editId="171D87C1">
            <wp:extent cx="5943600" cy="3976370"/>
            <wp:effectExtent l="19050" t="19050" r="19050" b="241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E22EC" w14:textId="77777777" w:rsidR="00F4438F" w:rsidRDefault="00F4438F" w:rsidP="00461009">
      <w:pPr>
        <w:pStyle w:val="Resultat0"/>
      </w:pPr>
    </w:p>
    <w:p w14:paraId="1B2E7900" w14:textId="77777777" w:rsidR="00F4438F" w:rsidRDefault="00F4438F" w:rsidP="00461009">
      <w:pPr>
        <w:pStyle w:val="Resultat0"/>
      </w:pPr>
      <w:r>
        <w:t xml:space="preserve">Cal utilitzar la funció </w:t>
      </w:r>
      <w:proofErr w:type="spellStart"/>
      <w:r>
        <w:t>gotoxy</w:t>
      </w:r>
      <w:proofErr w:type="spellEnd"/>
      <w:r>
        <w:t>, a través del següent codi:</w:t>
      </w:r>
    </w:p>
    <w:p w14:paraId="60E4B07E" w14:textId="77777777" w:rsidR="00F4438F" w:rsidRDefault="00F4438F" w:rsidP="00461009">
      <w:pPr>
        <w:pStyle w:val="Resultat0"/>
      </w:pPr>
    </w:p>
    <w:p w14:paraId="4053B428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stdio.h</w:t>
      </w:r>
      <w:proofErr w:type="spellEnd"/>
      <w:r w:rsidRPr="0065046C">
        <w:t>&gt;</w:t>
      </w:r>
    </w:p>
    <w:p w14:paraId="663328F6" w14:textId="77777777" w:rsidR="00F4438F" w:rsidRPr="0065046C" w:rsidRDefault="00F4438F" w:rsidP="006243B2">
      <w:pPr>
        <w:pStyle w:val="exemple"/>
      </w:pPr>
      <w:r w:rsidRPr="0065046C">
        <w:t>#include &lt;</w:t>
      </w:r>
      <w:proofErr w:type="spellStart"/>
      <w:r w:rsidRPr="0065046C">
        <w:t>stdlib.h</w:t>
      </w:r>
      <w:proofErr w:type="spellEnd"/>
      <w:r w:rsidRPr="0065046C">
        <w:t>&gt;</w:t>
      </w:r>
    </w:p>
    <w:p w14:paraId="53B75BAE" w14:textId="77777777" w:rsidR="00F4438F" w:rsidRDefault="00D26161" w:rsidP="006243B2">
      <w:pPr>
        <w:pStyle w:val="exemple"/>
      </w:pPr>
      <w:r w:rsidRPr="00D26161">
        <w:rPr>
          <w:highlight w:val="yellow"/>
        </w:rPr>
        <w:t>#include "</w:t>
      </w:r>
      <w:proofErr w:type="spellStart"/>
      <w:r w:rsidRPr="00D26161">
        <w:rPr>
          <w:highlight w:val="yellow"/>
        </w:rPr>
        <w:t>rlutil.h</w:t>
      </w:r>
      <w:proofErr w:type="spellEnd"/>
      <w:r w:rsidRPr="00D26161">
        <w:rPr>
          <w:highlight w:val="yellow"/>
        </w:rPr>
        <w:t>"</w:t>
      </w:r>
      <w:r w:rsidR="007C1A26">
        <w:t xml:space="preserve"> //cal afegir la llibreria al projecte</w:t>
      </w:r>
    </w:p>
    <w:p w14:paraId="3C44F4C8" w14:textId="77777777" w:rsidR="00D26161" w:rsidRPr="0065046C" w:rsidRDefault="00D26161" w:rsidP="006243B2">
      <w:pPr>
        <w:pStyle w:val="exemple"/>
      </w:pPr>
    </w:p>
    <w:p w14:paraId="3C6F7CF1" w14:textId="77777777" w:rsidR="00F4438F" w:rsidRPr="0065046C" w:rsidRDefault="00F4438F" w:rsidP="006243B2">
      <w:pPr>
        <w:pStyle w:val="exemple"/>
      </w:pPr>
      <w:proofErr w:type="spellStart"/>
      <w:r w:rsidRPr="0065046C">
        <w:t>int</w:t>
      </w:r>
      <w:proofErr w:type="spellEnd"/>
      <w:r w:rsidRPr="0065046C">
        <w:t xml:space="preserve"> </w:t>
      </w:r>
      <w:proofErr w:type="spellStart"/>
      <w:r w:rsidRPr="0065046C">
        <w:t>main</w:t>
      </w:r>
      <w:proofErr w:type="spellEnd"/>
      <w:r w:rsidRPr="0065046C">
        <w:t xml:space="preserve"> (</w:t>
      </w:r>
      <w:proofErr w:type="spellStart"/>
      <w:r w:rsidRPr="0065046C">
        <w:t>void</w:t>
      </w:r>
      <w:proofErr w:type="spellEnd"/>
      <w:r w:rsidRPr="0065046C">
        <w:t>)</w:t>
      </w:r>
    </w:p>
    <w:p w14:paraId="1C18ECB0" w14:textId="77777777" w:rsidR="00F4438F" w:rsidRPr="009958FE" w:rsidRDefault="00F4438F" w:rsidP="006243B2">
      <w:pPr>
        <w:pStyle w:val="exemple"/>
      </w:pPr>
      <w:r w:rsidRPr="009958FE">
        <w:t>{</w:t>
      </w:r>
    </w:p>
    <w:p w14:paraId="033CEC31" w14:textId="77777777" w:rsidR="00F4438F" w:rsidRPr="009958FE" w:rsidRDefault="00F4438F" w:rsidP="006243B2">
      <w:pPr>
        <w:pStyle w:val="exemple"/>
      </w:pPr>
      <w:r w:rsidRPr="009958FE">
        <w:t xml:space="preserve">    </w:t>
      </w:r>
      <w:proofErr w:type="spellStart"/>
      <w:r w:rsidRPr="009958FE">
        <w:t>int</w:t>
      </w:r>
      <w:proofErr w:type="spellEnd"/>
      <w:r w:rsidRPr="009958FE">
        <w:t xml:space="preserve"> x, y;</w:t>
      </w:r>
    </w:p>
    <w:p w14:paraId="533DB585" w14:textId="77777777" w:rsidR="00F4438F" w:rsidRPr="009958FE" w:rsidRDefault="00F4438F" w:rsidP="006243B2">
      <w:pPr>
        <w:pStyle w:val="exemple"/>
      </w:pPr>
    </w:p>
    <w:p w14:paraId="01697F1F" w14:textId="77777777" w:rsidR="00F4438F" w:rsidRPr="0065046C" w:rsidRDefault="00D26161" w:rsidP="006243B2">
      <w:pPr>
        <w:pStyle w:val="exemple"/>
      </w:pPr>
      <w:r>
        <w:t xml:space="preserve">    x=10; y=20</w:t>
      </w:r>
      <w:r w:rsidR="00F4438F" w:rsidRPr="0065046C">
        <w:t>;</w:t>
      </w:r>
    </w:p>
    <w:p w14:paraId="473E7D89" w14:textId="77777777" w:rsidR="00F4438F" w:rsidRPr="0065046C" w:rsidRDefault="00F4438F" w:rsidP="006243B2">
      <w:pPr>
        <w:pStyle w:val="exemple"/>
      </w:pPr>
      <w:r w:rsidRPr="0065046C">
        <w:t xml:space="preserve">    </w:t>
      </w:r>
      <w:proofErr w:type="spellStart"/>
      <w:r w:rsidRPr="00F4438F">
        <w:rPr>
          <w:highlight w:val="yellow"/>
        </w:rPr>
        <w:t>gotoxy</w:t>
      </w:r>
      <w:proofErr w:type="spellEnd"/>
      <w:r w:rsidRPr="00F4438F">
        <w:rPr>
          <w:highlight w:val="yellow"/>
        </w:rPr>
        <w:t>(</w:t>
      </w:r>
      <w:proofErr w:type="spellStart"/>
      <w:r w:rsidRPr="00F4438F">
        <w:rPr>
          <w:highlight w:val="yellow"/>
        </w:rPr>
        <w:t>x,y</w:t>
      </w:r>
      <w:proofErr w:type="spellEnd"/>
      <w:r w:rsidRPr="00F4438F">
        <w:rPr>
          <w:highlight w:val="yellow"/>
        </w:rPr>
        <w:t>);</w:t>
      </w:r>
    </w:p>
    <w:p w14:paraId="4362D03B" w14:textId="77777777" w:rsidR="00F4438F" w:rsidRPr="0065046C" w:rsidRDefault="00F4438F" w:rsidP="006243B2">
      <w:pPr>
        <w:pStyle w:val="exemple"/>
      </w:pPr>
    </w:p>
    <w:p w14:paraId="40DB361C" w14:textId="77777777" w:rsidR="00F4438F" w:rsidRPr="009958FE" w:rsidRDefault="00F4438F" w:rsidP="006243B2">
      <w:pPr>
        <w:pStyle w:val="exemple"/>
      </w:pPr>
      <w:r w:rsidRPr="0065046C">
        <w:t xml:space="preserve">    </w:t>
      </w:r>
      <w:proofErr w:type="spellStart"/>
      <w:r w:rsidRPr="009958FE">
        <w:t>printf</w:t>
      </w:r>
      <w:proofErr w:type="spellEnd"/>
      <w:r w:rsidRPr="009958FE">
        <w:t>("x");</w:t>
      </w:r>
    </w:p>
    <w:p w14:paraId="34B79F5F" w14:textId="77777777" w:rsidR="00F4438F" w:rsidRPr="0065046C" w:rsidRDefault="00F4438F" w:rsidP="006243B2">
      <w:pPr>
        <w:pStyle w:val="exemple"/>
      </w:pPr>
      <w:r w:rsidRPr="0065046C">
        <w:t>}</w:t>
      </w:r>
    </w:p>
    <w:p w14:paraId="0369D921" w14:textId="77777777" w:rsidR="007C3C45" w:rsidRDefault="007C3C45" w:rsidP="00461009">
      <w:pPr>
        <w:pStyle w:val="Resultat0"/>
      </w:pPr>
    </w:p>
    <w:p w14:paraId="0EBB83C2" w14:textId="77777777" w:rsidR="003A6451" w:rsidRDefault="007C3C45" w:rsidP="003C28B2">
      <w:r>
        <w:t>(</w:t>
      </w:r>
      <w:proofErr w:type="spellStart"/>
      <w:r w:rsidRPr="007C3C45">
        <w:rPr>
          <w:b/>
        </w:rPr>
        <w:t>Rectangle</w:t>
      </w:r>
      <w:proofErr w:type="spellEnd"/>
      <w:r>
        <w:t xml:space="preserve">) </w:t>
      </w:r>
      <w:proofErr w:type="spellStart"/>
      <w:r w:rsidR="003A6451" w:rsidRPr="003A6451">
        <w:t>Fer</w:t>
      </w:r>
      <w:proofErr w:type="spellEnd"/>
      <w:r w:rsidR="003A6451" w:rsidRPr="003A6451">
        <w:t xml:space="preserve"> un </w:t>
      </w:r>
      <w:proofErr w:type="spellStart"/>
      <w:r w:rsidR="003A6451" w:rsidRPr="003A6451">
        <w:t>algoritme</w:t>
      </w:r>
      <w:proofErr w:type="spellEnd"/>
      <w:r w:rsidR="003A6451" w:rsidRPr="003A6451">
        <w:t xml:space="preserve"> que </w:t>
      </w:r>
      <w:proofErr w:type="spellStart"/>
      <w:r w:rsidR="003A6451" w:rsidRPr="003A6451">
        <w:t>demani</w:t>
      </w:r>
      <w:proofErr w:type="spellEnd"/>
      <w:r w:rsidR="003A6451" w:rsidRPr="003A6451">
        <w:t xml:space="preserve"> a </w:t>
      </w:r>
      <w:proofErr w:type="spellStart"/>
      <w:r w:rsidR="003A6451" w:rsidRPr="003A6451">
        <w:t>l'usuari</w:t>
      </w:r>
      <w:proofErr w:type="spellEnd"/>
      <w:r w:rsidR="003A6451" w:rsidRPr="003A6451">
        <w:t xml:space="preserve"> dos </w:t>
      </w:r>
      <w:proofErr w:type="spellStart"/>
      <w:r w:rsidR="003A6451" w:rsidRPr="003A6451">
        <w:t>naturals</w:t>
      </w:r>
      <w:proofErr w:type="spellEnd"/>
      <w:r w:rsidR="003A6451" w:rsidRPr="003A6451">
        <w:t xml:space="preserve"> entre 2 </w:t>
      </w:r>
      <w:proofErr w:type="spellStart"/>
      <w:r w:rsidR="003A6451" w:rsidRPr="003A6451">
        <w:t>i</w:t>
      </w:r>
      <w:proofErr w:type="spellEnd"/>
      <w:r w:rsidR="003A6451" w:rsidRPr="003A6451">
        <w:t xml:space="preserve"> 20. </w:t>
      </w:r>
      <w:proofErr w:type="spellStart"/>
      <w:r w:rsidR="003A6451" w:rsidRPr="003A6451">
        <w:t>L'algoritme</w:t>
      </w:r>
      <w:proofErr w:type="spellEnd"/>
      <w:r w:rsidR="003A6451">
        <w:t xml:space="preserve"> </w:t>
      </w:r>
      <w:r w:rsidR="003A6451" w:rsidRPr="003A6451">
        <w:t xml:space="preserve">ha de </w:t>
      </w:r>
      <w:proofErr w:type="spellStart"/>
      <w:r w:rsidR="003A6451" w:rsidRPr="003A6451">
        <w:t>dibuixar</w:t>
      </w:r>
      <w:proofErr w:type="spellEnd"/>
      <w:r w:rsidR="003A6451" w:rsidRPr="003A6451">
        <w:t xml:space="preserve"> per pantal</w:t>
      </w:r>
      <w:r w:rsidR="003A6451">
        <w:t xml:space="preserve">la un </w:t>
      </w:r>
      <w:proofErr w:type="spellStart"/>
      <w:r w:rsidR="003A6451">
        <w:t>quadrat</w:t>
      </w:r>
      <w:proofErr w:type="spellEnd"/>
      <w:r w:rsidR="003A6451">
        <w:t xml:space="preserve"> que </w:t>
      </w:r>
      <w:proofErr w:type="spellStart"/>
      <w:r w:rsidR="003A6451">
        <w:t>tingui</w:t>
      </w:r>
      <w:proofErr w:type="spellEnd"/>
      <w:r w:rsidR="003A6451">
        <w:t xml:space="preserve"> </w:t>
      </w:r>
      <w:proofErr w:type="spellStart"/>
      <w:r w:rsidR="003A6451">
        <w:t>d'ample</w:t>
      </w:r>
      <w:proofErr w:type="spellEnd"/>
      <w:r w:rsidR="003A6451" w:rsidRPr="003A6451">
        <w:t xml:space="preserve"> el primer</w:t>
      </w:r>
      <w:r w:rsidR="003A6451">
        <w:t xml:space="preserve"> </w:t>
      </w:r>
      <w:proofErr w:type="spellStart"/>
      <w:r w:rsidR="003A6451">
        <w:t>dels</w:t>
      </w:r>
      <w:proofErr w:type="spellEnd"/>
      <w:r w:rsidR="003A6451">
        <w:t xml:space="preserve"> dos </w:t>
      </w:r>
      <w:proofErr w:type="spellStart"/>
      <w:r w:rsidR="003A6451">
        <w:t>naturals</w:t>
      </w:r>
      <w:proofErr w:type="spellEnd"/>
      <w:r w:rsidR="003A6451">
        <w:t xml:space="preserve"> </w:t>
      </w:r>
      <w:proofErr w:type="spellStart"/>
      <w:r w:rsidR="003A6451">
        <w:t>introduï</w:t>
      </w:r>
      <w:r w:rsidR="003A6451" w:rsidRPr="003A6451">
        <w:t>ts</w:t>
      </w:r>
      <w:proofErr w:type="spellEnd"/>
      <w:r w:rsidR="003A6451" w:rsidRPr="003A6451">
        <w:t xml:space="preserve"> i </w:t>
      </w:r>
      <w:proofErr w:type="spellStart"/>
      <w:r w:rsidR="003A6451" w:rsidRPr="003A6451">
        <w:t>d'alt</w:t>
      </w:r>
      <w:proofErr w:type="spellEnd"/>
      <w:r w:rsidR="003A6451" w:rsidRPr="003A6451">
        <w:t xml:space="preserve"> el </w:t>
      </w:r>
      <w:proofErr w:type="spellStart"/>
      <w:r w:rsidR="003A6451" w:rsidRPr="003A6451">
        <w:t>segon</w:t>
      </w:r>
      <w:proofErr w:type="spellEnd"/>
      <w:r w:rsidR="003A6451" w:rsidRPr="003A6451">
        <w:t xml:space="preserve">. Per </w:t>
      </w:r>
      <w:proofErr w:type="spellStart"/>
      <w:r w:rsidR="003A6451" w:rsidRPr="003A6451">
        <w:t>exemple</w:t>
      </w:r>
      <w:proofErr w:type="spellEnd"/>
      <w:r w:rsidR="003A6451" w:rsidRPr="003A6451">
        <w:t>:</w:t>
      </w:r>
    </w:p>
    <w:p w14:paraId="4ABA68DE" w14:textId="77777777" w:rsidR="003A6451" w:rsidRPr="003A6451" w:rsidRDefault="003A6451" w:rsidP="00461009">
      <w:pPr>
        <w:pStyle w:val="Resultat0"/>
      </w:pPr>
      <w:r>
        <w:lastRenderedPageBreak/>
        <w:t>Exemple:</w:t>
      </w:r>
    </w:p>
    <w:p w14:paraId="6C55D9BF" w14:textId="77777777" w:rsidR="003A6451" w:rsidRPr="003A6451" w:rsidRDefault="003A6451" w:rsidP="00461009">
      <w:pPr>
        <w:pStyle w:val="Resultat0"/>
      </w:pPr>
      <w:r w:rsidRPr="003A6451">
        <w:t>A = 4</w:t>
      </w:r>
    </w:p>
    <w:p w14:paraId="348F7112" w14:textId="77777777" w:rsidR="003A6451" w:rsidRDefault="003A6451" w:rsidP="00461009">
      <w:pPr>
        <w:pStyle w:val="Resultat0"/>
      </w:pPr>
      <w:r w:rsidRPr="003A6451">
        <w:t>B = 3</w:t>
      </w:r>
    </w:p>
    <w:p w14:paraId="7DF17C9A" w14:textId="77777777" w:rsidR="003A6451" w:rsidRPr="00CC78EF" w:rsidRDefault="003A6451" w:rsidP="00461009">
      <w:pPr>
        <w:pStyle w:val="Resultat0"/>
        <w:rPr>
          <w:sz w:val="8"/>
        </w:rPr>
      </w:pPr>
    </w:p>
    <w:p w14:paraId="34462193" w14:textId="77777777" w:rsidR="003A6451" w:rsidRPr="003A6451" w:rsidRDefault="003A6451" w:rsidP="00461009">
      <w:pPr>
        <w:pStyle w:val="Resultat0"/>
      </w:pPr>
      <w:r>
        <w:t>Resultat:</w:t>
      </w:r>
    </w:p>
    <w:p w14:paraId="0182C12C" w14:textId="77777777" w:rsidR="003A6451" w:rsidRPr="003A6451" w:rsidRDefault="003A6451" w:rsidP="00461009">
      <w:pPr>
        <w:pStyle w:val="Resultat0"/>
      </w:pPr>
      <w:r w:rsidRPr="003A6451">
        <w:t>****</w:t>
      </w:r>
    </w:p>
    <w:p w14:paraId="10397461" w14:textId="77777777" w:rsidR="003A6451" w:rsidRPr="003A6451" w:rsidRDefault="003A6451" w:rsidP="00461009">
      <w:pPr>
        <w:pStyle w:val="Resultat0"/>
      </w:pPr>
      <w:r w:rsidRPr="003A6451">
        <w:t>****</w:t>
      </w:r>
    </w:p>
    <w:p w14:paraId="073253FB" w14:textId="77777777" w:rsidR="003A6451" w:rsidRDefault="003A6451" w:rsidP="00CC78EF">
      <w:pPr>
        <w:pStyle w:val="Resultat0"/>
      </w:pPr>
      <w:r w:rsidRPr="003A6451">
        <w:t>****</w:t>
      </w:r>
    </w:p>
    <w:p w14:paraId="30CC7FA4" w14:textId="77777777" w:rsidR="00522961" w:rsidRDefault="007C3C45" w:rsidP="003C28B2">
      <w:r>
        <w:t>(</w:t>
      </w:r>
      <w:proofErr w:type="spellStart"/>
      <w:r w:rsidRPr="007C3C45">
        <w:rPr>
          <w:b/>
        </w:rPr>
        <w:t>Rectangle_Buit</w:t>
      </w:r>
      <w:proofErr w:type="spellEnd"/>
      <w:r>
        <w:t xml:space="preserve">) </w:t>
      </w:r>
      <w:proofErr w:type="spellStart"/>
      <w:r w:rsidR="00522961">
        <w:t>Fer</w:t>
      </w:r>
      <w:proofErr w:type="spellEnd"/>
      <w:r w:rsidR="00522961">
        <w:t xml:space="preserve"> una </w:t>
      </w:r>
      <w:proofErr w:type="spellStart"/>
      <w:r w:rsidR="00522961">
        <w:t>modificació</w:t>
      </w:r>
      <w:proofErr w:type="spellEnd"/>
      <w:r w:rsidR="00522961" w:rsidRPr="00522961">
        <w:t xml:space="preserve"> de </w:t>
      </w:r>
      <w:proofErr w:type="spellStart"/>
      <w:r w:rsidR="00522961" w:rsidRPr="00522961">
        <w:t>l'algoritme</w:t>
      </w:r>
      <w:proofErr w:type="spellEnd"/>
      <w:r w:rsidR="00522961" w:rsidRPr="00522961">
        <w:t xml:space="preserve"> anterior, que </w:t>
      </w:r>
      <w:proofErr w:type="spellStart"/>
      <w:r w:rsidR="00522961" w:rsidRPr="00522961">
        <w:t>dibuixi</w:t>
      </w:r>
      <w:proofErr w:type="spellEnd"/>
      <w:r w:rsidR="00522961" w:rsidRPr="00522961">
        <w:t xml:space="preserve"> un </w:t>
      </w:r>
      <w:proofErr w:type="spellStart"/>
      <w:r w:rsidR="00522961" w:rsidRPr="00522961">
        <w:t>rectangle</w:t>
      </w:r>
      <w:proofErr w:type="spellEnd"/>
      <w:r w:rsidR="00522961" w:rsidRPr="00522961">
        <w:t xml:space="preserve"> </w:t>
      </w:r>
      <w:proofErr w:type="spellStart"/>
      <w:r w:rsidR="00522961" w:rsidRPr="00522961">
        <w:t>buit</w:t>
      </w:r>
      <w:proofErr w:type="spellEnd"/>
      <w:r w:rsidR="00522961" w:rsidRPr="00522961">
        <w:t>.</w:t>
      </w:r>
    </w:p>
    <w:p w14:paraId="3049824B" w14:textId="77777777" w:rsidR="007366B7" w:rsidRPr="003A6451" w:rsidRDefault="007366B7" w:rsidP="00461009">
      <w:pPr>
        <w:pStyle w:val="Resultat0"/>
      </w:pPr>
      <w:r>
        <w:t>Exemple:</w:t>
      </w:r>
    </w:p>
    <w:p w14:paraId="0F1852ED" w14:textId="77777777" w:rsidR="007366B7" w:rsidRPr="003A6451" w:rsidRDefault="007366B7" w:rsidP="00461009">
      <w:pPr>
        <w:pStyle w:val="Resultat0"/>
      </w:pPr>
      <w:r w:rsidRPr="003A6451">
        <w:t>A = 4</w:t>
      </w:r>
    </w:p>
    <w:p w14:paraId="3331F77F" w14:textId="77777777" w:rsidR="007366B7" w:rsidRDefault="007366B7" w:rsidP="00461009">
      <w:pPr>
        <w:pStyle w:val="Resultat0"/>
      </w:pPr>
      <w:r w:rsidRPr="003A6451">
        <w:t>B = 3</w:t>
      </w:r>
    </w:p>
    <w:p w14:paraId="1EF09779" w14:textId="77777777" w:rsidR="007366B7" w:rsidRPr="00CC78EF" w:rsidRDefault="007366B7" w:rsidP="00461009">
      <w:pPr>
        <w:pStyle w:val="Resultat0"/>
        <w:rPr>
          <w:sz w:val="10"/>
        </w:rPr>
      </w:pPr>
    </w:p>
    <w:p w14:paraId="0EEFAE00" w14:textId="77777777" w:rsidR="007366B7" w:rsidRPr="003A6451" w:rsidRDefault="007366B7" w:rsidP="00461009">
      <w:pPr>
        <w:pStyle w:val="Resultat0"/>
      </w:pPr>
      <w:r>
        <w:t>Resultat:</w:t>
      </w:r>
    </w:p>
    <w:p w14:paraId="1BF2F834" w14:textId="77777777" w:rsidR="007366B7" w:rsidRPr="003A6451" w:rsidRDefault="007366B7" w:rsidP="00461009">
      <w:pPr>
        <w:pStyle w:val="Resultat0"/>
      </w:pPr>
      <w:r w:rsidRPr="003A6451">
        <w:t>****</w:t>
      </w:r>
    </w:p>
    <w:p w14:paraId="53289594" w14:textId="77777777" w:rsidR="007366B7" w:rsidRPr="003A6451" w:rsidRDefault="007366B7" w:rsidP="00461009">
      <w:pPr>
        <w:pStyle w:val="Resultat0"/>
      </w:pPr>
      <w:r>
        <w:t xml:space="preserve">*  </w:t>
      </w:r>
      <w:r w:rsidRPr="003A6451">
        <w:t>*</w:t>
      </w:r>
    </w:p>
    <w:p w14:paraId="56FF372D" w14:textId="77777777" w:rsidR="007366B7" w:rsidRDefault="007366B7" w:rsidP="00461009">
      <w:pPr>
        <w:pStyle w:val="Resultat0"/>
      </w:pPr>
      <w:r w:rsidRPr="003A6451">
        <w:t>****</w:t>
      </w:r>
    </w:p>
    <w:p w14:paraId="17F4AACB" w14:textId="77777777" w:rsidR="004159D5" w:rsidRDefault="004159D5" w:rsidP="003C28B2">
      <w:pPr>
        <w:numPr>
          <w:ilvl w:val="0"/>
          <w:numId w:val="0"/>
        </w:numPr>
      </w:pPr>
    </w:p>
    <w:p w14:paraId="2048E160" w14:textId="77777777" w:rsidR="00D848BD" w:rsidRDefault="00040A82" w:rsidP="00EA6785">
      <w:pPr>
        <w:pStyle w:val="Ttulo1"/>
      </w:pPr>
      <w:bookmarkStart w:id="11" w:name="_Toc456694814"/>
      <w:bookmarkStart w:id="12" w:name="_Toc456694926"/>
      <w:bookmarkStart w:id="13" w:name="_Toc523402761"/>
      <w:r>
        <w:lastRenderedPageBreak/>
        <w:t>FUNCIONS I PROCEDIMENTS</w:t>
      </w:r>
      <w:bookmarkEnd w:id="11"/>
      <w:bookmarkEnd w:id="12"/>
      <w:bookmarkEnd w:id="13"/>
    </w:p>
    <w:p w14:paraId="26FAD91F" w14:textId="77777777" w:rsidR="005C29E0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Maxim</w:t>
      </w:r>
      <w:proofErr w:type="spellEnd"/>
      <w:r>
        <w:rPr>
          <w:lang w:val="ca-ES"/>
        </w:rPr>
        <w:t xml:space="preserve">) </w:t>
      </w:r>
      <w:r w:rsidR="005C29E0">
        <w:rPr>
          <w:lang w:val="ca-ES"/>
        </w:rPr>
        <w:t>Fer una funció que passant-li dos nombres, ens retorni el màxim dels dos nombres. En el cas que els dos nombres siguin iguals, la funció ha de retornar qualsevol dels dos nombres</w:t>
      </w:r>
    </w:p>
    <w:p w14:paraId="00684B6A" w14:textId="77777777" w:rsidR="005C29E0" w:rsidRPr="00344579" w:rsidRDefault="005C29E0" w:rsidP="00040A82">
      <w:pPr>
        <w:pStyle w:val="Resultat0"/>
      </w:pPr>
      <w:proofErr w:type="spellStart"/>
      <w:r w:rsidRPr="00344579">
        <w:t>int</w:t>
      </w:r>
      <w:proofErr w:type="spellEnd"/>
      <w:r w:rsidRPr="00344579">
        <w:t xml:space="preserve"> </w:t>
      </w:r>
      <w:proofErr w:type="spellStart"/>
      <w:r w:rsidRPr="00344579">
        <w:t>maxim</w:t>
      </w:r>
      <w:proofErr w:type="spellEnd"/>
      <w:r w:rsidRPr="00344579">
        <w:t>(</w:t>
      </w:r>
      <w:proofErr w:type="spellStart"/>
      <w:r w:rsidRPr="00344579">
        <w:t>int</w:t>
      </w:r>
      <w:proofErr w:type="spellEnd"/>
      <w:r w:rsidRPr="00344579">
        <w:t xml:space="preserve"> num1, </w:t>
      </w:r>
      <w:proofErr w:type="spellStart"/>
      <w:r w:rsidRPr="00344579">
        <w:t>int</w:t>
      </w:r>
      <w:proofErr w:type="spellEnd"/>
      <w:r w:rsidRPr="00344579">
        <w:t xml:space="preserve"> num2);</w:t>
      </w:r>
    </w:p>
    <w:p w14:paraId="3C21CA1F" w14:textId="77777777" w:rsidR="005C29E0" w:rsidRPr="00344579" w:rsidRDefault="005C29E0" w:rsidP="00040A82">
      <w:pPr>
        <w:pStyle w:val="Resultat0"/>
      </w:pPr>
      <w:r w:rsidRPr="00344579">
        <w:t>Exemple: num1=1, num2=5</w:t>
      </w:r>
    </w:p>
    <w:p w14:paraId="7753CBF8" w14:textId="77777777" w:rsidR="005C29E0" w:rsidRPr="00344579" w:rsidRDefault="00040A82" w:rsidP="00040A82">
      <w:pPr>
        <w:pStyle w:val="Resultat0"/>
      </w:pPr>
      <w:r>
        <w:t>Resultat: 5</w:t>
      </w:r>
    </w:p>
    <w:p w14:paraId="64C4E6F9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NotaNumericaaLLetres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</w:t>
      </w:r>
      <w:r w:rsidR="00D848BD">
        <w:rPr>
          <w:lang w:val="ca-ES"/>
        </w:rPr>
        <w:t xml:space="preserve">-li </w:t>
      </w:r>
      <w:r w:rsidR="00D848BD" w:rsidRPr="00331DF1">
        <w:rPr>
          <w:lang w:val="ca-ES"/>
        </w:rPr>
        <w:t xml:space="preserve"> un</w:t>
      </w:r>
      <w:r w:rsidR="00D848BD">
        <w:rPr>
          <w:lang w:val="ca-ES"/>
        </w:rPr>
        <w:t>a</w:t>
      </w:r>
      <w:r w:rsidR="00D848BD" w:rsidRPr="00331DF1">
        <w:rPr>
          <w:lang w:val="ca-ES"/>
        </w:rPr>
        <w:t xml:space="preserve"> nota </w:t>
      </w:r>
      <w:r w:rsidR="001D65E1">
        <w:rPr>
          <w:lang w:val="ca-ES"/>
        </w:rPr>
        <w:t xml:space="preserve">numèrica </w:t>
      </w:r>
      <w:r w:rsidR="00D848BD" w:rsidRPr="00331DF1">
        <w:rPr>
          <w:lang w:val="ca-ES"/>
        </w:rPr>
        <w:t xml:space="preserve">mostri la seva qualificació en lletres </w:t>
      </w:r>
    </w:p>
    <w:p w14:paraId="70DDBE4A" w14:textId="77777777" w:rsidR="00D848BD" w:rsidRPr="008723DE" w:rsidRDefault="00D848BD" w:rsidP="00461009">
      <w:pPr>
        <w:pStyle w:val="Resultat0"/>
      </w:pPr>
      <w:proofErr w:type="spellStart"/>
      <w:r>
        <w:t>void</w:t>
      </w:r>
      <w:proofErr w:type="spellEnd"/>
      <w:r>
        <w:t xml:space="preserve">  </w:t>
      </w:r>
      <w:proofErr w:type="spellStart"/>
      <w:r>
        <w:t>imprimirNota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nota);</w:t>
      </w:r>
    </w:p>
    <w:p w14:paraId="05DA02F0" w14:textId="77777777" w:rsidR="00D848BD" w:rsidRDefault="00D848BD" w:rsidP="00461009">
      <w:pPr>
        <w:pStyle w:val="Resultat0"/>
      </w:pPr>
      <w:r>
        <w:t xml:space="preserve">Exemple: nota=2  </w:t>
      </w:r>
    </w:p>
    <w:p w14:paraId="17AF73F4" w14:textId="77777777" w:rsidR="001D65E1" w:rsidRPr="001D65E1" w:rsidRDefault="00D848BD" w:rsidP="00040A82">
      <w:pPr>
        <w:pStyle w:val="Resultat0"/>
      </w:pPr>
      <w:r>
        <w:t>Resultat: Insuficient</w:t>
      </w:r>
    </w:p>
    <w:p w14:paraId="4100050C" w14:textId="77777777" w:rsidR="001D65E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r w:rsidRPr="00B32822">
        <w:rPr>
          <w:b/>
          <w:lang w:val="ca-ES"/>
        </w:rPr>
        <w:t>NotaNumericaaLLetres2</w:t>
      </w:r>
      <w:r>
        <w:rPr>
          <w:b/>
          <w:lang w:val="ca-ES"/>
        </w:rPr>
        <w:t xml:space="preserve">) </w:t>
      </w:r>
      <w:r w:rsidR="001D65E1">
        <w:rPr>
          <w:lang w:val="ca-ES"/>
        </w:rPr>
        <w:t>Fer un programa que, a partir d’una funció demani a l’usuari una nota compresa entre 0 i 10. Posteriorment aquesta nota, i a través del procediment que s’ha creat a l’exercici número 2, cal transformar-la en lletres.</w:t>
      </w:r>
    </w:p>
    <w:p w14:paraId="38CE7A0C" w14:textId="77777777" w:rsidR="00D848BD" w:rsidRDefault="005C29E0" w:rsidP="00461009">
      <w:pPr>
        <w:pStyle w:val="Resultat0"/>
      </w:pPr>
      <w:r>
        <w:t>Funció</w:t>
      </w:r>
      <w:r w:rsidR="00D848BD">
        <w:t xml:space="preserve">: </w:t>
      </w:r>
      <w:proofErr w:type="spellStart"/>
      <w:r w:rsidR="00D848BD">
        <w:t>int</w:t>
      </w:r>
      <w:proofErr w:type="spellEnd"/>
      <w:r w:rsidR="00D848BD">
        <w:t xml:space="preserve"> </w:t>
      </w:r>
      <w:proofErr w:type="spellStart"/>
      <w:r w:rsidR="00D848BD">
        <w:t>demanarNota</w:t>
      </w:r>
      <w:proofErr w:type="spellEnd"/>
      <w:r w:rsidR="00D848BD">
        <w:t>()  // cal controlar que el número sigui correcte</w:t>
      </w:r>
    </w:p>
    <w:p w14:paraId="642CEC48" w14:textId="77777777" w:rsidR="001D65E1" w:rsidRPr="00344579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notaEnLletres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nota)</w:t>
      </w:r>
    </w:p>
    <w:p w14:paraId="2A7182C3" w14:textId="77777777" w:rsidR="00D848BD" w:rsidRPr="00331DF1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b/>
          <w:lang w:val="ca-ES"/>
        </w:rPr>
        <w:t>(</w:t>
      </w:r>
      <w:r w:rsidRPr="00B32822">
        <w:rPr>
          <w:b/>
          <w:lang w:val="ca-ES"/>
        </w:rPr>
        <w:t>NotaNumericaaLLetres</w:t>
      </w:r>
      <w:r>
        <w:rPr>
          <w:b/>
          <w:lang w:val="ca-ES"/>
        </w:rPr>
        <w:t xml:space="preserve">5) </w:t>
      </w:r>
      <w:r w:rsidR="001D65E1">
        <w:rPr>
          <w:lang w:val="ca-ES"/>
        </w:rPr>
        <w:t>Realitzar l’exercici número 3 (demanar nota i visualitzar nota en lletres), però amb 5 alumnes</w:t>
      </w:r>
      <w:r w:rsidR="00D848BD" w:rsidRPr="00331DF1">
        <w:rPr>
          <w:lang w:val="ca-ES"/>
        </w:rPr>
        <w:t>. Ha de mostrar:</w:t>
      </w:r>
    </w:p>
    <w:p w14:paraId="5FB24F4D" w14:textId="77777777" w:rsidR="00D848BD" w:rsidRPr="00331DF1" w:rsidRDefault="001D65E1" w:rsidP="00461009">
      <w:pPr>
        <w:pStyle w:val="Resultat0"/>
      </w:pPr>
      <w:r>
        <w:t xml:space="preserve">Alumne 1 ha tret </w:t>
      </w:r>
      <w:r w:rsidR="00D848BD" w:rsidRPr="00331DF1">
        <w:t>Insuficient</w:t>
      </w:r>
    </w:p>
    <w:p w14:paraId="56991C5B" w14:textId="77777777" w:rsidR="00D848BD" w:rsidRPr="00331DF1" w:rsidRDefault="00D848BD" w:rsidP="00461009">
      <w:pPr>
        <w:pStyle w:val="Resultat0"/>
      </w:pPr>
      <w:r w:rsidRPr="00331DF1">
        <w:t>Alumne 2 ha tret Excel·lent</w:t>
      </w:r>
    </w:p>
    <w:p w14:paraId="4AE1B1AA" w14:textId="77777777" w:rsidR="00D848BD" w:rsidRPr="00331DF1" w:rsidRDefault="00D848BD" w:rsidP="00461009">
      <w:pPr>
        <w:pStyle w:val="Resultat0"/>
      </w:pPr>
      <w:r w:rsidRPr="00331DF1">
        <w:t>…</w:t>
      </w:r>
    </w:p>
    <w:p w14:paraId="4F69A218" w14:textId="77777777" w:rsidR="00D848BD" w:rsidRPr="00040A82" w:rsidRDefault="00D848BD" w:rsidP="00040A82">
      <w:pPr>
        <w:pStyle w:val="Resultat0"/>
      </w:pPr>
      <w:r w:rsidRPr="00331DF1">
        <w:t>Alumne 5 ha tret Notable</w:t>
      </w:r>
    </w:p>
    <w:p w14:paraId="227C5CAB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TaulaMultiplicar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procediment que passant-li un número, ens mostri la taula d</w:t>
      </w:r>
      <w:r w:rsidR="00D848BD">
        <w:rPr>
          <w:lang w:val="ca-ES"/>
        </w:rPr>
        <w:t>e multiplicar d</w:t>
      </w:r>
      <w:r w:rsidR="00D848BD" w:rsidRPr="00331DF1">
        <w:rPr>
          <w:lang w:val="ca-ES"/>
        </w:rPr>
        <w:t>’aquell número</w:t>
      </w:r>
      <w:r w:rsidR="001D65E1">
        <w:rPr>
          <w:lang w:val="ca-ES"/>
        </w:rPr>
        <w:t>. Per tal de demanar el número, que haurà d’estar comprès entre 0 i 10, utilitza la funció que de l’exercici 3.</w:t>
      </w:r>
    </w:p>
    <w:p w14:paraId="17FBDFD2" w14:textId="77777777" w:rsidR="001D65E1" w:rsidRDefault="00BC7224" w:rsidP="00461009">
      <w:pPr>
        <w:pStyle w:val="Resultat0"/>
      </w:pPr>
      <w:r>
        <w:lastRenderedPageBreak/>
        <w:t xml:space="preserve">Funció: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demanarNumero</w:t>
      </w:r>
      <w:proofErr w:type="spellEnd"/>
      <w:r w:rsidR="001D65E1">
        <w:t>()  // cal controlar que el número sigui correcte</w:t>
      </w:r>
    </w:p>
    <w:p w14:paraId="34C62AA5" w14:textId="77777777" w:rsidR="001D65E1" w:rsidRPr="00331DF1" w:rsidRDefault="00D848BD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15ECDFD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TotesTaulesMultiplicar</w:t>
      </w:r>
      <w:proofErr w:type="spellEnd"/>
      <w:r>
        <w:rPr>
          <w:lang w:val="ca-ES"/>
        </w:rPr>
        <w:t xml:space="preserve">) </w:t>
      </w:r>
      <w:r w:rsidR="00D848BD" w:rsidRPr="00331DF1">
        <w:rPr>
          <w:lang w:val="ca-ES"/>
        </w:rPr>
        <w:t>Fer un programa que ens mostri les taules de multiplicar des de l’1 fins al 10, utilitzant el procediment de l’exercici 5.</w:t>
      </w:r>
    </w:p>
    <w:p w14:paraId="1D1138C8" w14:textId="77777777" w:rsidR="00E13512" w:rsidRPr="00344579" w:rsidRDefault="00E13512" w:rsidP="00040A82">
      <w:pPr>
        <w:pStyle w:val="Resultat0"/>
      </w:pPr>
      <w:r>
        <w:t xml:space="preserve">Procediment: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imprimirTaula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taula)</w:t>
      </w:r>
    </w:p>
    <w:p w14:paraId="38BC0A47" w14:textId="77777777" w:rsidR="00D848BD" w:rsidRDefault="00B32822" w:rsidP="00314BC3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B32822">
        <w:rPr>
          <w:b/>
          <w:lang w:val="ca-ES"/>
        </w:rPr>
        <w:t>SumaNumerosAnterior</w:t>
      </w:r>
      <w:proofErr w:type="spellEnd"/>
      <w:r>
        <w:rPr>
          <w:lang w:val="ca-ES"/>
        </w:rPr>
        <w:t xml:space="preserve">) </w:t>
      </w:r>
      <w:r w:rsidR="00D848BD">
        <w:rPr>
          <w:lang w:val="ca-ES"/>
        </w:rPr>
        <w:t>Fer una funció que passant-li un número positiu ens retorni la suma de tots els nombres des del 0 fins al número introduït</w:t>
      </w:r>
    </w:p>
    <w:p w14:paraId="20E3136C" w14:textId="77777777" w:rsidR="0022037F" w:rsidRDefault="0022037F" w:rsidP="0022037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>
        <w:t>sumaNumerosAnteriors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numero)</w:t>
      </w:r>
    </w:p>
    <w:p w14:paraId="426CD09B" w14:textId="77777777" w:rsidR="0022037F" w:rsidRDefault="0022037F" w:rsidP="0022037F">
      <w:pPr>
        <w:pStyle w:val="Resultat0"/>
      </w:pPr>
      <w:r>
        <w:t>Exemple: número: 6</w:t>
      </w:r>
    </w:p>
    <w:p w14:paraId="638B90E4" w14:textId="77777777" w:rsidR="0022037F" w:rsidRDefault="0022037F" w:rsidP="0022037F">
      <w:pPr>
        <w:pStyle w:val="Resultat0"/>
      </w:pPr>
      <w:r>
        <w:t>La suma és 21</w:t>
      </w:r>
    </w:p>
    <w:p w14:paraId="7C4258B6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QuantitatDigits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nombre positiu i ens retorni la quantitat de dígits que té.</w:t>
      </w:r>
    </w:p>
    <w:p w14:paraId="18522ED0" w14:textId="77777777" w:rsidR="003A5552" w:rsidRPr="003A5552" w:rsidRDefault="002B487F" w:rsidP="002B487F">
      <w:pPr>
        <w:pStyle w:val="Prrafodelista"/>
        <w:numPr>
          <w:ilvl w:val="0"/>
          <w:numId w:val="7"/>
        </w:numPr>
        <w:ind w:left="567" w:hanging="567"/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MostraDigits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 procediment que li</w:t>
      </w:r>
      <w:r w:rsidR="003A5552" w:rsidRPr="003A5552">
        <w:t xml:space="preserve"> </w:t>
      </w:r>
      <w:proofErr w:type="spellStart"/>
      <w:r w:rsidR="003A5552" w:rsidRPr="003A5552">
        <w:t>passem</w:t>
      </w:r>
      <w:proofErr w:type="spellEnd"/>
      <w:r w:rsidR="003A5552" w:rsidRPr="003A5552">
        <w:t xml:space="preserve"> un nombre i </w:t>
      </w:r>
      <w:proofErr w:type="spellStart"/>
      <w:r w:rsidR="003A5552" w:rsidRPr="003A5552">
        <w:t>ens</w:t>
      </w:r>
      <w:proofErr w:type="spellEnd"/>
      <w:r w:rsidR="003A5552" w:rsidRPr="003A5552">
        <w:t xml:space="preserve"> </w:t>
      </w:r>
      <w:proofErr w:type="spellStart"/>
      <w:r w:rsidR="003A5552" w:rsidRPr="003A5552">
        <w:t>mostri</w:t>
      </w:r>
      <w:proofErr w:type="spellEnd"/>
      <w:r w:rsidR="003A5552" w:rsidRPr="003A5552">
        <w:t xml:space="preserve"> per pantalla </w:t>
      </w:r>
      <w:proofErr w:type="spellStart"/>
      <w:r w:rsidR="003A5552" w:rsidRPr="003A5552">
        <w:t>els</w:t>
      </w:r>
      <w:proofErr w:type="spellEnd"/>
      <w:r w:rsidR="003A5552" w:rsidRPr="003A5552">
        <w:t xml:space="preserve"> </w:t>
      </w:r>
      <w:proofErr w:type="spellStart"/>
      <w:r w:rsidR="003A5552" w:rsidRPr="003A5552">
        <w:t>seus</w:t>
      </w:r>
      <w:proofErr w:type="spellEnd"/>
      <w:r w:rsidR="003A5552" w:rsidRPr="003A5552">
        <w:t xml:space="preserve"> </w:t>
      </w:r>
      <w:proofErr w:type="spellStart"/>
      <w:r w:rsidR="003A5552" w:rsidRPr="003A5552">
        <w:t>digits</w:t>
      </w:r>
      <w:proofErr w:type="spellEnd"/>
    </w:p>
    <w:p w14:paraId="23DA9C3C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456    6,5,4</w:t>
      </w:r>
    </w:p>
    <w:p w14:paraId="14A865E4" w14:textId="77777777" w:rsidR="003A5552" w:rsidRPr="003A5552" w:rsidRDefault="003A5552" w:rsidP="002B487F">
      <w:pPr>
        <w:pStyle w:val="Resultat0"/>
        <w:ind w:left="2691" w:firstLine="141"/>
        <w:rPr>
          <w:lang w:val="es-ES"/>
        </w:rPr>
      </w:pPr>
      <w:r w:rsidRPr="003A5552">
        <w:rPr>
          <w:lang w:val="es-ES"/>
        </w:rPr>
        <w:t>4,5,6</w:t>
      </w:r>
    </w:p>
    <w:p w14:paraId="1B59A93B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Estacio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>Fer una funció que li passem un mes i un dia i ens retorni en quina estació estem</w:t>
      </w:r>
    </w:p>
    <w:p w14:paraId="59BE0843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 w:rsidRPr="002B487F">
        <w:rPr>
          <w:b/>
          <w:lang w:val="ca-ES"/>
        </w:rPr>
        <w:t>CanviMoneda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Fer una funció que li passem un import expressat en euros i una moneda i ens retorni l’import en la moneda seleccionada. Les monedes </w:t>
      </w:r>
      <w:proofErr w:type="spellStart"/>
      <w:r w:rsidR="003A5552" w:rsidRPr="002B487F">
        <w:rPr>
          <w:lang w:val="ca-ES"/>
        </w:rPr>
        <w:t>serán</w:t>
      </w:r>
      <w:proofErr w:type="spellEnd"/>
      <w:r w:rsidR="003A5552" w:rsidRPr="002B487F">
        <w:rPr>
          <w:lang w:val="ca-ES"/>
        </w:rPr>
        <w:t xml:space="preserve">: USD, GBP,JPY,CHF,AUD,CNY. Per a trobar el canvi actual utilitzeu la </w:t>
      </w:r>
      <w:proofErr w:type="spellStart"/>
      <w:r w:rsidR="003A5552" w:rsidRPr="002B487F">
        <w:rPr>
          <w:lang w:val="ca-ES"/>
        </w:rPr>
        <w:t>página</w:t>
      </w:r>
      <w:proofErr w:type="spellEnd"/>
      <w:r w:rsidR="003A5552" w:rsidRPr="002B487F">
        <w:rPr>
          <w:lang w:val="ca-ES"/>
        </w:rPr>
        <w:t xml:space="preserve"> web https://www.infobolsa.es/divisas</w:t>
      </w:r>
    </w:p>
    <w:p w14:paraId="6A4FC549" w14:textId="77777777" w:rsidR="003A5552" w:rsidRPr="002B487F" w:rsidRDefault="002B487F" w:rsidP="002B48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>
        <w:rPr>
          <w:lang w:val="ca-ES"/>
        </w:rPr>
        <w:t>(</w:t>
      </w:r>
      <w:proofErr w:type="spellStart"/>
      <w:r>
        <w:rPr>
          <w:b/>
          <w:lang w:val="ca-ES"/>
        </w:rPr>
        <w:t>Trian</w:t>
      </w:r>
      <w:r w:rsidRPr="002B487F">
        <w:rPr>
          <w:b/>
          <w:lang w:val="ca-ES"/>
        </w:rPr>
        <w:t>gleCaracter</w:t>
      </w:r>
      <w:proofErr w:type="spellEnd"/>
      <w:r>
        <w:rPr>
          <w:lang w:val="ca-ES"/>
        </w:rPr>
        <w:t xml:space="preserve">) </w:t>
      </w:r>
      <w:r w:rsidR="003A5552" w:rsidRPr="002B487F">
        <w:rPr>
          <w:lang w:val="ca-ES"/>
        </w:rPr>
        <w:t xml:space="preserve">Demana un </w:t>
      </w:r>
      <w:proofErr w:type="spellStart"/>
      <w:r w:rsidR="003A5552" w:rsidRPr="002B487F">
        <w:rPr>
          <w:lang w:val="ca-ES"/>
        </w:rPr>
        <w:t>carácter</w:t>
      </w:r>
      <w:proofErr w:type="spellEnd"/>
      <w:r w:rsidR="003A5552" w:rsidRPr="002B487F">
        <w:rPr>
          <w:lang w:val="ca-ES"/>
        </w:rPr>
        <w:t xml:space="preserve"> i un número i imprimeix el següent:</w:t>
      </w:r>
    </w:p>
    <w:p w14:paraId="11505E49" w14:textId="77777777" w:rsidR="003A5552" w:rsidRPr="003A5552" w:rsidRDefault="003A5552" w:rsidP="002B487F">
      <w:pPr>
        <w:pStyle w:val="Resultat0"/>
        <w:rPr>
          <w:lang w:val="es-ES"/>
        </w:rPr>
      </w:pPr>
      <w:proofErr w:type="spellStart"/>
      <w:r w:rsidRPr="003A5552">
        <w:rPr>
          <w:lang w:val="es-ES"/>
        </w:rPr>
        <w:t>Exemple</w:t>
      </w:r>
      <w:proofErr w:type="spellEnd"/>
      <w:r w:rsidRPr="003A5552">
        <w:rPr>
          <w:lang w:val="es-ES"/>
        </w:rPr>
        <w:t>: ‘c’, 5</w:t>
      </w:r>
    </w:p>
    <w:p w14:paraId="533DC50D" w14:textId="77777777" w:rsidR="002B487F" w:rsidRDefault="002B487F" w:rsidP="002B487F">
      <w:pPr>
        <w:pStyle w:val="Resultat0"/>
        <w:tabs>
          <w:tab w:val="left" w:pos="1843"/>
        </w:tabs>
        <w:rPr>
          <w:lang w:val="es-ES"/>
        </w:rPr>
      </w:pPr>
      <w:proofErr w:type="spellStart"/>
      <w:r>
        <w:rPr>
          <w:lang w:val="es-ES"/>
        </w:rPr>
        <w:t>Solució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proofErr w:type="spellStart"/>
      <w:r>
        <w:rPr>
          <w:lang w:val="es-ES"/>
        </w:rPr>
        <w:t>ccccc</w:t>
      </w:r>
      <w:proofErr w:type="spellEnd"/>
    </w:p>
    <w:p w14:paraId="03BD55D9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cccc</w:t>
      </w:r>
      <w:proofErr w:type="spellEnd"/>
    </w:p>
    <w:p w14:paraId="11931C4F" w14:textId="77777777" w:rsidR="003A5552" w:rsidRPr="003A5552" w:rsidRDefault="002B487F" w:rsidP="002B487F">
      <w:pPr>
        <w:pStyle w:val="Resultat0"/>
        <w:tabs>
          <w:tab w:val="left" w:pos="1843"/>
        </w:tabs>
        <w:rPr>
          <w:lang w:val="es-ES"/>
        </w:rPr>
      </w:pPr>
      <w:r>
        <w:rPr>
          <w:lang w:val="es-ES"/>
        </w:rPr>
        <w:tab/>
      </w:r>
      <w:proofErr w:type="spellStart"/>
      <w:r w:rsidR="003A5552" w:rsidRPr="003A5552">
        <w:rPr>
          <w:lang w:val="es-ES"/>
        </w:rPr>
        <w:t>ccc</w:t>
      </w:r>
      <w:proofErr w:type="spellEnd"/>
    </w:p>
    <w:p w14:paraId="53B1B832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lastRenderedPageBreak/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</w:r>
      <w:proofErr w:type="spellStart"/>
      <w:r w:rsidRPr="003A5552">
        <w:rPr>
          <w:lang w:val="es-ES"/>
        </w:rPr>
        <w:t>cc</w:t>
      </w:r>
      <w:proofErr w:type="spellEnd"/>
    </w:p>
    <w:p w14:paraId="63F44A87" w14:textId="77777777" w:rsidR="003A5552" w:rsidRPr="003A5552" w:rsidRDefault="003A5552" w:rsidP="002B487F">
      <w:pPr>
        <w:pStyle w:val="Resultat0"/>
        <w:ind w:left="708"/>
        <w:rPr>
          <w:lang w:val="es-ES"/>
        </w:rPr>
      </w:pPr>
      <w:r w:rsidRPr="003A5552">
        <w:rPr>
          <w:lang w:val="es-ES"/>
        </w:rPr>
        <w:tab/>
      </w:r>
      <w:r w:rsidRPr="003A5552">
        <w:rPr>
          <w:lang w:val="es-ES"/>
        </w:rPr>
        <w:tab/>
      </w:r>
      <w:r w:rsidRPr="003A5552">
        <w:rPr>
          <w:lang w:val="es-ES"/>
        </w:rPr>
        <w:tab/>
        <w:t>c</w:t>
      </w:r>
    </w:p>
    <w:p w14:paraId="2DDBFA41" w14:textId="77777777" w:rsid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Base 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li passem dos nombre (base i exponent) i ens retorni el valor de la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base </w:t>
      </w:r>
      <w:r w:rsidR="003A5552" w:rsidRPr="002B487F">
        <w:rPr>
          <w:rFonts w:ascii="Verdana" w:eastAsiaTheme="minorEastAsia" w:hAnsi="Verdana" w:cs="Arial"/>
          <w:color w:val="000000"/>
          <w:szCs w:val="24"/>
          <w:vertAlign w:val="superscript"/>
          <w:lang w:eastAsia="ja-JP"/>
        </w:rPr>
        <w:t>exponent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  (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 xml:space="preserve">No es pot utilitzar la funció </w:t>
      </w:r>
      <w:proofErr w:type="spellStart"/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pow</w:t>
      </w:r>
      <w:proofErr w:type="spellEnd"/>
      <w:r>
        <w:rPr>
          <w:rFonts w:ascii="Verdana" w:eastAsiaTheme="minorEastAsia" w:hAnsi="Verdana" w:cs="Arial"/>
          <w:color w:val="000000"/>
          <w:szCs w:val="24"/>
          <w:lang w:eastAsia="ja-JP"/>
        </w:rPr>
        <w:t>)</w:t>
      </w:r>
    </w:p>
    <w:p w14:paraId="6B1C67F4" w14:textId="77777777" w:rsidR="003A5552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Exemple: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2 elevat 5: 2*2*2*2*2</w:t>
      </w:r>
    </w:p>
    <w:p w14:paraId="3BCCDB66" w14:textId="77777777" w:rsidR="002B487F" w:rsidRPr="002B487F" w:rsidRDefault="002B487F" w:rsidP="002B487F">
      <w:pPr>
        <w:pStyle w:val="Resultat0"/>
        <w:ind w:left="720"/>
        <w:rPr>
          <w:rFonts w:ascii="Verdana" w:eastAsiaTheme="minorEastAsia" w:hAnsi="Verdana" w:cs="Arial"/>
          <w:color w:val="000000"/>
          <w:szCs w:val="24"/>
          <w:lang w:eastAsia="ja-JP"/>
        </w:rPr>
      </w:pPr>
    </w:p>
    <w:p w14:paraId="3D09B74A" w14:textId="77777777" w:rsidR="003A5552" w:rsidRPr="002B487F" w:rsidRDefault="002B487F" w:rsidP="002B487F">
      <w:pPr>
        <w:pStyle w:val="Resultat0"/>
        <w:numPr>
          <w:ilvl w:val="0"/>
          <w:numId w:val="7"/>
        </w:numPr>
        <w:rPr>
          <w:rFonts w:ascii="Verdana" w:eastAsiaTheme="minorEastAsia" w:hAnsi="Verdana" w:cs="Arial"/>
          <w:color w:val="000000"/>
          <w:szCs w:val="24"/>
          <w:lang w:eastAsia="ja-JP"/>
        </w:rPr>
      </w:pPr>
      <w:r>
        <w:rPr>
          <w:rFonts w:ascii="Verdana" w:eastAsiaTheme="minorEastAsia" w:hAnsi="Verdana" w:cs="Arial"/>
          <w:color w:val="000000"/>
          <w:szCs w:val="24"/>
          <w:lang w:eastAsia="ja-JP"/>
        </w:rPr>
        <w:t>(</w:t>
      </w:r>
      <w:r w:rsidRPr="002B487F">
        <w:rPr>
          <w:rFonts w:ascii="Verdana" w:eastAsiaTheme="minorEastAsia" w:hAnsi="Verdana" w:cs="Arial"/>
          <w:b/>
          <w:color w:val="000000"/>
          <w:szCs w:val="24"/>
          <w:lang w:eastAsia="ja-JP"/>
        </w:rPr>
        <w:t>Factorial</w:t>
      </w:r>
      <w:r>
        <w:rPr>
          <w:rFonts w:ascii="Verdana" w:eastAsiaTheme="minorEastAsia" w:hAnsi="Verdana" w:cs="Arial"/>
          <w:color w:val="000000"/>
          <w:szCs w:val="24"/>
          <w:lang w:eastAsia="ja-JP"/>
        </w:rPr>
        <w:t xml:space="preserve">) </w:t>
      </w:r>
      <w:r w:rsidR="003A5552" w:rsidRPr="002B487F">
        <w:rPr>
          <w:rFonts w:ascii="Verdana" w:eastAsiaTheme="minorEastAsia" w:hAnsi="Verdana" w:cs="Arial"/>
          <w:color w:val="000000"/>
          <w:szCs w:val="24"/>
          <w:lang w:eastAsia="ja-JP"/>
        </w:rPr>
        <w:t>Fer una funció que ens retorni el factorial del nombre que li passem com a paràmetre.</w:t>
      </w:r>
    </w:p>
    <w:p w14:paraId="38C9668D" w14:textId="77777777" w:rsidR="003A5552" w:rsidRPr="002B487F" w:rsidRDefault="003A5552" w:rsidP="002B487F">
      <w:pPr>
        <w:pStyle w:val="Resultat0"/>
        <w:ind w:firstLine="141"/>
        <w:rPr>
          <w:rFonts w:ascii="Verdana" w:eastAsiaTheme="minorEastAsia" w:hAnsi="Verdana" w:cs="Arial"/>
          <w:color w:val="000000"/>
          <w:szCs w:val="24"/>
          <w:lang w:eastAsia="ja-JP"/>
        </w:rPr>
      </w:pPr>
      <w:proofErr w:type="spellStart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Fac</w:t>
      </w:r>
      <w:proofErr w:type="spellEnd"/>
      <w:r w:rsidRPr="002B487F">
        <w:rPr>
          <w:rFonts w:ascii="Verdana" w:eastAsiaTheme="minorEastAsia" w:hAnsi="Verdana" w:cs="Arial"/>
          <w:color w:val="000000"/>
          <w:szCs w:val="24"/>
          <w:lang w:eastAsia="ja-JP"/>
        </w:rPr>
        <w:t>(4)=4*3*2*1</w:t>
      </w:r>
    </w:p>
    <w:p w14:paraId="217012CE" w14:textId="77777777" w:rsidR="003A5552" w:rsidRPr="0022037F" w:rsidRDefault="003A5552" w:rsidP="0022037F">
      <w:pPr>
        <w:pStyle w:val="Resultat0"/>
      </w:pPr>
    </w:p>
    <w:p w14:paraId="638E2BAC" w14:textId="77777777" w:rsidR="0012304D" w:rsidRPr="0022037F" w:rsidRDefault="0012304D" w:rsidP="0022037F">
      <w:pPr>
        <w:pStyle w:val="Prrafodelista"/>
        <w:numPr>
          <w:ilvl w:val="0"/>
          <w:numId w:val="7"/>
        </w:numPr>
        <w:ind w:left="567" w:hanging="567"/>
        <w:rPr>
          <w:lang w:val="ca-ES"/>
        </w:rPr>
      </w:pPr>
      <w:r w:rsidRPr="0012304D">
        <w:t>(</w:t>
      </w:r>
      <w:proofErr w:type="spellStart"/>
      <w:r w:rsidRPr="0022037F">
        <w:rPr>
          <w:b/>
        </w:rPr>
        <w:t>DiesMesAnyQuantitatDies</w:t>
      </w:r>
      <w:proofErr w:type="spellEnd"/>
      <w:r w:rsidRPr="00040A82">
        <w:t xml:space="preserve">) Donada una data determinada per un </w:t>
      </w:r>
      <w:proofErr w:type="spellStart"/>
      <w:r w:rsidRPr="00040A82">
        <w:t>dia</w:t>
      </w:r>
      <w:proofErr w:type="spellEnd"/>
      <w:r w:rsidRPr="00040A82">
        <w:t xml:space="preserve">, un mes i un </w:t>
      </w:r>
      <w:proofErr w:type="spellStart"/>
      <w:r w:rsidRPr="00040A82">
        <w:t>any</w:t>
      </w:r>
      <w:proofErr w:type="spellEnd"/>
      <w:r w:rsidRPr="00040A82">
        <w:t xml:space="preserve"> en </w:t>
      </w:r>
      <w:proofErr w:type="spellStart"/>
      <w:r w:rsidRPr="00040A82">
        <w:t>format</w:t>
      </w:r>
      <w:proofErr w:type="spellEnd"/>
      <w:r w:rsidRPr="00040A82">
        <w:t xml:space="preserve"> </w:t>
      </w:r>
      <w:proofErr w:type="spellStart"/>
      <w:r w:rsidRPr="00040A82">
        <w:t>numèric</w:t>
      </w:r>
      <w:proofErr w:type="spellEnd"/>
      <w:r w:rsidRPr="00040A82">
        <w:t xml:space="preserve">, i una </w:t>
      </w:r>
      <w:proofErr w:type="spellStart"/>
      <w:r w:rsidRPr="00040A82">
        <w:t>quantitat</w:t>
      </w:r>
      <w:proofErr w:type="spellEnd"/>
      <w:r w:rsidRPr="00040A82">
        <w:t xml:space="preserve"> de </w:t>
      </w:r>
      <w:proofErr w:type="spellStart"/>
      <w:r w:rsidRPr="00040A82">
        <w:t>dies</w:t>
      </w:r>
      <w:proofErr w:type="spellEnd"/>
      <w:r w:rsidRPr="00040A82">
        <w:t xml:space="preserve"> que </w:t>
      </w:r>
      <w:proofErr w:type="spellStart"/>
      <w:r w:rsidRPr="00040A82">
        <w:t>ens</w:t>
      </w:r>
      <w:proofErr w:type="spellEnd"/>
      <w:r w:rsidRPr="00040A82">
        <w:t xml:space="preserve"> proporciona </w:t>
      </w:r>
      <w:proofErr w:type="spellStart"/>
      <w:r w:rsidRPr="00040A82">
        <w:t>l'usuari</w:t>
      </w:r>
      <w:proofErr w:type="spellEnd"/>
      <w:r w:rsidRPr="00040A82">
        <w:t xml:space="preserve">. Es </w:t>
      </w:r>
      <w:proofErr w:type="spellStart"/>
      <w:r w:rsidRPr="00040A82">
        <w:t>demana</w:t>
      </w:r>
      <w:proofErr w:type="spellEnd"/>
      <w:r w:rsidRPr="00040A82">
        <w:t xml:space="preserve">, a partir del </w:t>
      </w:r>
      <w:proofErr w:type="spellStart"/>
      <w:r w:rsidRPr="00040A82">
        <w:t>darrer</w:t>
      </w:r>
      <w:proofErr w:type="spellEnd"/>
      <w:r w:rsidRPr="00040A82">
        <w:t xml:space="preserve"> </w:t>
      </w:r>
      <w:proofErr w:type="spellStart"/>
      <w:r w:rsidRPr="00040A82">
        <w:t>dia</w:t>
      </w:r>
      <w:proofErr w:type="spellEnd"/>
      <w:r w:rsidRPr="00040A82">
        <w:t xml:space="preserve"> del mes en </w:t>
      </w:r>
      <w:proofErr w:type="spellStart"/>
      <w:r w:rsidRPr="00040A82">
        <w:t>curs</w:t>
      </w:r>
      <w:proofErr w:type="spellEnd"/>
      <w:r w:rsidRPr="00040A82">
        <w:t xml:space="preserve">, </w:t>
      </w:r>
      <w:proofErr w:type="spellStart"/>
      <w:r w:rsidRPr="00040A82">
        <w:t>escriure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n </w:t>
      </w:r>
      <w:proofErr w:type="spellStart"/>
      <w:r w:rsidRPr="00040A82">
        <w:t>dies</w:t>
      </w:r>
      <w:proofErr w:type="spellEnd"/>
      <w:r w:rsidRPr="00040A82">
        <w:t xml:space="preserve"> que es </w:t>
      </w:r>
      <w:proofErr w:type="spellStart"/>
      <w:r w:rsidRPr="00040A82">
        <w:t>demanen</w:t>
      </w:r>
      <w:proofErr w:type="spellEnd"/>
      <w:r w:rsidRPr="00040A82">
        <w:t xml:space="preserve">. </w:t>
      </w:r>
      <w:proofErr w:type="spellStart"/>
      <w:r w:rsidRPr="00040A82">
        <w:t>S’haurà</w:t>
      </w:r>
      <w:proofErr w:type="spellEnd"/>
      <w:r w:rsidRPr="00040A82">
        <w:t xml:space="preserve"> de </w:t>
      </w:r>
      <w:proofErr w:type="spellStart"/>
      <w:r w:rsidRPr="00040A82">
        <w:t>tenir</w:t>
      </w:r>
      <w:proofErr w:type="spellEnd"/>
      <w:r w:rsidRPr="00040A82">
        <w:t xml:space="preserve"> en </w:t>
      </w:r>
      <w:proofErr w:type="spellStart"/>
      <w:r w:rsidRPr="00040A82">
        <w:t>compte</w:t>
      </w:r>
      <w:proofErr w:type="spellEnd"/>
      <w:r w:rsidRPr="00040A82">
        <w:t xml:space="preserve"> </w:t>
      </w:r>
      <w:proofErr w:type="spellStart"/>
      <w:r w:rsidRPr="00040A82">
        <w:t>els</w:t>
      </w:r>
      <w:proofErr w:type="spellEnd"/>
      <w:r w:rsidRPr="00040A82">
        <w:t xml:space="preserve"> </w:t>
      </w:r>
      <w:proofErr w:type="spellStart"/>
      <w:r w:rsidRPr="00040A82">
        <w:t>anys</w:t>
      </w:r>
      <w:proofErr w:type="spellEnd"/>
      <w:r w:rsidRPr="00040A82">
        <w:t xml:space="preserve"> de </w:t>
      </w:r>
      <w:proofErr w:type="spellStart"/>
      <w:r w:rsidRPr="00040A82">
        <w:t>trapàs</w:t>
      </w:r>
      <w:proofErr w:type="spellEnd"/>
      <w:r w:rsidRPr="00040A82">
        <w:t>.</w:t>
      </w:r>
    </w:p>
    <w:p w14:paraId="602E4039" w14:textId="77777777" w:rsidR="0012304D" w:rsidRPr="00040A82" w:rsidRDefault="0012304D" w:rsidP="00040A82">
      <w:pPr>
        <w:pStyle w:val="Subttulo"/>
        <w:numPr>
          <w:ilvl w:val="0"/>
          <w:numId w:val="0"/>
        </w:numPr>
        <w:ind w:firstLine="567"/>
        <w:rPr>
          <w:rFonts w:ascii="Verdana" w:eastAsiaTheme="minorEastAsia" w:hAnsi="Verdana" w:cs="Arial"/>
          <w:color w:val="000000"/>
          <w:sz w:val="22"/>
          <w:szCs w:val="24"/>
        </w:rPr>
      </w:pPr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Seguir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els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següents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 xml:space="preserve"> </w:t>
      </w:r>
      <w:proofErr w:type="spellStart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passos</w:t>
      </w:r>
      <w:proofErr w:type="spellEnd"/>
      <w:r w:rsidRPr="00040A82">
        <w:rPr>
          <w:rFonts w:ascii="Verdana" w:eastAsiaTheme="minorEastAsia" w:hAnsi="Verdana" w:cs="Arial"/>
          <w:color w:val="000000"/>
          <w:sz w:val="22"/>
          <w:szCs w:val="24"/>
        </w:rPr>
        <w:t>:</w:t>
      </w:r>
    </w:p>
    <w:p w14:paraId="6962A345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per tal de validar </w:t>
      </w:r>
      <w:proofErr w:type="spellStart"/>
      <w:r w:rsidRPr="0012304D">
        <w:t>l'any</w:t>
      </w:r>
      <w:proofErr w:type="spellEnd"/>
      <w:r w:rsidRPr="0012304D">
        <w:t xml:space="preserve"> </w:t>
      </w:r>
      <w:proofErr w:type="spellStart"/>
      <w:r w:rsidRPr="0012304D">
        <w:t>introduït</w:t>
      </w:r>
      <w:proofErr w:type="spellEnd"/>
      <w:r w:rsidRPr="0012304D">
        <w:t xml:space="preserve"> per </w:t>
      </w:r>
      <w:proofErr w:type="spellStart"/>
      <w:r w:rsidRPr="0012304D">
        <w:t>l'usuari</w:t>
      </w:r>
      <w:proofErr w:type="spellEnd"/>
      <w:r w:rsidRPr="0012304D">
        <w:t xml:space="preserve">. </w:t>
      </w:r>
      <w:proofErr w:type="spellStart"/>
      <w:r w:rsidRPr="0012304D">
        <w:t>L’any</w:t>
      </w:r>
      <w:proofErr w:type="spellEnd"/>
      <w:r w:rsidRPr="0012304D">
        <w:t xml:space="preserve"> ha </w:t>
      </w:r>
      <w:proofErr w:type="spellStart"/>
      <w:r w:rsidRPr="0012304D">
        <w:t>d’estar</w:t>
      </w:r>
      <w:proofErr w:type="spellEnd"/>
      <w:r w:rsidRPr="0012304D">
        <w:t xml:space="preserve"> </w:t>
      </w:r>
      <w:proofErr w:type="spellStart"/>
      <w:r w:rsidRPr="0012304D">
        <w:t>comprès</w:t>
      </w:r>
      <w:proofErr w:type="spellEnd"/>
      <w:r w:rsidRPr="0012304D">
        <w:t xml:space="preserve"> entre 0 </w:t>
      </w:r>
      <w:proofErr w:type="spellStart"/>
      <w:r w:rsidRPr="0012304D">
        <w:t>i</w:t>
      </w:r>
      <w:proofErr w:type="spellEnd"/>
      <w:r w:rsidRPr="0012304D">
        <w:t xml:space="preserve"> 2020 (</w:t>
      </w:r>
      <w:proofErr w:type="spellStart"/>
      <w:r w:rsidRPr="0012304D">
        <w:t>ambdós</w:t>
      </w:r>
      <w:proofErr w:type="spellEnd"/>
      <w:r w:rsidRPr="0012304D">
        <w:t xml:space="preserve"> </w:t>
      </w:r>
      <w:proofErr w:type="spellStart"/>
      <w:r w:rsidRPr="0012304D">
        <w:t>inclosos</w:t>
      </w:r>
      <w:proofErr w:type="spellEnd"/>
      <w:r w:rsidRPr="0012304D">
        <w:t>)</w:t>
      </w:r>
    </w:p>
    <w:p w14:paraId="081E82BC" w14:textId="77777777" w:rsidR="0012304D" w:rsidRPr="00436889" w:rsidRDefault="0012304D" w:rsidP="008D2ABF">
      <w:pPr>
        <w:pStyle w:val="resultat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demanaAny</w:t>
      </w:r>
      <w:proofErr w:type="spellEnd"/>
      <w:r w:rsidRPr="00436889">
        <w:t>()</w:t>
      </w:r>
    </w:p>
    <w:p w14:paraId="158A12A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un mes </w:t>
      </w:r>
      <w:proofErr w:type="spellStart"/>
      <w:r w:rsidRPr="0012304D">
        <w:t>correcte</w:t>
      </w:r>
      <w:proofErr w:type="spellEnd"/>
      <w:r w:rsidRPr="0012304D">
        <w:t xml:space="preserve"> (entre 1 </w:t>
      </w:r>
      <w:proofErr w:type="spellStart"/>
      <w:r w:rsidRPr="0012304D">
        <w:t>i</w:t>
      </w:r>
      <w:proofErr w:type="spellEnd"/>
      <w:r w:rsidRPr="0012304D">
        <w:t xml:space="preserve"> 12)</w:t>
      </w:r>
    </w:p>
    <w:p w14:paraId="6CFA7EE3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demanaMes</w:t>
      </w:r>
      <w:proofErr w:type="spellEnd"/>
      <w:r w:rsidRPr="00436889">
        <w:t>()</w:t>
      </w:r>
    </w:p>
    <w:p w14:paraId="60E2ABB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Escriure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passant-li</w:t>
      </w:r>
      <w:proofErr w:type="spellEnd"/>
      <w:r w:rsidRPr="0012304D">
        <w:t xml:space="preserve"> el mes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retorni</w:t>
      </w:r>
      <w:proofErr w:type="spellEnd"/>
      <w:r w:rsidRPr="0012304D">
        <w:t xml:space="preserve">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que té el mes</w:t>
      </w:r>
    </w:p>
    <w:p w14:paraId="72E2A95A" w14:textId="77777777" w:rsidR="0012304D" w:rsidRPr="00436889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quantitatDiesMes</w:t>
      </w:r>
      <w:proofErr w:type="spellEnd"/>
      <w:r w:rsidRPr="00436889">
        <w:t>(</w:t>
      </w:r>
      <w:proofErr w:type="spellStart"/>
      <w:r w:rsidRPr="00436889">
        <w:t>int</w:t>
      </w:r>
      <w:proofErr w:type="spellEnd"/>
      <w:r w:rsidRPr="00436889">
        <w:t xml:space="preserve"> mes, </w:t>
      </w:r>
      <w:proofErr w:type="spellStart"/>
      <w:r w:rsidRPr="00436889">
        <w:t>int</w:t>
      </w:r>
      <w:proofErr w:type="spellEnd"/>
      <w:r w:rsidRPr="00436889">
        <w:t xml:space="preserve"> any)</w:t>
      </w:r>
    </w:p>
    <w:p w14:paraId="7C87D708" w14:textId="77777777" w:rsidR="0012304D" w:rsidRPr="0012304D" w:rsidRDefault="0012304D" w:rsidP="00314BC3">
      <w:pPr>
        <w:numPr>
          <w:ilvl w:val="0"/>
          <w:numId w:val="19"/>
        </w:numPr>
        <w:spacing w:before="60" w:after="0"/>
        <w:ind w:left="924" w:hanging="357"/>
      </w:pPr>
      <w:proofErr w:type="spellStart"/>
      <w:r w:rsidRPr="0012304D">
        <w:t>Escriu</w:t>
      </w:r>
      <w:proofErr w:type="spellEnd"/>
      <w:r w:rsidRPr="0012304D">
        <w:t xml:space="preserve"> una </w:t>
      </w:r>
      <w:proofErr w:type="spellStart"/>
      <w:r w:rsidRPr="0012304D">
        <w:t>funció</w:t>
      </w:r>
      <w:proofErr w:type="spellEnd"/>
      <w:r w:rsidRPr="0012304D">
        <w:t xml:space="preserve"> que </w:t>
      </w:r>
      <w:proofErr w:type="spellStart"/>
      <w:r w:rsidRPr="0012304D">
        <w:t>ens</w:t>
      </w:r>
      <w:proofErr w:type="spellEnd"/>
      <w:r w:rsidRPr="0012304D">
        <w:t xml:space="preserve"> </w:t>
      </w:r>
      <w:proofErr w:type="spellStart"/>
      <w:r w:rsidRPr="0012304D">
        <w:t>demani</w:t>
      </w:r>
      <w:proofErr w:type="spellEnd"/>
      <w:r w:rsidRPr="0012304D">
        <w:t xml:space="preserve"> </w:t>
      </w:r>
      <w:proofErr w:type="spellStart"/>
      <w:r w:rsidRPr="0012304D">
        <w:t>quants</w:t>
      </w:r>
      <w:proofErr w:type="spellEnd"/>
      <w:r w:rsidRPr="0012304D">
        <w:t xml:space="preserve">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volem</w:t>
      </w:r>
      <w:proofErr w:type="spellEnd"/>
      <w:r w:rsidRPr="0012304D">
        <w:t xml:space="preserve"> </w:t>
      </w:r>
      <w:proofErr w:type="spellStart"/>
      <w:r w:rsidRPr="0012304D">
        <w:t>visualitzar</w:t>
      </w:r>
      <w:proofErr w:type="spellEnd"/>
      <w:r w:rsidRPr="0012304D">
        <w:t xml:space="preserve">. La </w:t>
      </w:r>
      <w:proofErr w:type="spellStart"/>
      <w:r w:rsidRPr="0012304D">
        <w:t>quantitat</w:t>
      </w:r>
      <w:proofErr w:type="spellEnd"/>
      <w:r w:rsidRPr="0012304D">
        <w:t xml:space="preserve"> de </w:t>
      </w:r>
      <w:proofErr w:type="spellStart"/>
      <w:r w:rsidRPr="0012304D">
        <w:t>dies</w:t>
      </w:r>
      <w:proofErr w:type="spellEnd"/>
      <w:r w:rsidRPr="0012304D">
        <w:t xml:space="preserve">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mínim</w:t>
      </w:r>
      <w:proofErr w:type="spellEnd"/>
      <w:r w:rsidRPr="0012304D">
        <w:t xml:space="preserve"> </w:t>
      </w:r>
      <w:proofErr w:type="spellStart"/>
      <w:r w:rsidRPr="0012304D">
        <w:t>serà</w:t>
      </w:r>
      <w:proofErr w:type="spellEnd"/>
      <w:r w:rsidRPr="0012304D">
        <w:t xml:space="preserve"> 1 i </w:t>
      </w:r>
      <w:proofErr w:type="spellStart"/>
      <w:r w:rsidRPr="0012304D">
        <w:t>com</w:t>
      </w:r>
      <w:proofErr w:type="spellEnd"/>
      <w:r w:rsidRPr="0012304D">
        <w:t xml:space="preserve"> a </w:t>
      </w:r>
      <w:proofErr w:type="spellStart"/>
      <w:r w:rsidRPr="0012304D">
        <w:t>màxim</w:t>
      </w:r>
      <w:proofErr w:type="spellEnd"/>
      <w:r w:rsidRPr="0012304D">
        <w:t xml:space="preserve"> 2000</w:t>
      </w:r>
    </w:p>
    <w:p w14:paraId="02513922" w14:textId="77777777" w:rsidR="0012304D" w:rsidRPr="008D2ABF" w:rsidRDefault="0012304D" w:rsidP="008D2ABF">
      <w:pPr>
        <w:pStyle w:val="Resultat0"/>
        <w:spacing w:line="360" w:lineRule="auto"/>
        <w:ind w:left="924"/>
      </w:pPr>
      <w:proofErr w:type="spellStart"/>
      <w:r w:rsidRPr="00436889">
        <w:t>int</w:t>
      </w:r>
      <w:proofErr w:type="spellEnd"/>
      <w:r w:rsidRPr="00436889">
        <w:t xml:space="preserve"> </w:t>
      </w:r>
      <w:proofErr w:type="spellStart"/>
      <w:r w:rsidRPr="00436889">
        <w:t>demanaQuantitatDies</w:t>
      </w:r>
      <w:proofErr w:type="spellEnd"/>
      <w:r w:rsidRPr="00436889">
        <w:t>()</w:t>
      </w:r>
    </w:p>
    <w:p w14:paraId="01097E22" w14:textId="77777777" w:rsidR="008D2ABF" w:rsidRDefault="008D2ABF" w:rsidP="00040A82">
      <w:pPr>
        <w:pStyle w:val="Resultat0"/>
        <w:spacing w:before="0"/>
      </w:pPr>
    </w:p>
    <w:p w14:paraId="64389B58" w14:textId="77777777" w:rsidR="0012304D" w:rsidRDefault="0012304D" w:rsidP="00040A82">
      <w:pPr>
        <w:pStyle w:val="Resultat0"/>
        <w:spacing w:before="0"/>
      </w:pPr>
      <w:r w:rsidRPr="00145A4B">
        <w:t xml:space="preserve">Exemple: </w:t>
      </w:r>
      <w:r w:rsidRPr="00145A4B">
        <w:br/>
        <w:t>entrada:</w:t>
      </w:r>
      <w:r>
        <w:t xml:space="preserve"> </w:t>
      </w:r>
    </w:p>
    <w:p w14:paraId="6AAC6A42" w14:textId="77777777" w:rsidR="0012304D" w:rsidRDefault="0012304D" w:rsidP="00040A82">
      <w:pPr>
        <w:pStyle w:val="Resultat0"/>
        <w:spacing w:before="0"/>
      </w:pPr>
      <w:r>
        <w:t>Introdueix l’any: 2016</w:t>
      </w:r>
    </w:p>
    <w:p w14:paraId="73755744" w14:textId="77777777" w:rsidR="0012304D" w:rsidRDefault="0012304D" w:rsidP="00040A82">
      <w:pPr>
        <w:pStyle w:val="Resultat0"/>
        <w:spacing w:before="0"/>
      </w:pPr>
      <w:r>
        <w:t>Introdueix el mes: 12</w:t>
      </w:r>
    </w:p>
    <w:p w14:paraId="77A1BE1E" w14:textId="77777777" w:rsidR="0012304D" w:rsidRDefault="0012304D" w:rsidP="00040A82">
      <w:pPr>
        <w:pStyle w:val="Resultat0"/>
        <w:spacing w:before="0"/>
      </w:pPr>
      <w:r>
        <w:t>Introdueix el dia: 15</w:t>
      </w:r>
    </w:p>
    <w:p w14:paraId="13076CD4" w14:textId="77777777" w:rsidR="0012304D" w:rsidRPr="002A4F40" w:rsidRDefault="0012304D" w:rsidP="00040A82">
      <w:pPr>
        <w:pStyle w:val="Resultat0"/>
        <w:tabs>
          <w:tab w:val="right" w:pos="709"/>
        </w:tabs>
        <w:spacing w:before="0"/>
        <w:jc w:val="left"/>
      </w:pPr>
      <w:r>
        <w:t>Introdueix quantitat de dies: 40</w:t>
      </w:r>
      <w:r w:rsidRPr="002A4F40">
        <w:br/>
      </w:r>
      <w:r w:rsidRPr="002A4F40">
        <w:br/>
        <w:t>sortida:</w:t>
      </w:r>
      <w:r w:rsidRPr="002A4F40">
        <w:br/>
      </w:r>
      <w:r w:rsidR="00040A82">
        <w:lastRenderedPageBreak/>
        <w:tab/>
      </w:r>
      <w:r w:rsidRPr="002A4F40">
        <w:t>1 31/12/2016</w:t>
      </w:r>
      <w:r w:rsidRPr="002A4F40">
        <w:br/>
        <w:t>2 01/01/2017</w:t>
      </w:r>
      <w:r w:rsidRPr="002A4F40">
        <w:br/>
        <w:t>3 02/01/2017</w:t>
      </w:r>
      <w:r w:rsidRPr="002A4F40">
        <w:br/>
        <w:t>4 03/01/2017</w:t>
      </w:r>
      <w:r w:rsidRPr="002A4F40">
        <w:br/>
        <w:t>5 04/01/2017</w:t>
      </w:r>
      <w:r w:rsidRPr="002A4F40">
        <w:br/>
        <w:t>6 05/01/2017</w:t>
      </w:r>
      <w:r w:rsidRPr="002A4F40">
        <w:br/>
        <w:t>7 06/01/2017</w:t>
      </w:r>
      <w:r w:rsidRPr="002A4F40">
        <w:br/>
        <w:t>8 07/01/2017</w:t>
      </w:r>
      <w:r w:rsidRPr="002A4F40">
        <w:br/>
        <w:t>9 08/01/2017</w:t>
      </w:r>
      <w:r w:rsidRPr="002A4F40">
        <w:br/>
        <w:t>10 09/01/2017</w:t>
      </w:r>
      <w:r w:rsidRPr="002A4F40">
        <w:br/>
        <w:t>11 10/01/2017</w:t>
      </w:r>
      <w:r w:rsidRPr="002A4F40">
        <w:br/>
        <w:t>12 11/01/2017</w:t>
      </w:r>
      <w:r w:rsidRPr="002A4F40">
        <w:br/>
        <w:t>13 12/01/2017</w:t>
      </w:r>
      <w:r w:rsidRPr="002A4F40">
        <w:br/>
        <w:t>14 13/01/2017</w:t>
      </w:r>
      <w:r w:rsidRPr="002A4F40">
        <w:br/>
        <w:t>15 14/01/2017</w:t>
      </w:r>
      <w:r w:rsidRPr="002A4F40">
        <w:br/>
        <w:t>16 15/01/2017</w:t>
      </w:r>
      <w:r w:rsidRPr="002A4F40">
        <w:br/>
        <w:t>17 16/01/2017</w:t>
      </w:r>
      <w:r w:rsidRPr="002A4F40">
        <w:br/>
        <w:t>18 17/01/2017</w:t>
      </w:r>
      <w:r w:rsidRPr="002A4F40">
        <w:br/>
        <w:t>19 18/01/2017</w:t>
      </w:r>
      <w:r w:rsidRPr="002A4F40">
        <w:br/>
        <w:t>20 19/01/2017</w:t>
      </w:r>
      <w:r w:rsidRPr="002A4F40">
        <w:br/>
        <w:t>21 20/01/2017</w:t>
      </w:r>
      <w:r w:rsidRPr="002A4F40">
        <w:br/>
        <w:t>22 21/01/2017</w:t>
      </w:r>
      <w:r w:rsidRPr="002A4F40">
        <w:br/>
        <w:t>23 22/01/2017</w:t>
      </w:r>
      <w:r w:rsidRPr="002A4F40">
        <w:br/>
        <w:t>24 23/01/2017</w:t>
      </w:r>
      <w:r w:rsidRPr="002A4F40">
        <w:br/>
        <w:t>25 24/01/2017</w:t>
      </w:r>
      <w:r w:rsidRPr="002A4F40">
        <w:br/>
        <w:t>26 25/01/2017</w:t>
      </w:r>
      <w:r w:rsidRPr="002A4F40">
        <w:br/>
        <w:t>27 26/01/2017</w:t>
      </w:r>
      <w:r w:rsidRPr="002A4F40">
        <w:br/>
        <w:t>28 27/01/2017</w:t>
      </w:r>
      <w:r w:rsidRPr="002A4F40">
        <w:br/>
        <w:t>29 28/01/2017</w:t>
      </w:r>
      <w:r w:rsidRPr="002A4F40">
        <w:br/>
        <w:t>30 29/01/2017</w:t>
      </w:r>
      <w:r w:rsidRPr="002A4F40">
        <w:br/>
        <w:t>31 30/01/2017</w:t>
      </w:r>
      <w:r w:rsidRPr="002A4F40">
        <w:br/>
        <w:t>32 31/01/2017</w:t>
      </w:r>
      <w:r w:rsidRPr="002A4F40">
        <w:br/>
        <w:t>33 01/02/2017</w:t>
      </w:r>
      <w:r w:rsidRPr="002A4F40">
        <w:br/>
        <w:t>34 02/02/2017</w:t>
      </w:r>
      <w:r w:rsidRPr="002A4F40">
        <w:br/>
        <w:t>35 03/02/2017</w:t>
      </w:r>
      <w:r w:rsidRPr="002A4F40">
        <w:br/>
        <w:t>36 04/02/2017</w:t>
      </w:r>
      <w:r w:rsidRPr="002A4F40">
        <w:br/>
        <w:t>37 05/02/2017</w:t>
      </w:r>
      <w:r w:rsidRPr="002A4F40">
        <w:br/>
        <w:t>38 06/02/2017</w:t>
      </w:r>
      <w:r w:rsidRPr="002A4F40">
        <w:br/>
        <w:t>39 07/02/2017</w:t>
      </w:r>
      <w:r w:rsidRPr="002A4F40">
        <w:br/>
        <w:t>40 08/02/2017</w:t>
      </w:r>
    </w:p>
    <w:p w14:paraId="1EE6B219" w14:textId="77777777" w:rsidR="00C416D8" w:rsidRDefault="001A0282" w:rsidP="00314BC3">
      <w:pPr>
        <w:numPr>
          <w:ilvl w:val="0"/>
          <w:numId w:val="7"/>
        </w:numPr>
      </w:pPr>
      <w:r>
        <w:t>(</w:t>
      </w:r>
      <w:proofErr w:type="spellStart"/>
      <w:r w:rsidR="00231A92" w:rsidRPr="007C3C45">
        <w:rPr>
          <w:b/>
        </w:rPr>
        <w:t>Rectangle_Dreta_Esquerra_Centrat</w:t>
      </w:r>
      <w:proofErr w:type="spellEnd"/>
      <w:r>
        <w:t xml:space="preserve">) </w:t>
      </w:r>
      <w:proofErr w:type="spellStart"/>
      <w:r w:rsidRPr="00522961">
        <w:t>Fer</w:t>
      </w:r>
      <w:proofErr w:type="spellEnd"/>
      <w:r w:rsidRPr="00522961">
        <w:t xml:space="preserve"> un programa que </w:t>
      </w:r>
      <w:proofErr w:type="spellStart"/>
      <w:r w:rsidRPr="00522961">
        <w:t>demani</w:t>
      </w:r>
      <w:proofErr w:type="spellEnd"/>
      <w:r w:rsidRPr="00522961">
        <w:t xml:space="preserve"> a </w:t>
      </w:r>
      <w:proofErr w:type="spellStart"/>
      <w:r w:rsidRPr="00522961">
        <w:t>l'usuari</w:t>
      </w:r>
      <w:proofErr w:type="spellEnd"/>
      <w:r w:rsidRPr="00522961">
        <w:t xml:space="preserve"> un nombre natural entre 1 </w:t>
      </w:r>
      <w:proofErr w:type="spellStart"/>
      <w:r w:rsidRPr="00522961">
        <w:t>i</w:t>
      </w:r>
      <w:proofErr w:type="spellEnd"/>
      <w:r w:rsidRPr="00522961">
        <w:t xml:space="preserve"> 10</w:t>
      </w:r>
      <w:r>
        <w:t xml:space="preserve">  i un </w:t>
      </w:r>
      <w:proofErr w:type="spellStart"/>
      <w:r>
        <w:t>carà</w:t>
      </w:r>
      <w:r w:rsidRPr="00522961">
        <w:t>cter</w:t>
      </w:r>
      <w:proofErr w:type="spellEnd"/>
      <w:r w:rsidRPr="00522961">
        <w:t xml:space="preserve"> que </w:t>
      </w:r>
      <w:proofErr w:type="spellStart"/>
      <w:r w:rsidRPr="00522961">
        <w:t>pot</w:t>
      </w:r>
      <w:proofErr w:type="spellEnd"/>
      <w:r w:rsidRPr="00522961">
        <w:t xml:space="preserve"> ser 'C', 'E' o 'D'. El programa ha de </w:t>
      </w:r>
      <w:proofErr w:type="spellStart"/>
      <w:r w:rsidRPr="00522961">
        <w:t>dibuixar</w:t>
      </w:r>
      <w:proofErr w:type="spellEnd"/>
      <w:r w:rsidRPr="00522961">
        <w:t xml:space="preserve"> </w:t>
      </w:r>
      <w:proofErr w:type="spellStart"/>
      <w:r w:rsidRPr="00522961">
        <w:t>llavors</w:t>
      </w:r>
      <w:proofErr w:type="spellEnd"/>
      <w:r>
        <w:t xml:space="preserve"> </w:t>
      </w:r>
      <w:r w:rsidRPr="00522961">
        <w:t xml:space="preserve">un </w:t>
      </w:r>
      <w:proofErr w:type="spellStart"/>
      <w:r w:rsidRPr="00522961">
        <w:t>triangle</w:t>
      </w:r>
      <w:proofErr w:type="spellEnd"/>
      <w:r w:rsidRPr="00522961">
        <w:t xml:space="preserve"> </w:t>
      </w:r>
      <w:proofErr w:type="spellStart"/>
      <w:r w:rsidRPr="00522961">
        <w:t>depenent</w:t>
      </w:r>
      <w:proofErr w:type="spellEnd"/>
      <w:r w:rsidRPr="00522961">
        <w:t xml:space="preserve"> de la </w:t>
      </w:r>
      <w:proofErr w:type="spellStart"/>
      <w:r w:rsidRPr="00522961">
        <w:t>l</w:t>
      </w:r>
      <w:r>
        <w:t>letra</w:t>
      </w:r>
      <w:proofErr w:type="spellEnd"/>
      <w:r>
        <w:t xml:space="preserve"> proporcionada i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l'alç</w:t>
      </w:r>
      <w:r w:rsidRPr="00522961">
        <w:t>ada</w:t>
      </w:r>
      <w:proofErr w:type="spellEnd"/>
      <w:r w:rsidRPr="00522961">
        <w:t xml:space="preserve"> que</w:t>
      </w:r>
      <w:r>
        <w:t xml:space="preserve"> </w:t>
      </w:r>
      <w:proofErr w:type="spellStart"/>
      <w:r>
        <w:t>digui</w:t>
      </w:r>
      <w:proofErr w:type="spellEnd"/>
      <w:r>
        <w:t xml:space="preserve"> el número. Les </w:t>
      </w:r>
      <w:proofErr w:type="spellStart"/>
      <w:r>
        <w:t>lletres</w:t>
      </w:r>
      <w:proofErr w:type="spellEnd"/>
      <w:r>
        <w:t xml:space="preserve"> signifi</w:t>
      </w:r>
      <w:r w:rsidRPr="00522961">
        <w:t xml:space="preserve">quen si el </w:t>
      </w:r>
      <w:proofErr w:type="spellStart"/>
      <w:r w:rsidRPr="00522961">
        <w:t>triangle</w:t>
      </w:r>
      <w:proofErr w:type="spellEnd"/>
      <w:r w:rsidRPr="00522961">
        <w:t xml:space="preserve"> ha </w:t>
      </w:r>
      <w:proofErr w:type="spellStart"/>
      <w:r w:rsidRPr="00522961">
        <w:t>d'estar</w:t>
      </w:r>
      <w:proofErr w:type="spellEnd"/>
      <w:r w:rsidRPr="00522961">
        <w:t xml:space="preserve"> </w:t>
      </w:r>
      <w:proofErr w:type="spellStart"/>
      <w:r w:rsidRPr="00522961">
        <w:t>Centrat</w:t>
      </w:r>
      <w:proofErr w:type="spellEnd"/>
      <w:r w:rsidRPr="00522961">
        <w:t>, a</w:t>
      </w:r>
      <w:r>
        <w:t xml:space="preserve"> </w:t>
      </w:r>
      <w:proofErr w:type="spellStart"/>
      <w:r w:rsidRPr="00522961">
        <w:t>l'Esquerra</w:t>
      </w:r>
      <w:proofErr w:type="spellEnd"/>
      <w:r w:rsidRPr="00522961">
        <w:t xml:space="preserve"> o a la </w:t>
      </w:r>
      <w:proofErr w:type="spellStart"/>
      <w:r w:rsidRPr="00522961">
        <w:t>Dreta</w:t>
      </w:r>
      <w:proofErr w:type="spellEnd"/>
      <w:r w:rsidRPr="00522961">
        <w:t xml:space="preserve">. </w:t>
      </w:r>
      <w:r w:rsidR="00C416D8">
        <w:t xml:space="preserve"> El programa </w:t>
      </w:r>
      <w:proofErr w:type="spellStart"/>
      <w:r w:rsidR="00C416D8">
        <w:t>finalitarà</w:t>
      </w:r>
      <w:proofErr w:type="spellEnd"/>
      <w:r w:rsidR="00C416D8">
        <w:t xml:space="preserve"> </w:t>
      </w:r>
      <w:proofErr w:type="spellStart"/>
      <w:r w:rsidR="00C416D8">
        <w:t>quan</w:t>
      </w:r>
      <w:proofErr w:type="spellEnd"/>
      <w:r w:rsidR="00C416D8">
        <w:t xml:space="preserve"> </w:t>
      </w:r>
      <w:proofErr w:type="spellStart"/>
      <w:r w:rsidR="00C416D8">
        <w:t>l’usuari</w:t>
      </w:r>
      <w:proofErr w:type="spellEnd"/>
      <w:r w:rsidR="00C416D8">
        <w:t xml:space="preserve"> </w:t>
      </w:r>
      <w:proofErr w:type="spellStart"/>
      <w:r w:rsidR="00C416D8">
        <w:t>hagi</w:t>
      </w:r>
      <w:proofErr w:type="spellEnd"/>
      <w:r w:rsidR="00C416D8">
        <w:t xml:space="preserve"> </w:t>
      </w:r>
      <w:proofErr w:type="spellStart"/>
      <w:r w:rsidR="00C416D8">
        <w:t>fet</w:t>
      </w:r>
      <w:proofErr w:type="spellEnd"/>
      <w:r w:rsidR="00C416D8">
        <w:t xml:space="preserve"> les tres </w:t>
      </w:r>
      <w:proofErr w:type="spellStart"/>
      <w:r w:rsidR="00C416D8">
        <w:t>opcions</w:t>
      </w:r>
      <w:proofErr w:type="spellEnd"/>
      <w:r w:rsidR="00C416D8">
        <w:t>.</w:t>
      </w:r>
    </w:p>
    <w:p w14:paraId="134B1B96" w14:textId="77777777" w:rsidR="001A0282" w:rsidRDefault="001A0282" w:rsidP="003507CD">
      <w:pPr>
        <w:numPr>
          <w:ilvl w:val="0"/>
          <w:numId w:val="0"/>
        </w:numPr>
        <w:spacing w:before="0" w:after="0"/>
        <w:ind w:left="567" w:hanging="207"/>
      </w:pPr>
      <w:proofErr w:type="spellStart"/>
      <w:r>
        <w:lastRenderedPageBreak/>
        <w:t>Passos</w:t>
      </w:r>
      <w:proofErr w:type="spellEnd"/>
      <w:r>
        <w:t xml:space="preserve"> que cal seguir:</w:t>
      </w:r>
    </w:p>
    <w:p w14:paraId="436E0D4D" w14:textId="77777777" w:rsidR="001A0282" w:rsidRDefault="001A0282" w:rsidP="003507CD">
      <w:pPr>
        <w:pStyle w:val="Prrafodelista"/>
        <w:numPr>
          <w:ilvl w:val="0"/>
          <w:numId w:val="8"/>
        </w:numPr>
        <w:spacing w:after="0"/>
      </w:pPr>
      <w:proofErr w:type="spellStart"/>
      <w:r>
        <w:t>Fer</w:t>
      </w:r>
      <w:proofErr w:type="spellEnd"/>
      <w:r>
        <w:t xml:space="preserve"> una </w:t>
      </w:r>
      <w:proofErr w:type="spellStart"/>
      <w:r>
        <w:t>funció</w:t>
      </w:r>
      <w:proofErr w:type="spellEnd"/>
      <w:r>
        <w:t xml:space="preserve"> que </w:t>
      </w:r>
      <w:proofErr w:type="spellStart"/>
      <w:r>
        <w:t>passant-li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paràmetres</w:t>
      </w:r>
      <w:proofErr w:type="spellEnd"/>
      <w:r>
        <w:t xml:space="preserve"> el </w:t>
      </w:r>
      <w:proofErr w:type="spellStart"/>
      <w:r>
        <w:t>mínim</w:t>
      </w:r>
      <w:proofErr w:type="spellEnd"/>
      <w:r>
        <w:t xml:space="preserve"> i el </w:t>
      </w:r>
      <w:proofErr w:type="spellStart"/>
      <w:r>
        <w:t>màxim</w:t>
      </w:r>
      <w:proofErr w:type="spellEnd"/>
      <w:r>
        <w:t xml:space="preserve"> (1, 10),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retorni</w:t>
      </w:r>
      <w:proofErr w:type="spellEnd"/>
      <w:r>
        <w:t xml:space="preserve"> un número </w:t>
      </w:r>
      <w:proofErr w:type="spellStart"/>
      <w:r>
        <w:t>introduït</w:t>
      </w:r>
      <w:proofErr w:type="spellEnd"/>
      <w:r>
        <w:t xml:space="preserve"> per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complirà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requeriments</w:t>
      </w:r>
      <w:proofErr w:type="spellEnd"/>
      <w:r>
        <w:t>.</w:t>
      </w:r>
    </w:p>
    <w:p w14:paraId="70012B92" w14:textId="77777777" w:rsidR="001A0282" w:rsidRPr="00443346" w:rsidRDefault="001A0282" w:rsidP="00F32EDF">
      <w:pPr>
        <w:pStyle w:val="resultat"/>
        <w:ind w:left="708"/>
        <w:rPr>
          <w:lang w:val="en-US"/>
        </w:rPr>
      </w:pPr>
      <w:r w:rsidRPr="00443346">
        <w:rPr>
          <w:lang w:val="en-US"/>
        </w:rPr>
        <w:t xml:space="preserve">int </w:t>
      </w:r>
      <w:proofErr w:type="spellStart"/>
      <w:r w:rsidRPr="00443346">
        <w:rPr>
          <w:lang w:val="en-US"/>
        </w:rPr>
        <w:t>demanarNumero</w:t>
      </w:r>
      <w:proofErr w:type="spellEnd"/>
      <w:r w:rsidRPr="00443346">
        <w:rPr>
          <w:lang w:val="en-US"/>
        </w:rPr>
        <w:t xml:space="preserve">(int </w:t>
      </w:r>
      <w:proofErr w:type="spellStart"/>
      <w:r w:rsidRPr="00443346">
        <w:rPr>
          <w:lang w:val="en-US"/>
        </w:rPr>
        <w:t>min,int</w:t>
      </w:r>
      <w:proofErr w:type="spellEnd"/>
      <w:r w:rsidRPr="00443346">
        <w:rPr>
          <w:lang w:val="en-US"/>
        </w:rPr>
        <w:t xml:space="preserve"> max);</w:t>
      </w:r>
    </w:p>
    <w:p w14:paraId="77F16FC1" w14:textId="77777777" w:rsidR="001A0282" w:rsidRDefault="001A0282" w:rsidP="00314BC3">
      <w:pPr>
        <w:pStyle w:val="Prrafodelista"/>
        <w:numPr>
          <w:ilvl w:val="0"/>
          <w:numId w:val="8"/>
        </w:numPr>
      </w:pPr>
      <w:proofErr w:type="spellStart"/>
      <w:r w:rsidRPr="001A0282">
        <w:t>Fer</w:t>
      </w:r>
      <w:proofErr w:type="spellEnd"/>
      <w:r w:rsidRPr="001A0282">
        <w:t xml:space="preserve"> una </w:t>
      </w:r>
      <w:proofErr w:type="spellStart"/>
      <w:r w:rsidRPr="001A0282">
        <w:t>funció</w:t>
      </w:r>
      <w:proofErr w:type="spellEnd"/>
      <w:r w:rsidRPr="001A0282">
        <w:t xml:space="preserve"> que </w:t>
      </w:r>
      <w:proofErr w:type="spellStart"/>
      <w:r w:rsidRPr="001A0282">
        <w:t>ens</w:t>
      </w:r>
      <w:proofErr w:type="spellEnd"/>
      <w:r w:rsidRPr="001A0282">
        <w:t xml:space="preserve"> </w:t>
      </w:r>
      <w:proofErr w:type="spellStart"/>
      <w:r w:rsidRPr="001A0282">
        <w:t>demani</w:t>
      </w:r>
      <w:proofErr w:type="spellEnd"/>
      <w:r w:rsidRPr="001A0282">
        <w:t xml:space="preserve"> a </w:t>
      </w:r>
      <w:proofErr w:type="spellStart"/>
      <w:r w:rsidRPr="001A0282">
        <w:t>l’</w:t>
      </w:r>
      <w:r>
        <w:t>usuari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controlar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inserir ‘C’, ‘E’ o ‘D’.</w:t>
      </w:r>
    </w:p>
    <w:p w14:paraId="045938BA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char</w:t>
      </w:r>
      <w:proofErr w:type="spellEnd"/>
      <w:r w:rsidRPr="00F32EDF">
        <w:t xml:space="preserve"> </w:t>
      </w:r>
      <w:proofErr w:type="spellStart"/>
      <w:r w:rsidRPr="00F32EDF">
        <w:t>demanarTriangle</w:t>
      </w:r>
      <w:proofErr w:type="spellEnd"/>
      <w:r w:rsidRPr="00F32EDF">
        <w:t>();</w:t>
      </w:r>
    </w:p>
    <w:p w14:paraId="6DE1E38D" w14:textId="77777777" w:rsidR="001A028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‘E’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</w:t>
      </w:r>
      <w:proofErr w:type="spellStart"/>
      <w:r>
        <w:t>l’esquerra</w:t>
      </w:r>
      <w:proofErr w:type="spellEnd"/>
    </w:p>
    <w:p w14:paraId="0DE389F8" w14:textId="77777777" w:rsidR="00317B46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triangleEsquerra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  <w:r w:rsidR="00317B46" w:rsidRPr="00317B46">
        <w:t xml:space="preserve"> </w:t>
      </w:r>
    </w:p>
    <w:p w14:paraId="6D309860" w14:textId="77777777" w:rsidR="00B32822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62EDA68B" wp14:editId="521AFB83">
            <wp:extent cx="2852009" cy="1675181"/>
            <wp:effectExtent l="19050" t="19050" r="24765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064" cy="1688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529E4C" w14:textId="77777777" w:rsidR="00B32822" w:rsidRDefault="00B32822" w:rsidP="00314BC3">
      <w:pPr>
        <w:pStyle w:val="Prrafodelista"/>
        <w:numPr>
          <w:ilvl w:val="0"/>
          <w:numId w:val="8"/>
        </w:numPr>
      </w:pPr>
      <w:proofErr w:type="spellStart"/>
      <w:r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‘D’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a la </w:t>
      </w:r>
      <w:proofErr w:type="spellStart"/>
      <w:r>
        <w:t>dreta</w:t>
      </w:r>
      <w:proofErr w:type="spellEnd"/>
    </w:p>
    <w:p w14:paraId="088FBA88" w14:textId="77777777" w:rsidR="00B32822" w:rsidRPr="00F32EDF" w:rsidRDefault="00B32822" w:rsidP="00F32EDF">
      <w:pPr>
        <w:pStyle w:val="resultat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triangleDreta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0CF39CB2" w14:textId="77777777" w:rsidR="00317B46" w:rsidRPr="00F32EDF" w:rsidRDefault="00317B46" w:rsidP="00F32EDF">
      <w:pPr>
        <w:numPr>
          <w:ilvl w:val="0"/>
          <w:numId w:val="0"/>
        </w:numPr>
        <w:ind w:left="720"/>
      </w:pPr>
      <w:r>
        <w:rPr>
          <w:noProof/>
          <w:lang w:eastAsia="es-ES"/>
        </w:rPr>
        <w:drawing>
          <wp:inline distT="0" distB="0" distL="0" distR="0" wp14:anchorId="702FA256" wp14:editId="6E739D99">
            <wp:extent cx="2941311" cy="1812518"/>
            <wp:effectExtent l="19050" t="19050" r="12065" b="165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42" cy="182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F0F5C" w14:textId="77777777" w:rsidR="007A0499" w:rsidRDefault="007A0499" w:rsidP="00314BC3">
      <w:pPr>
        <w:pStyle w:val="Prrafodelista"/>
        <w:numPr>
          <w:ilvl w:val="0"/>
          <w:numId w:val="8"/>
        </w:numPr>
      </w:pPr>
      <w:proofErr w:type="spellStart"/>
      <w:r>
        <w:lastRenderedPageBreak/>
        <w:t>Fer</w:t>
      </w:r>
      <w:proofErr w:type="spellEnd"/>
      <w:r>
        <w:t xml:space="preserve"> un </w:t>
      </w:r>
      <w:proofErr w:type="spellStart"/>
      <w:r>
        <w:t>procediment</w:t>
      </w:r>
      <w:proofErr w:type="spellEnd"/>
      <w:r>
        <w:t xml:space="preserve"> per a </w:t>
      </w:r>
      <w:proofErr w:type="spellStart"/>
      <w:r>
        <w:t>l’opció</w:t>
      </w:r>
      <w:proofErr w:type="spellEnd"/>
      <w:r>
        <w:t xml:space="preserve"> ‘C’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mostrarà</w:t>
      </w:r>
      <w:proofErr w:type="spellEnd"/>
      <w:r>
        <w:t xml:space="preserve"> un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centrat</w:t>
      </w:r>
      <w:proofErr w:type="spellEnd"/>
    </w:p>
    <w:p w14:paraId="3A8D2D31" w14:textId="77777777" w:rsidR="00317B46" w:rsidRPr="00F32EDF" w:rsidRDefault="007A0499" w:rsidP="00F32EDF">
      <w:pPr>
        <w:pStyle w:val="Resultat0"/>
        <w:ind w:left="708"/>
      </w:pPr>
      <w:proofErr w:type="spellStart"/>
      <w:r w:rsidRPr="00F32EDF">
        <w:t>void</w:t>
      </w:r>
      <w:proofErr w:type="spellEnd"/>
      <w:r w:rsidRPr="00F32EDF">
        <w:t xml:space="preserve"> </w:t>
      </w:r>
      <w:proofErr w:type="spellStart"/>
      <w:r w:rsidRPr="00F32EDF">
        <w:t>triangleCentrat</w:t>
      </w:r>
      <w:proofErr w:type="spellEnd"/>
      <w:r w:rsidRPr="00F32EDF">
        <w:t>(</w:t>
      </w:r>
      <w:proofErr w:type="spellStart"/>
      <w:r w:rsidRPr="00F32EDF">
        <w:t>int</w:t>
      </w:r>
      <w:proofErr w:type="spellEnd"/>
      <w:r w:rsidRPr="00F32EDF">
        <w:t xml:space="preserve"> </w:t>
      </w:r>
      <w:proofErr w:type="spellStart"/>
      <w:r w:rsidRPr="00F32EDF">
        <w:t>num</w:t>
      </w:r>
      <w:proofErr w:type="spellEnd"/>
      <w:r w:rsidRPr="00F32EDF">
        <w:t>);</w:t>
      </w:r>
    </w:p>
    <w:p w14:paraId="550B7283" w14:textId="77777777" w:rsidR="00317B46" w:rsidRPr="00F32EDF" w:rsidRDefault="00317B46" w:rsidP="00F32EDF">
      <w:pPr>
        <w:numPr>
          <w:ilvl w:val="0"/>
          <w:numId w:val="0"/>
        </w:numPr>
        <w:ind w:left="708"/>
      </w:pPr>
      <w:r>
        <w:rPr>
          <w:noProof/>
          <w:lang w:eastAsia="es-ES"/>
        </w:rPr>
        <w:drawing>
          <wp:inline distT="0" distB="0" distL="0" distR="0" wp14:anchorId="6471E733" wp14:editId="00BF69AC">
            <wp:extent cx="2890960" cy="1805049"/>
            <wp:effectExtent l="19050" t="19050" r="24130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305"/>
                    <a:stretch/>
                  </pic:blipFill>
                  <pic:spPr bwMode="auto">
                    <a:xfrm>
                      <a:off x="0" y="0"/>
                      <a:ext cx="2940453" cy="183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4F0E5" w14:textId="77777777" w:rsidR="00317B46" w:rsidRPr="00BD2C3D" w:rsidRDefault="00317B46" w:rsidP="003C28B2">
      <w:pPr>
        <w:numPr>
          <w:ilvl w:val="0"/>
          <w:numId w:val="0"/>
        </w:numPr>
        <w:ind w:left="927"/>
        <w:rPr>
          <w:sz w:val="8"/>
          <w:lang w:val="ca-ES" w:eastAsia="es-ES_tradnl"/>
        </w:rPr>
      </w:pPr>
    </w:p>
    <w:p w14:paraId="110A4AD9" w14:textId="77777777" w:rsidR="007A0499" w:rsidRPr="007A0499" w:rsidRDefault="00EA6785" w:rsidP="003C28B2">
      <w:pPr>
        <w:pStyle w:val="Ttulo2"/>
      </w:pPr>
      <w:bookmarkStart w:id="14" w:name="_Toc456694815"/>
      <w:bookmarkStart w:id="15" w:name="_Toc456694927"/>
      <w:bookmarkStart w:id="16" w:name="_Toc523402762"/>
      <w:r>
        <w:t>PAS DE PARÀMETRES: PER VALOR I PER REFERÈNCIA</w:t>
      </w:r>
      <w:bookmarkEnd w:id="14"/>
      <w:bookmarkEnd w:id="15"/>
      <w:bookmarkEnd w:id="16"/>
    </w:p>
    <w:p w14:paraId="52E62F83" w14:textId="77777777" w:rsidR="007A0499" w:rsidRDefault="00337DA1" w:rsidP="00314BC3">
      <w:pPr>
        <w:pStyle w:val="Prrafodelista"/>
        <w:numPr>
          <w:ilvl w:val="0"/>
          <w:numId w:val="9"/>
        </w:numPr>
        <w:ind w:left="567" w:hanging="567"/>
      </w:pPr>
      <w:r>
        <w:t>(</w:t>
      </w:r>
      <w:proofErr w:type="spellStart"/>
      <w:r w:rsidRPr="00337DA1">
        <w:rPr>
          <w:b/>
        </w:rPr>
        <w:t>IntercanviVariables</w:t>
      </w:r>
      <w:proofErr w:type="spellEnd"/>
      <w:r>
        <w:t xml:space="preserve">) </w:t>
      </w:r>
      <w:r w:rsidR="007A0499" w:rsidRPr="004A08DB">
        <w:t xml:space="preserve">Crea un </w:t>
      </w:r>
      <w:proofErr w:type="spellStart"/>
      <w:r w:rsidR="007A0499" w:rsidRPr="004A08DB">
        <w:t>procediment</w:t>
      </w:r>
      <w:proofErr w:type="spellEnd"/>
      <w:r w:rsidR="007A0499" w:rsidRPr="004A08DB">
        <w:t xml:space="preserve"> que </w:t>
      </w:r>
      <w:proofErr w:type="spellStart"/>
      <w:r w:rsidR="007A0499" w:rsidRPr="004A08DB">
        <w:t>intercanviï</w:t>
      </w:r>
      <w:proofErr w:type="spellEnd"/>
      <w:r w:rsidR="007A0499" w:rsidRPr="004A08DB">
        <w:t xml:space="preserve"> el valor de </w:t>
      </w:r>
      <w:proofErr w:type="spellStart"/>
      <w:r w:rsidR="007A0499" w:rsidRPr="004A08DB">
        <w:t>dues</w:t>
      </w:r>
      <w:proofErr w:type="spellEnd"/>
      <w:r w:rsidR="007A0499" w:rsidRPr="004A08DB">
        <w:t xml:space="preserve"> variables que </w:t>
      </w:r>
      <w:proofErr w:type="spellStart"/>
      <w:r w:rsidR="007A0499" w:rsidRPr="004A08DB">
        <w:t>passarem</w:t>
      </w:r>
      <w:proofErr w:type="spellEnd"/>
      <w:r w:rsidR="007A0499" w:rsidRPr="004A08DB">
        <w:t xml:space="preserve"> </w:t>
      </w:r>
      <w:proofErr w:type="spellStart"/>
      <w:r w:rsidR="007A0499" w:rsidRPr="004A08DB">
        <w:t>com</w:t>
      </w:r>
      <w:proofErr w:type="spellEnd"/>
      <w:r w:rsidR="007A0499" w:rsidRPr="004A08DB">
        <w:t xml:space="preserve"> a </w:t>
      </w:r>
      <w:proofErr w:type="spellStart"/>
      <w:r w:rsidR="007A0499" w:rsidRPr="004A08DB">
        <w:t>paràmetres</w:t>
      </w:r>
      <w:proofErr w:type="spellEnd"/>
      <w:r w:rsidR="007A0499" w:rsidRPr="004A08DB">
        <w:t xml:space="preserve"> i que </w:t>
      </w:r>
      <w:proofErr w:type="spellStart"/>
      <w:r w:rsidR="007A0499" w:rsidRPr="004A08DB">
        <w:t>prèviament</w:t>
      </w:r>
      <w:proofErr w:type="spellEnd"/>
      <w:r w:rsidR="007A0499" w:rsidRPr="004A08DB">
        <w:t xml:space="preserve"> </w:t>
      </w:r>
      <w:proofErr w:type="spellStart"/>
      <w:r w:rsidR="007A0499" w:rsidRPr="004A08DB">
        <w:t>haurem</w:t>
      </w:r>
      <w:proofErr w:type="spellEnd"/>
      <w:r w:rsidR="007A0499" w:rsidRPr="004A08DB">
        <w:t xml:space="preserve"> </w:t>
      </w:r>
      <w:proofErr w:type="spellStart"/>
      <w:r w:rsidR="007A0499" w:rsidRPr="004A08DB">
        <w:t>introduït</w:t>
      </w:r>
      <w:proofErr w:type="spellEnd"/>
      <w:r w:rsidR="007A0499" w:rsidRPr="004A08DB">
        <w:t xml:space="preserve"> per </w:t>
      </w:r>
      <w:proofErr w:type="spellStart"/>
      <w:r w:rsidR="007A0499" w:rsidRPr="004A08DB">
        <w:t>teclat</w:t>
      </w:r>
      <w:proofErr w:type="spellEnd"/>
      <w:r w:rsidR="008275A5">
        <w:t xml:space="preserve">. </w:t>
      </w:r>
      <w:proofErr w:type="spellStart"/>
      <w:r w:rsidR="008275A5">
        <w:t>S’han</w:t>
      </w:r>
      <w:proofErr w:type="spellEnd"/>
      <w:r w:rsidR="008275A5">
        <w:t xml:space="preserve"> </w:t>
      </w:r>
      <w:proofErr w:type="spellStart"/>
      <w:r w:rsidR="008275A5">
        <w:t>d’intercanviar</w:t>
      </w:r>
      <w:proofErr w:type="spellEnd"/>
      <w:r w:rsidR="008275A5">
        <w:t xml:space="preserve"> </w:t>
      </w:r>
      <w:proofErr w:type="spellStart"/>
      <w:r w:rsidR="008275A5">
        <w:t>els</w:t>
      </w:r>
      <w:proofErr w:type="spellEnd"/>
      <w:r w:rsidR="008275A5">
        <w:t xml:space="preserve"> </w:t>
      </w:r>
      <w:proofErr w:type="spellStart"/>
      <w:r w:rsidR="008275A5">
        <w:t>valors</w:t>
      </w:r>
      <w:proofErr w:type="spellEnd"/>
      <w:r w:rsidR="008275A5">
        <w:t xml:space="preserve"> entre les variables i no mostrar les variables al revés)</w:t>
      </w:r>
    </w:p>
    <w:p w14:paraId="63B995C5" w14:textId="77777777" w:rsidR="008275A5" w:rsidRPr="00F32EDF" w:rsidRDefault="008275A5" w:rsidP="00F32EDF">
      <w:pPr>
        <w:pStyle w:val="Resultat0"/>
      </w:pPr>
      <w:proofErr w:type="spellStart"/>
      <w:r w:rsidRPr="008275A5">
        <w:t>void</w:t>
      </w:r>
      <w:proofErr w:type="spellEnd"/>
      <w:r w:rsidRPr="008275A5">
        <w:t xml:space="preserve"> </w:t>
      </w:r>
      <w:proofErr w:type="spellStart"/>
      <w:r w:rsidRPr="008275A5">
        <w:t>intercanviVariables</w:t>
      </w:r>
      <w:proofErr w:type="spellEnd"/>
      <w:r w:rsidRPr="008275A5">
        <w:t xml:space="preserve"> (</w:t>
      </w:r>
      <w:proofErr w:type="spellStart"/>
      <w:r w:rsidRPr="008275A5">
        <w:t>int</w:t>
      </w:r>
      <w:proofErr w:type="spellEnd"/>
      <w:r w:rsidRPr="008275A5">
        <w:t xml:space="preserve"> *num1, </w:t>
      </w:r>
      <w:proofErr w:type="spellStart"/>
      <w:r w:rsidRPr="008275A5">
        <w:t>int</w:t>
      </w:r>
      <w:proofErr w:type="spellEnd"/>
      <w:r w:rsidRPr="008275A5">
        <w:t xml:space="preserve"> *num2)</w:t>
      </w:r>
    </w:p>
    <w:p w14:paraId="61B396F5" w14:textId="77777777" w:rsidR="007A0499" w:rsidRDefault="007A0499" w:rsidP="00314BC3">
      <w:pPr>
        <w:pStyle w:val="Prrafodelista"/>
        <w:numPr>
          <w:ilvl w:val="0"/>
          <w:numId w:val="9"/>
        </w:numPr>
        <w:ind w:left="567" w:hanging="567"/>
      </w:pPr>
      <w:r w:rsidRPr="007A0499">
        <w:t>(</w:t>
      </w:r>
      <w:r w:rsidRPr="008275A5">
        <w:rPr>
          <w:b/>
        </w:rPr>
        <w:t>Trio</w:t>
      </w:r>
      <w:r w:rsidRPr="007A0499">
        <w:t xml:space="preserve">) </w:t>
      </w:r>
      <w:proofErr w:type="spellStart"/>
      <w:r w:rsidRPr="007A0499">
        <w:t>Fer</w:t>
      </w:r>
      <w:proofErr w:type="spellEnd"/>
      <w:r w:rsidRPr="007A0499">
        <w:t xml:space="preserve"> un </w:t>
      </w:r>
      <w:proofErr w:type="spellStart"/>
      <w:r w:rsidRPr="007A0499">
        <w:t>algoritme</w:t>
      </w:r>
      <w:proofErr w:type="spellEnd"/>
      <w:r w:rsidRPr="007A0499">
        <w:t xml:space="preserve"> per poder jugar al TRIO. </w:t>
      </w:r>
      <w:proofErr w:type="spellStart"/>
      <w:r w:rsidRPr="007A0499">
        <w:t>Aquest</w:t>
      </w:r>
      <w:proofErr w:type="spellEnd"/>
      <w:r w:rsidRPr="007A0499">
        <w:t xml:space="preserve"> </w:t>
      </w:r>
      <w:proofErr w:type="spellStart"/>
      <w:r w:rsidRPr="007A0499">
        <w:t>joc</w:t>
      </w:r>
      <w:proofErr w:type="spellEnd"/>
      <w:r w:rsidRPr="007A0499">
        <w:t xml:space="preserve"> tracta de triar tres números del 0 al 9. </w:t>
      </w:r>
      <w:proofErr w:type="spellStart"/>
      <w:r w:rsidRPr="007A0499">
        <w:t>Llavors</w:t>
      </w:r>
      <w:proofErr w:type="spellEnd"/>
      <w:r w:rsidRPr="007A0499">
        <w:t xml:space="preserve"> el sistema genera la </w:t>
      </w:r>
      <w:proofErr w:type="spellStart"/>
      <w:r w:rsidRPr="007A0499">
        <w:t>combinació</w:t>
      </w:r>
      <w:proofErr w:type="spellEnd"/>
      <w:r w:rsidRPr="007A0499">
        <w:t xml:space="preserve"> </w:t>
      </w:r>
      <w:proofErr w:type="spellStart"/>
      <w:r w:rsidRPr="007A0499">
        <w:t>guanyadora</w:t>
      </w:r>
      <w:proofErr w:type="spellEnd"/>
      <w:r w:rsidRPr="007A0499">
        <w:t xml:space="preserve"> de tres números. Cal mostrar per pantalla </w:t>
      </w:r>
      <w:proofErr w:type="spellStart"/>
      <w:r w:rsidRPr="007A0499">
        <w:t>quants</w:t>
      </w:r>
      <w:proofErr w:type="spellEnd"/>
      <w:r w:rsidRPr="007A0499">
        <w:t xml:space="preserve"> </w:t>
      </w:r>
      <w:proofErr w:type="spellStart"/>
      <w:r w:rsidRPr="007A0499">
        <w:t>encerts</w:t>
      </w:r>
      <w:proofErr w:type="spellEnd"/>
      <w:r w:rsidRPr="007A0499">
        <w:t xml:space="preserve"> ha </w:t>
      </w:r>
      <w:proofErr w:type="spellStart"/>
      <w:r w:rsidRPr="007A0499">
        <w:t>tingut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servir </w:t>
      </w:r>
      <w:proofErr w:type="spellStart"/>
      <w:r>
        <w:t>únic</w:t>
      </w:r>
      <w:proofErr w:type="spellEnd"/>
      <w:r w:rsidRPr="007A0499">
        <w:t xml:space="preserve"> </w:t>
      </w:r>
      <w:proofErr w:type="spellStart"/>
      <w:r w:rsidRPr="007A0499">
        <w:t>procediment</w:t>
      </w:r>
      <w:proofErr w:type="spellEnd"/>
      <w:r w:rsidRPr="007A0499">
        <w:t xml:space="preserve"> per tal de ge</w:t>
      </w:r>
      <w:r>
        <w:t xml:space="preserve">nerar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i un </w:t>
      </w:r>
      <w:proofErr w:type="spellStart"/>
      <w:r>
        <w:t>altre</w:t>
      </w:r>
      <w:proofErr w:type="spellEnd"/>
      <w:r>
        <w:t xml:space="preserve"> per a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tres nombres de </w:t>
      </w:r>
      <w:proofErr w:type="spellStart"/>
      <w:r>
        <w:t>l’usuari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tant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de la </w:t>
      </w:r>
      <w:proofErr w:type="spellStart"/>
      <w:r>
        <w:t>combinació</w:t>
      </w:r>
      <w:proofErr w:type="spellEnd"/>
      <w:r>
        <w:t xml:space="preserve"> </w:t>
      </w:r>
      <w:proofErr w:type="spellStart"/>
      <w:r>
        <w:t>guanyadora</w:t>
      </w:r>
      <w:proofErr w:type="spellEnd"/>
      <w:r>
        <w:t xml:space="preserve"> no es poden repetir. Per a calcular el nombre </w:t>
      </w:r>
      <w:proofErr w:type="spellStart"/>
      <w:r>
        <w:t>d’encerts</w:t>
      </w:r>
      <w:proofErr w:type="spellEnd"/>
      <w:r>
        <w:t xml:space="preserve">, no cal que </w:t>
      </w:r>
      <w:proofErr w:type="spellStart"/>
      <w:r>
        <w:t>els</w:t>
      </w:r>
      <w:proofErr w:type="spellEnd"/>
      <w:r>
        <w:t xml:space="preserve"> nombres </w:t>
      </w:r>
      <w:proofErr w:type="spellStart"/>
      <w:r>
        <w:t>estiguin</w:t>
      </w:r>
      <w:proofErr w:type="spellEnd"/>
      <w:r>
        <w:t xml:space="preserve"> en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posició</w:t>
      </w:r>
      <w:proofErr w:type="spellEnd"/>
      <w:r>
        <w:t xml:space="preserve">, </w:t>
      </w:r>
      <w:proofErr w:type="spellStart"/>
      <w:r>
        <w:t>simplement</w:t>
      </w:r>
      <w:proofErr w:type="spellEnd"/>
      <w:r>
        <w:t xml:space="preserve"> cal que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41B32087" w14:textId="77777777" w:rsidR="007A0499" w:rsidRDefault="007A0499" w:rsidP="00F32EDF">
      <w:pPr>
        <w:pStyle w:val="Resultat0"/>
      </w:pPr>
      <w:proofErr w:type="spellStart"/>
      <w:r w:rsidRPr="007A0499">
        <w:t>void</w:t>
      </w:r>
      <w:proofErr w:type="spellEnd"/>
      <w:r w:rsidRPr="007A0499">
        <w:t xml:space="preserve"> </w:t>
      </w:r>
      <w:proofErr w:type="spellStart"/>
      <w:r w:rsidRPr="007A0499">
        <w:t>combinacioGuanyadora</w:t>
      </w:r>
      <w:proofErr w:type="spellEnd"/>
      <w:r w:rsidRPr="007A0499">
        <w:t>(</w:t>
      </w:r>
      <w:proofErr w:type="spellStart"/>
      <w:r w:rsidRPr="007A0499">
        <w:t>int</w:t>
      </w:r>
      <w:proofErr w:type="spellEnd"/>
      <w:r w:rsidRPr="007A0499">
        <w:t xml:space="preserve"> *ord1,int *ord2,int *ord3)</w:t>
      </w:r>
    </w:p>
    <w:p w14:paraId="0FF3A79F" w14:textId="77777777" w:rsidR="007A0499" w:rsidRDefault="007A0499" w:rsidP="00F32EDF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combinacioUsuari</w:t>
      </w:r>
      <w:proofErr w:type="spellEnd"/>
      <w:r>
        <w:t>(</w:t>
      </w:r>
      <w:proofErr w:type="spellStart"/>
      <w:r>
        <w:t>int</w:t>
      </w:r>
      <w:proofErr w:type="spellEnd"/>
      <w:r>
        <w:t xml:space="preserve"> *usu1,int *usu2,int *usu3)</w:t>
      </w:r>
    </w:p>
    <w:p w14:paraId="11724AAB" w14:textId="77777777" w:rsidR="008275A5" w:rsidRPr="00F32EDF" w:rsidRDefault="007A0499" w:rsidP="00F32EDF">
      <w:pPr>
        <w:pStyle w:val="Resultat0"/>
      </w:pPr>
      <w:proofErr w:type="spellStart"/>
      <w:r>
        <w:t>int</w:t>
      </w:r>
      <w:proofErr w:type="spellEnd"/>
      <w:r>
        <w:t xml:space="preserve"> </w:t>
      </w:r>
      <w:proofErr w:type="spellStart"/>
      <w:r w:rsidR="008275A5">
        <w:t>calculaEncerts</w:t>
      </w:r>
      <w:proofErr w:type="spellEnd"/>
      <w:r w:rsidR="008275A5">
        <w:t>(</w:t>
      </w:r>
      <w:proofErr w:type="spellStart"/>
      <w:r w:rsidR="008275A5">
        <w:t>int</w:t>
      </w:r>
      <w:proofErr w:type="spellEnd"/>
      <w:r w:rsidR="008275A5">
        <w:t xml:space="preserve"> </w:t>
      </w:r>
      <w:r w:rsidR="008275A5" w:rsidRPr="007A0499">
        <w:t>ord</w:t>
      </w:r>
      <w:r w:rsidR="008275A5">
        <w:t xml:space="preserve">1,int </w:t>
      </w:r>
      <w:r w:rsidR="008275A5" w:rsidRPr="007A0499">
        <w:t>ord</w:t>
      </w:r>
      <w:r w:rsidR="008275A5">
        <w:t xml:space="preserve">2,int </w:t>
      </w:r>
      <w:r w:rsidR="008275A5" w:rsidRPr="007A0499">
        <w:t>ord3</w:t>
      </w:r>
      <w:r w:rsidR="008275A5">
        <w:t xml:space="preserve">, </w:t>
      </w:r>
      <w:proofErr w:type="spellStart"/>
      <w:r w:rsidR="008275A5">
        <w:t>int</w:t>
      </w:r>
      <w:proofErr w:type="spellEnd"/>
      <w:r w:rsidR="008275A5">
        <w:t xml:space="preserve"> usu1,int usu2,int usu3)</w:t>
      </w:r>
    </w:p>
    <w:p w14:paraId="68A735AB" w14:textId="77777777" w:rsidR="008275A5" w:rsidRDefault="008275A5" w:rsidP="00314BC3">
      <w:pPr>
        <w:pStyle w:val="Prrafodelista"/>
        <w:numPr>
          <w:ilvl w:val="0"/>
          <w:numId w:val="9"/>
        </w:numPr>
        <w:ind w:left="567" w:hanging="567"/>
      </w:pPr>
      <w:r>
        <w:lastRenderedPageBreak/>
        <w:t>(</w:t>
      </w:r>
      <w:proofErr w:type="spellStart"/>
      <w:r w:rsidRPr="007C3C45">
        <w:rPr>
          <w:b/>
        </w:rPr>
        <w:t>Rectangle</w:t>
      </w:r>
      <w:r>
        <w:rPr>
          <w:b/>
        </w:rPr>
        <w:t>Ple_RectangleBuit</w:t>
      </w:r>
      <w:proofErr w:type="spellEnd"/>
      <w:r>
        <w:t xml:space="preserve">) </w:t>
      </w:r>
      <w:proofErr w:type="spellStart"/>
      <w:r w:rsidRPr="003A6451">
        <w:t>Fer</w:t>
      </w:r>
      <w:proofErr w:type="spellEnd"/>
      <w:r w:rsidRPr="003A6451">
        <w:t xml:space="preserve"> un </w:t>
      </w:r>
      <w:proofErr w:type="spellStart"/>
      <w:r w:rsidRPr="003A6451">
        <w:t>algoritme</w:t>
      </w:r>
      <w:proofErr w:type="spellEnd"/>
      <w:r w:rsidRPr="003A6451">
        <w:t xml:space="preserve"> que </w:t>
      </w:r>
      <w:proofErr w:type="spellStart"/>
      <w:r w:rsidRPr="003A6451">
        <w:t>demani</w:t>
      </w:r>
      <w:proofErr w:type="spellEnd"/>
      <w:r w:rsidRPr="003A6451">
        <w:t xml:space="preserve"> a </w:t>
      </w:r>
      <w:proofErr w:type="spellStart"/>
      <w:r w:rsidRPr="003A6451">
        <w:t>l'usuari</w:t>
      </w:r>
      <w:proofErr w:type="spellEnd"/>
      <w:r w:rsidRPr="003A6451">
        <w:t xml:space="preserve"> dos </w:t>
      </w:r>
      <w:r>
        <w:t xml:space="preserve">nombre </w:t>
      </w:r>
      <w:proofErr w:type="spellStart"/>
      <w:r w:rsidRPr="003A6451">
        <w:t>naturals</w:t>
      </w:r>
      <w:proofErr w:type="spellEnd"/>
      <w:r w:rsidRPr="003A6451">
        <w:t xml:space="preserve"> entre 2 </w:t>
      </w:r>
      <w:proofErr w:type="spellStart"/>
      <w:r w:rsidRPr="003A6451">
        <w:t>i</w:t>
      </w:r>
      <w:proofErr w:type="spellEnd"/>
      <w:r w:rsidRPr="003A6451">
        <w:t xml:space="preserve"> 20</w:t>
      </w:r>
      <w:r>
        <w:t xml:space="preserve"> (que </w:t>
      </w:r>
      <w:proofErr w:type="spellStart"/>
      <w:r>
        <w:t>representent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</w:t>
      </w:r>
      <w:proofErr w:type="spellStart"/>
      <w:r>
        <w:t>respectivament</w:t>
      </w:r>
      <w:proofErr w:type="spellEnd"/>
      <w:r>
        <w:t>)</w:t>
      </w:r>
      <w:r w:rsidRPr="003A6451"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demanarà</w:t>
      </w:r>
      <w:proofErr w:type="spellEnd"/>
      <w:r>
        <w:t xml:space="preserve"> també a </w:t>
      </w:r>
      <w:proofErr w:type="spellStart"/>
      <w:r>
        <w:t>l’usuari</w:t>
      </w:r>
      <w:proofErr w:type="spellEnd"/>
      <w:r>
        <w:t xml:space="preserve"> quina de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opcions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‘P’ o ‘B’. En el </w:t>
      </w:r>
      <w:proofErr w:type="spellStart"/>
      <w:r>
        <w:t>cas</w:t>
      </w:r>
      <w:proofErr w:type="spellEnd"/>
      <w:r>
        <w:t xml:space="preserve"> que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indiqui</w:t>
      </w:r>
      <w:proofErr w:type="spellEnd"/>
      <w:r>
        <w:t xml:space="preserve"> una ‘P’,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requadre</w:t>
      </w:r>
      <w:proofErr w:type="spellEnd"/>
      <w:r>
        <w:t xml:space="preserve"> ple: </w:t>
      </w:r>
      <w:proofErr w:type="spellStart"/>
      <w:r>
        <w:t>mentre</w:t>
      </w:r>
      <w:proofErr w:type="spellEnd"/>
      <w:r>
        <w:t xml:space="preserve"> que si </w:t>
      </w:r>
      <w:proofErr w:type="spellStart"/>
      <w:r>
        <w:t>ens</w:t>
      </w:r>
      <w:proofErr w:type="spellEnd"/>
      <w:r>
        <w:t xml:space="preserve"> indica </w:t>
      </w:r>
      <w:proofErr w:type="spellStart"/>
      <w:r>
        <w:t>l’opció</w:t>
      </w:r>
      <w:proofErr w:type="spellEnd"/>
      <w:r>
        <w:t xml:space="preserve"> ‘B’, </w:t>
      </w:r>
      <w:proofErr w:type="spellStart"/>
      <w:r>
        <w:t>ens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de mostrar per pantalla un </w:t>
      </w:r>
      <w:proofErr w:type="spellStart"/>
      <w:r>
        <w:t>quadre</w:t>
      </w:r>
      <w:proofErr w:type="spellEnd"/>
      <w:r>
        <w:t xml:space="preserve"> </w:t>
      </w:r>
      <w:proofErr w:type="spellStart"/>
      <w:r>
        <w:t>buit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l’alçada</w:t>
      </w:r>
      <w:proofErr w:type="spellEnd"/>
      <w:r>
        <w:t xml:space="preserve"> i </w:t>
      </w:r>
      <w:proofErr w:type="spellStart"/>
      <w:r>
        <w:t>l’amplada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>.</w:t>
      </w:r>
    </w:p>
    <w:p w14:paraId="71C2E01F" w14:textId="77777777" w:rsidR="00B53A89" w:rsidRDefault="00B53A89" w:rsidP="00F32EDF">
      <w:pPr>
        <w:numPr>
          <w:ilvl w:val="0"/>
          <w:numId w:val="0"/>
        </w:numPr>
        <w:spacing w:before="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5C1D00E4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demanarParametres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alcada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*amplada);</w:t>
      </w:r>
    </w:p>
    <w:p w14:paraId="5FB81FF0" w14:textId="77777777" w:rsidR="00B53A89" w:rsidRDefault="00B53A89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35AE36B8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imprimirRequadrePle</w:t>
      </w:r>
      <w:proofErr w:type="spellEnd"/>
      <w:r>
        <w:t>(</w:t>
      </w:r>
      <w:r w:rsidR="00BC7224">
        <w:t>...</w:t>
      </w:r>
      <w:r>
        <w:t>);</w:t>
      </w:r>
    </w:p>
    <w:p w14:paraId="77760655" w14:textId="77777777" w:rsidR="00B53A89" w:rsidRDefault="00B53A89" w:rsidP="00F32EDF">
      <w:pPr>
        <w:pStyle w:val="Resultat0"/>
      </w:pPr>
      <w:proofErr w:type="spellStart"/>
      <w:r w:rsidRPr="00B53A89">
        <w:t>void</w:t>
      </w:r>
      <w:proofErr w:type="spellEnd"/>
      <w:r w:rsidRPr="00B53A89">
        <w:t xml:space="preserve"> </w:t>
      </w:r>
      <w:proofErr w:type="spellStart"/>
      <w:r w:rsidRPr="00B53A89">
        <w:t>imprimirRequadreBuit</w:t>
      </w:r>
      <w:proofErr w:type="spellEnd"/>
      <w:r w:rsidRPr="00B53A89">
        <w:t>(</w:t>
      </w:r>
      <w:r w:rsidR="00BC7224">
        <w:t>...</w:t>
      </w:r>
      <w:r w:rsidRPr="00B53A89">
        <w:t>);</w:t>
      </w:r>
    </w:p>
    <w:p w14:paraId="05DDF4C0" w14:textId="77777777" w:rsidR="00905739" w:rsidRPr="00C50EDA" w:rsidRDefault="00063A67" w:rsidP="00314BC3">
      <w:pPr>
        <w:pStyle w:val="Prrafodelista"/>
        <w:numPr>
          <w:ilvl w:val="0"/>
          <w:numId w:val="9"/>
        </w:numPr>
        <w:ind w:left="567" w:hanging="567"/>
      </w:pPr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6DEF1802" wp14:editId="4A458C4D">
            <wp:simplePos x="0" y="0"/>
            <wp:positionH relativeFrom="column">
              <wp:posOffset>2889250</wp:posOffset>
            </wp:positionH>
            <wp:positionV relativeFrom="paragraph">
              <wp:posOffset>2410460</wp:posOffset>
            </wp:positionV>
            <wp:extent cx="3100070" cy="2670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739" w:rsidRPr="00C50EDA">
        <w:t>(</w:t>
      </w:r>
      <w:proofErr w:type="spellStart"/>
      <w:r w:rsidR="00905739" w:rsidRPr="00C50EDA">
        <w:rPr>
          <w:b/>
        </w:rPr>
        <w:t>Categoria</w:t>
      </w:r>
      <w:proofErr w:type="spellEnd"/>
      <w:r w:rsidR="00905739" w:rsidRPr="00C50EDA">
        <w:rPr>
          <w:b/>
        </w:rPr>
        <w:t xml:space="preserve"> </w:t>
      </w:r>
      <w:proofErr w:type="spellStart"/>
      <w:r w:rsidR="00905739" w:rsidRPr="00C50EDA">
        <w:rPr>
          <w:b/>
        </w:rPr>
        <w:t>equip</w:t>
      </w:r>
      <w:proofErr w:type="spellEnd"/>
      <w:r w:rsidR="00905739" w:rsidRPr="00C50EDA">
        <w:t xml:space="preserve">) </w:t>
      </w:r>
      <w:r w:rsidR="00905739">
        <w:t xml:space="preserve"> </w:t>
      </w:r>
      <w:proofErr w:type="spellStart"/>
      <w:r w:rsidR="00905739" w:rsidRPr="00C50EDA">
        <w:t>Fer</w:t>
      </w:r>
      <w:proofErr w:type="spellEnd"/>
      <w:r w:rsidR="00905739" w:rsidRPr="00C50EDA">
        <w:t xml:space="preserve"> un </w:t>
      </w:r>
      <w:proofErr w:type="spellStart"/>
      <w:r w:rsidR="00905739" w:rsidRPr="00C50EDA">
        <w:t>algo</w:t>
      </w:r>
      <w:r w:rsidR="00905739">
        <w:t>ritme</w:t>
      </w:r>
      <w:proofErr w:type="spellEnd"/>
      <w:r w:rsidR="00905739">
        <w:t xml:space="preserve"> per portar la </w:t>
      </w:r>
      <w:proofErr w:type="spellStart"/>
      <w:r w:rsidR="00905739">
        <w:t>puntuació</w:t>
      </w:r>
      <w:proofErr w:type="spellEnd"/>
      <w:r w:rsidR="00905739">
        <w:t xml:space="preserve"> </w:t>
      </w:r>
      <w:proofErr w:type="spellStart"/>
      <w:r w:rsidR="00905739">
        <w:t>d’</w:t>
      </w:r>
      <w:r w:rsidR="00905739" w:rsidRPr="00C50EDA">
        <w:t>un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de futbol a la </w:t>
      </w:r>
      <w:proofErr w:type="spellStart"/>
      <w:r w:rsidR="00905739" w:rsidRPr="00C50EDA">
        <w:t>lliga</w:t>
      </w:r>
      <w:proofErr w:type="spellEnd"/>
      <w:r w:rsidR="00905739" w:rsidRPr="00C50EDA">
        <w:t xml:space="preserve">. </w:t>
      </w:r>
      <w:proofErr w:type="spellStart"/>
      <w:r w:rsidR="00905739" w:rsidRPr="00C50EDA">
        <w:t>Aquest</w:t>
      </w:r>
      <w:proofErr w:type="spellEnd"/>
      <w:r w:rsidR="00905739" w:rsidRPr="00C50EDA">
        <w:t xml:space="preserve"> </w:t>
      </w:r>
      <w:proofErr w:type="spellStart"/>
      <w:r w:rsidR="00905739" w:rsidRPr="00C50EDA">
        <w:t>algoritme</w:t>
      </w:r>
      <w:proofErr w:type="spellEnd"/>
      <w:r w:rsidR="00905739" w:rsidRPr="00C50EDA">
        <w:t xml:space="preserve"> </w:t>
      </w:r>
      <w:proofErr w:type="spellStart"/>
      <w:r w:rsidR="00905739" w:rsidRPr="00C50EDA">
        <w:t>demanarà</w:t>
      </w:r>
      <w:proofErr w:type="spellEnd"/>
      <w:r w:rsidR="00905739" w:rsidRPr="00C50EDA">
        <w:t xml:space="preserve">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resultats</w:t>
      </w:r>
      <w:proofErr w:type="spellEnd"/>
      <w:r w:rsidR="00905739" w:rsidRPr="00C50EDA">
        <w:t xml:space="preserve"> de </w:t>
      </w:r>
      <w:proofErr w:type="spellStart"/>
      <w:r w:rsidR="00905739" w:rsidRPr="00C50EDA">
        <w:t>deu</w:t>
      </w:r>
      <w:proofErr w:type="spellEnd"/>
      <w:r w:rsidR="00905739" w:rsidRPr="00C50EDA">
        <w:t xml:space="preserve"> </w:t>
      </w:r>
      <w:proofErr w:type="spellStart"/>
      <w:r w:rsidR="00905739" w:rsidRPr="00C50EDA">
        <w:t>partits</w:t>
      </w:r>
      <w:proofErr w:type="spellEnd"/>
      <w:r w:rsidR="00905739" w:rsidRPr="00C50EDA">
        <w:t xml:space="preserve">, </w:t>
      </w:r>
      <w:proofErr w:type="spellStart"/>
      <w:r w:rsidR="00905739" w:rsidRPr="00C50EDA">
        <w:t>seguint</w:t>
      </w:r>
      <w:proofErr w:type="spellEnd"/>
      <w:r w:rsidR="00905739" w:rsidRPr="00C50EDA">
        <w:t xml:space="preserve"> el </w:t>
      </w:r>
      <w:proofErr w:type="spellStart"/>
      <w:r w:rsidR="00905739" w:rsidRPr="00C50EDA">
        <w:t>format</w:t>
      </w:r>
      <w:proofErr w:type="spellEnd"/>
      <w:r w:rsidR="00905739" w:rsidRPr="00C50EDA">
        <w:t xml:space="preserve"> de local – </w:t>
      </w:r>
      <w:proofErr w:type="spellStart"/>
      <w:r w:rsidR="00905739" w:rsidRPr="00C50EDA">
        <w:t>visitant</w:t>
      </w:r>
      <w:proofErr w:type="spellEnd"/>
      <w:r w:rsidR="00905739" w:rsidRPr="00C50EDA">
        <w:t xml:space="preserve">, </w:t>
      </w:r>
      <w:proofErr w:type="spellStart"/>
      <w:r w:rsidR="00905739" w:rsidRPr="00C50EDA">
        <w:t>on</w:t>
      </w:r>
      <w:proofErr w:type="spellEnd"/>
      <w:r w:rsidR="00905739" w:rsidRPr="00C50EDA">
        <w:t xml:space="preserve"> el </w:t>
      </w:r>
      <w:proofErr w:type="spellStart"/>
      <w:r w:rsidR="00905739" w:rsidRPr="00C50EDA">
        <w:t>nostre</w:t>
      </w:r>
      <w:proofErr w:type="spellEnd"/>
      <w:r w:rsidR="00905739" w:rsidRPr="00C50EDA">
        <w:t xml:space="preserve"> </w:t>
      </w:r>
      <w:proofErr w:type="spellStart"/>
      <w:r w:rsidR="00905739" w:rsidRPr="00C50EDA">
        <w:t>equip</w:t>
      </w:r>
      <w:proofErr w:type="spellEnd"/>
      <w:r w:rsidR="00905739" w:rsidRPr="00C50EDA">
        <w:t xml:space="preserve"> </w:t>
      </w:r>
      <w:proofErr w:type="spellStart"/>
      <w:r w:rsidR="00905739" w:rsidRPr="00C50EDA">
        <w:t>començarà</w:t>
      </w:r>
      <w:proofErr w:type="spellEnd"/>
      <w:r w:rsidR="00905739" w:rsidRPr="00C50EDA">
        <w:t xml:space="preserve"> </w:t>
      </w:r>
      <w:proofErr w:type="spellStart"/>
      <w:r w:rsidR="00905739" w:rsidRPr="00C50EDA">
        <w:t>jugant</w:t>
      </w:r>
      <w:proofErr w:type="spellEnd"/>
      <w:r w:rsidR="00905739" w:rsidRPr="00C50EDA">
        <w:t xml:space="preserve"> </w:t>
      </w:r>
      <w:proofErr w:type="spellStart"/>
      <w:r w:rsidR="00905739" w:rsidRPr="00C50EDA">
        <w:t>com</w:t>
      </w:r>
      <w:proofErr w:type="spellEnd"/>
      <w:r w:rsidR="00905739" w:rsidRPr="00C50EDA">
        <w:t xml:space="preserve"> a local i </w:t>
      </w:r>
      <w:proofErr w:type="spellStart"/>
      <w:r w:rsidR="00905739" w:rsidRPr="00C50EDA">
        <w:t>anirà</w:t>
      </w:r>
      <w:proofErr w:type="spellEnd"/>
      <w:r w:rsidR="00905739" w:rsidRPr="00C50EDA">
        <w:t xml:space="preserve"> </w:t>
      </w:r>
      <w:proofErr w:type="spellStart"/>
      <w:r w:rsidR="00905739" w:rsidRPr="00C50EDA">
        <w:t>alternant</w:t>
      </w:r>
      <w:proofErr w:type="spellEnd"/>
      <w:r w:rsidR="00905739" w:rsidRPr="00C50EDA">
        <w:t xml:space="preserve"> a </w:t>
      </w:r>
      <w:proofErr w:type="spellStart"/>
      <w:r w:rsidR="00905739" w:rsidRPr="00C50EDA">
        <w:t>visitant</w:t>
      </w:r>
      <w:proofErr w:type="spellEnd"/>
      <w:r w:rsidR="00905739" w:rsidRPr="00C50EDA">
        <w:t xml:space="preserve">. Si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guanya</w:t>
      </w:r>
      <w:proofErr w:type="spellEnd"/>
      <w:r w:rsidR="00905739" w:rsidRPr="00C50EDA">
        <w:t xml:space="preserve">, </w:t>
      </w:r>
      <w:proofErr w:type="spellStart"/>
      <w:r w:rsidR="00905739" w:rsidRPr="00C50EDA">
        <w:t>anotarem</w:t>
      </w:r>
      <w:proofErr w:type="spellEnd"/>
      <w:r w:rsidR="00905739" w:rsidRPr="00C50EDA">
        <w:t xml:space="preserve"> tres </w:t>
      </w:r>
      <w:proofErr w:type="spellStart"/>
      <w:r w:rsidR="00905739" w:rsidRPr="00C50EDA">
        <w:t>punts</w:t>
      </w:r>
      <w:proofErr w:type="spellEnd"/>
      <w:r w:rsidR="00905739" w:rsidRPr="00C50EDA">
        <w:t xml:space="preserve">. Si empata, un i si </w:t>
      </w:r>
      <w:proofErr w:type="spellStart"/>
      <w:r w:rsidR="00905739" w:rsidRPr="00C50EDA">
        <w:t>perd</w:t>
      </w:r>
      <w:proofErr w:type="spellEnd"/>
      <w:r w:rsidR="00905739" w:rsidRPr="00C50EDA">
        <w:t xml:space="preserve">, </w:t>
      </w:r>
      <w:proofErr w:type="spellStart"/>
      <w:r w:rsidR="00905739" w:rsidRPr="00C50EDA">
        <w:t>cap</w:t>
      </w:r>
      <w:proofErr w:type="spellEnd"/>
      <w:r w:rsidR="00905739" w:rsidRPr="00C50EDA">
        <w:t xml:space="preserve"> </w:t>
      </w:r>
      <w:proofErr w:type="spellStart"/>
      <w:r w:rsidR="00905739" w:rsidRPr="00C50EDA">
        <w:t>punt</w:t>
      </w:r>
      <w:proofErr w:type="spellEnd"/>
      <w:r w:rsidR="00905739" w:rsidRPr="00C50EDA">
        <w:t xml:space="preserve">. Al final </w:t>
      </w:r>
      <w:proofErr w:type="spellStart"/>
      <w:r w:rsidR="00905739" w:rsidRPr="00C50EDA">
        <w:t>s’ha</w:t>
      </w:r>
      <w:proofErr w:type="spellEnd"/>
      <w:r w:rsidR="00905739" w:rsidRPr="00C50EDA">
        <w:t xml:space="preserve"> de mostrar 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</w:t>
      </w:r>
      <w:proofErr w:type="spellStart"/>
      <w:r w:rsidR="00905739" w:rsidRPr="00C50EDA">
        <w:t>assolits</w:t>
      </w:r>
      <w:proofErr w:type="spellEnd"/>
      <w:r w:rsidR="00905739" w:rsidRPr="00C50EDA">
        <w:t xml:space="preserve"> per </w:t>
      </w:r>
      <w:proofErr w:type="spellStart"/>
      <w:r w:rsidR="00905739" w:rsidRPr="00C50EDA">
        <w:t>l’equip</w:t>
      </w:r>
      <w:proofErr w:type="spellEnd"/>
      <w:r w:rsidR="00905739" w:rsidRPr="00C50EDA">
        <w:t xml:space="preserve">. </w:t>
      </w:r>
      <w:proofErr w:type="spellStart"/>
      <w:r w:rsidR="00905739" w:rsidRPr="00C50EDA">
        <w:t>Depenent</w:t>
      </w:r>
      <w:proofErr w:type="spellEnd"/>
      <w:r w:rsidR="00905739" w:rsidRPr="00C50EDA">
        <w:t xml:space="preserve"> del número de </w:t>
      </w:r>
      <w:proofErr w:type="spellStart"/>
      <w:r w:rsidR="00905739" w:rsidRPr="00C50EDA">
        <w:t>punts</w:t>
      </w:r>
      <w:proofErr w:type="spellEnd"/>
      <w:r w:rsidR="00905739" w:rsidRPr="00C50EDA">
        <w:t xml:space="preserve"> que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assoleixi</w:t>
      </w:r>
      <w:proofErr w:type="spellEnd"/>
      <w:r w:rsidR="00905739" w:rsidRPr="00C50EDA">
        <w:t xml:space="preserve"> a </w:t>
      </w:r>
      <w:proofErr w:type="spellStart"/>
      <w:r w:rsidR="00905739" w:rsidRPr="00C50EDA">
        <w:t>aquesta</w:t>
      </w:r>
      <w:proofErr w:type="spellEnd"/>
      <w:r w:rsidR="00905739" w:rsidRPr="00C50EDA">
        <w:t xml:space="preserve"> </w:t>
      </w:r>
      <w:proofErr w:type="spellStart"/>
      <w:r w:rsidR="00905739" w:rsidRPr="00C50EDA">
        <w:t>minilliga</w:t>
      </w:r>
      <w:proofErr w:type="spellEnd"/>
      <w:r w:rsidR="00905739" w:rsidRPr="00C50EDA">
        <w:t xml:space="preserve">, </w:t>
      </w:r>
      <w:proofErr w:type="spellStart"/>
      <w:r w:rsidR="00905739" w:rsidRPr="00C50EDA">
        <w:t>l’equip</w:t>
      </w:r>
      <w:proofErr w:type="spellEnd"/>
      <w:r w:rsidR="00905739" w:rsidRPr="00C50EDA">
        <w:t xml:space="preserve"> </w:t>
      </w:r>
      <w:proofErr w:type="spellStart"/>
      <w:r w:rsidR="00905739" w:rsidRPr="00C50EDA">
        <w:t>pot</w:t>
      </w:r>
      <w:proofErr w:type="spellEnd"/>
      <w:r w:rsidR="00905739" w:rsidRPr="00C50EDA">
        <w:t xml:space="preserve"> pujar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mantenir</w:t>
      </w:r>
      <w:proofErr w:type="spellEnd"/>
      <w:r w:rsidR="00905739" w:rsidRPr="00C50EDA">
        <w:t xml:space="preserve"> la </w:t>
      </w:r>
      <w:proofErr w:type="spellStart"/>
      <w:r w:rsidR="00905739" w:rsidRPr="00C50EDA">
        <w:t>categoria</w:t>
      </w:r>
      <w:proofErr w:type="spellEnd"/>
      <w:r w:rsidR="00905739" w:rsidRPr="00C50EDA">
        <w:t xml:space="preserve"> o </w:t>
      </w:r>
      <w:proofErr w:type="spellStart"/>
      <w:r w:rsidR="00905739" w:rsidRPr="00C50EDA">
        <w:t>baixar</w:t>
      </w:r>
      <w:proofErr w:type="spellEnd"/>
      <w:r w:rsidR="00905739" w:rsidRPr="00C50EDA">
        <w:t xml:space="preserve"> de </w:t>
      </w:r>
      <w:proofErr w:type="spellStart"/>
      <w:r w:rsidR="00905739" w:rsidRPr="00C50EDA">
        <w:t>categoria</w:t>
      </w:r>
      <w:proofErr w:type="spellEnd"/>
      <w:r w:rsidR="00905739" w:rsidRPr="00C50EDA">
        <w:t xml:space="preserve">, </w:t>
      </w:r>
      <w:proofErr w:type="spellStart"/>
      <w:r w:rsidR="00905739" w:rsidRPr="00C50EDA">
        <w:t>segons</w:t>
      </w:r>
      <w:proofErr w:type="spellEnd"/>
      <w:r w:rsidR="00905739" w:rsidRPr="00C50EDA">
        <w:t xml:space="preserve"> la </w:t>
      </w:r>
      <w:proofErr w:type="spellStart"/>
      <w:r w:rsidR="00905739" w:rsidRPr="00C50EDA">
        <w:t>següent</w:t>
      </w:r>
      <w:proofErr w:type="spellEnd"/>
      <w:r w:rsidR="00905739" w:rsidRPr="00C50EDA">
        <w:t xml:space="preserve"> taula: </w:t>
      </w:r>
    </w:p>
    <w:tbl>
      <w:tblPr>
        <w:tblW w:w="0" w:type="auto"/>
        <w:tblInd w:w="63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1"/>
        <w:gridCol w:w="1621"/>
      </w:tblGrid>
      <w:tr w:rsidR="00905739" w:rsidRPr="00817D76" w14:paraId="3AEEA52B" w14:textId="77777777" w:rsidTr="00344579">
        <w:trPr>
          <w:trHeight w:val="112"/>
        </w:trPr>
        <w:tc>
          <w:tcPr>
            <w:tcW w:w="1621" w:type="dxa"/>
          </w:tcPr>
          <w:p w14:paraId="2F03259E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Punts</w:t>
            </w:r>
            <w:proofErr w:type="spellEnd"/>
            <w:r w:rsidRPr="00817D76">
              <w:t xml:space="preserve"> </w:t>
            </w:r>
          </w:p>
        </w:tc>
        <w:tc>
          <w:tcPr>
            <w:tcW w:w="1621" w:type="dxa"/>
          </w:tcPr>
          <w:p w14:paraId="26C6FD42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Resultat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70DDE14B" w14:textId="77777777" w:rsidTr="00344579">
        <w:trPr>
          <w:trHeight w:val="112"/>
        </w:trPr>
        <w:tc>
          <w:tcPr>
            <w:tcW w:w="1621" w:type="dxa"/>
          </w:tcPr>
          <w:p w14:paraId="70433471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0 a 10 </w:t>
            </w:r>
          </w:p>
        </w:tc>
        <w:tc>
          <w:tcPr>
            <w:tcW w:w="1621" w:type="dxa"/>
          </w:tcPr>
          <w:p w14:paraId="5D3FBA60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Baixa </w:t>
            </w:r>
          </w:p>
        </w:tc>
      </w:tr>
      <w:tr w:rsidR="00905739" w:rsidRPr="00817D76" w14:paraId="7AC9AF33" w14:textId="77777777" w:rsidTr="00344579">
        <w:trPr>
          <w:trHeight w:val="112"/>
        </w:trPr>
        <w:tc>
          <w:tcPr>
            <w:tcW w:w="1621" w:type="dxa"/>
          </w:tcPr>
          <w:p w14:paraId="0B18F41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De 11 a 25 </w:t>
            </w:r>
          </w:p>
        </w:tc>
        <w:tc>
          <w:tcPr>
            <w:tcW w:w="1621" w:type="dxa"/>
          </w:tcPr>
          <w:p w14:paraId="57588A97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Es </w:t>
            </w:r>
            <w:proofErr w:type="spellStart"/>
            <w:r w:rsidRPr="00817D76">
              <w:t>manté</w:t>
            </w:r>
            <w:proofErr w:type="spellEnd"/>
            <w:r w:rsidRPr="00817D76">
              <w:t xml:space="preserve"> </w:t>
            </w:r>
          </w:p>
        </w:tc>
      </w:tr>
      <w:tr w:rsidR="00905739" w:rsidRPr="00817D76" w14:paraId="6BE29D07" w14:textId="77777777" w:rsidTr="00344579">
        <w:trPr>
          <w:trHeight w:val="112"/>
        </w:trPr>
        <w:tc>
          <w:tcPr>
            <w:tcW w:w="1621" w:type="dxa"/>
          </w:tcPr>
          <w:p w14:paraId="26532A65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proofErr w:type="spellStart"/>
            <w:r w:rsidRPr="00817D76">
              <w:t>Més</w:t>
            </w:r>
            <w:proofErr w:type="spellEnd"/>
            <w:r w:rsidRPr="00817D76">
              <w:t xml:space="preserve"> de 25 </w:t>
            </w:r>
          </w:p>
        </w:tc>
        <w:tc>
          <w:tcPr>
            <w:tcW w:w="1621" w:type="dxa"/>
          </w:tcPr>
          <w:p w14:paraId="5F8E29B3" w14:textId="77777777" w:rsidR="00905739" w:rsidRPr="00817D76" w:rsidRDefault="00905739" w:rsidP="00F32EDF">
            <w:pPr>
              <w:numPr>
                <w:ilvl w:val="0"/>
                <w:numId w:val="0"/>
              </w:numPr>
              <w:spacing w:before="0" w:line="240" w:lineRule="auto"/>
            </w:pPr>
            <w:r w:rsidRPr="00817D76">
              <w:t xml:space="preserve">Puja </w:t>
            </w:r>
          </w:p>
        </w:tc>
      </w:tr>
    </w:tbl>
    <w:p w14:paraId="6FAF100C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A079BF7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00F71319" w14:textId="77777777" w:rsidR="00063A67" w:rsidRDefault="00063A67" w:rsidP="00063A67">
      <w:pPr>
        <w:pStyle w:val="Prrafodelista"/>
        <w:numPr>
          <w:ilvl w:val="0"/>
          <w:numId w:val="0"/>
        </w:numPr>
        <w:ind w:left="567"/>
      </w:pPr>
    </w:p>
    <w:p w14:paraId="21A45AAF" w14:textId="77777777" w:rsidR="00063A67" w:rsidRPr="00063A67" w:rsidRDefault="00063A67" w:rsidP="00063A67">
      <w:pPr>
        <w:numPr>
          <w:ilvl w:val="0"/>
          <w:numId w:val="0"/>
        </w:numPr>
        <w:rPr>
          <w:sz w:val="14"/>
          <w:szCs w:val="16"/>
        </w:rPr>
      </w:pPr>
    </w:p>
    <w:p w14:paraId="3937B2AF" w14:textId="77777777" w:rsidR="00063A67" w:rsidRPr="00063A67" w:rsidRDefault="00063A67" w:rsidP="00197345">
      <w:pPr>
        <w:pStyle w:val="Prrafodelista"/>
        <w:numPr>
          <w:ilvl w:val="0"/>
          <w:numId w:val="9"/>
        </w:numPr>
        <w:ind w:left="567" w:hanging="567"/>
      </w:pPr>
      <w:r w:rsidRPr="00063A67">
        <w:rPr>
          <w:b/>
          <w:bCs/>
        </w:rPr>
        <w:lastRenderedPageBreak/>
        <w:t>JOC DEL CUC</w:t>
      </w:r>
      <w:r w:rsidR="00197345">
        <w:rPr>
          <w:b/>
          <w:bCs/>
        </w:rPr>
        <w:t xml:space="preserve">: </w:t>
      </w:r>
      <w:proofErr w:type="spellStart"/>
      <w:r w:rsidRPr="00197345">
        <w:rPr>
          <w:b/>
          <w:bCs/>
        </w:rPr>
        <w:t>S’ha</w:t>
      </w:r>
      <w:proofErr w:type="spellEnd"/>
      <w:r w:rsidRPr="00197345">
        <w:rPr>
          <w:b/>
          <w:bCs/>
        </w:rPr>
        <w:t xml:space="preserve"> de programar el </w:t>
      </w:r>
      <w:proofErr w:type="spellStart"/>
      <w:r w:rsidRPr="00197345">
        <w:rPr>
          <w:b/>
          <w:bCs/>
        </w:rPr>
        <w:t>joc</w:t>
      </w:r>
      <w:proofErr w:type="spellEnd"/>
      <w:r w:rsidRPr="00197345">
        <w:rPr>
          <w:b/>
          <w:bCs/>
        </w:rPr>
        <w:t xml:space="preserve"> del </w:t>
      </w:r>
      <w:proofErr w:type="spellStart"/>
      <w:r w:rsidR="002D70B8" w:rsidRPr="00197345">
        <w:rPr>
          <w:b/>
          <w:bCs/>
        </w:rPr>
        <w:t>cuc</w:t>
      </w:r>
      <w:proofErr w:type="spellEnd"/>
      <w:r w:rsidR="00197345" w:rsidRPr="00197345">
        <w:rPr>
          <w:b/>
          <w:bCs/>
        </w:rPr>
        <w:t>.</w:t>
      </w:r>
    </w:p>
    <w:p w14:paraId="28CEB104" w14:textId="77777777" w:rsidR="00063A67" w:rsidRPr="00063A67" w:rsidRDefault="00063A67" w:rsidP="00063A67">
      <w:pPr>
        <w:pStyle w:val="Prrafodelista"/>
        <w:numPr>
          <w:ilvl w:val="0"/>
          <w:numId w:val="0"/>
        </w:numPr>
        <w:ind w:left="567"/>
      </w:pPr>
      <w:r w:rsidRPr="00063A67">
        <w:t xml:space="preserve">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, </w:t>
      </w:r>
      <w:proofErr w:type="spellStart"/>
      <w:r w:rsidRPr="00063A67">
        <w:t>és</w:t>
      </w:r>
      <w:proofErr w:type="spellEnd"/>
      <w:r w:rsidRPr="00063A67">
        <w:t xml:space="preserve"> un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molt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 que té el </w:t>
      </w:r>
      <w:proofErr w:type="spellStart"/>
      <w:r w:rsidRPr="00063A67">
        <w:t>cap</w:t>
      </w:r>
      <w:proofErr w:type="spellEnd"/>
      <w:r w:rsidRPr="00063A67">
        <w:t xml:space="preserve"> a la </w:t>
      </w:r>
      <w:proofErr w:type="spellStart"/>
      <w:r w:rsidRPr="00063A67">
        <w:t>posicio</w:t>
      </w:r>
      <w:proofErr w:type="spellEnd"/>
      <w:r w:rsidRPr="00063A67">
        <w:t xml:space="preserve"> 40,10 de la pantalla. A partir </w:t>
      </w:r>
      <w:proofErr w:type="spellStart"/>
      <w:r w:rsidRPr="00063A67">
        <w:t>d’aquí</w:t>
      </w:r>
      <w:proofErr w:type="spellEnd"/>
      <w:r w:rsidRPr="00063A67">
        <w:t xml:space="preserve">, </w:t>
      </w:r>
      <w:proofErr w:type="spellStart"/>
      <w:r w:rsidRPr="00063A67">
        <w:t>anirà</w:t>
      </w:r>
      <w:proofErr w:type="spellEnd"/>
      <w:r w:rsidRPr="00063A67">
        <w:t xml:space="preserve"> </w:t>
      </w:r>
      <w:proofErr w:type="spellStart"/>
      <w:r w:rsidRPr="00063A67">
        <w:t>creixent</w:t>
      </w:r>
      <w:proofErr w:type="spellEnd"/>
      <w:r w:rsidRPr="00063A67">
        <w:t xml:space="preserve"> </w:t>
      </w:r>
      <w:proofErr w:type="spellStart"/>
      <w:r w:rsidRPr="00063A67">
        <w:t>cap</w:t>
      </w:r>
      <w:proofErr w:type="spellEnd"/>
      <w:r w:rsidRPr="00063A67">
        <w:t xml:space="preserve"> a </w:t>
      </w:r>
      <w:proofErr w:type="spellStart"/>
      <w:r w:rsidRPr="00063A67">
        <w:t>d’alt</w:t>
      </w:r>
      <w:proofErr w:type="spellEnd"/>
      <w:r w:rsidRPr="00063A67">
        <w:t xml:space="preserve">, </w:t>
      </w:r>
      <w:proofErr w:type="spellStart"/>
      <w:r w:rsidRPr="00063A67">
        <w:t>baix</w:t>
      </w:r>
      <w:proofErr w:type="spellEnd"/>
      <w:r w:rsidRPr="00063A67">
        <w:t xml:space="preserve">, </w:t>
      </w:r>
      <w:proofErr w:type="spellStart"/>
      <w:r w:rsidRPr="00063A67">
        <w:t>dreta</w:t>
      </w:r>
      <w:proofErr w:type="spellEnd"/>
      <w:r w:rsidRPr="00063A67">
        <w:t xml:space="preserve"> o </w:t>
      </w:r>
      <w:proofErr w:type="spellStart"/>
      <w:r w:rsidRPr="00063A67">
        <w:t>esquerra</w:t>
      </w:r>
      <w:proofErr w:type="spellEnd"/>
      <w:r w:rsidRPr="00063A67">
        <w:t xml:space="preserve">. </w:t>
      </w:r>
      <w:proofErr w:type="spellStart"/>
      <w:r w:rsidRPr="00063A67">
        <w:t>Sempre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 </w:t>
      </w:r>
      <w:proofErr w:type="spellStart"/>
      <w:r w:rsidRPr="00063A67">
        <w:t>ho</w:t>
      </w:r>
      <w:proofErr w:type="spellEnd"/>
      <w:r w:rsidRPr="00063A67">
        <w:t xml:space="preserve"> fa </w:t>
      </w:r>
      <w:proofErr w:type="spellStart"/>
      <w:r w:rsidRPr="00063A67">
        <w:t>amb</w:t>
      </w:r>
      <w:proofErr w:type="spellEnd"/>
      <w:r w:rsidRPr="00063A67">
        <w:t xml:space="preserve"> longitud d’1. </w:t>
      </w:r>
      <w:proofErr w:type="spellStart"/>
      <w:r w:rsidRPr="00063A67">
        <w:t>Només</w:t>
      </w:r>
      <w:proofErr w:type="spellEnd"/>
      <w:r w:rsidRPr="00063A67">
        <w:t xml:space="preserve"> té un </w:t>
      </w:r>
      <w:proofErr w:type="spellStart"/>
      <w:r w:rsidRPr="00063A67">
        <w:t>inconvenient</w:t>
      </w:r>
      <w:proofErr w:type="spellEnd"/>
      <w:r w:rsidRPr="00063A67">
        <w:t xml:space="preserve">, si toca un </w:t>
      </w:r>
      <w:proofErr w:type="spellStart"/>
      <w:r w:rsidRPr="00063A67">
        <w:t>dels</w:t>
      </w:r>
      <w:proofErr w:type="spellEnd"/>
      <w:r w:rsidRPr="00063A67">
        <w:t xml:space="preserve"> </w:t>
      </w:r>
      <w:proofErr w:type="spellStart"/>
      <w:r w:rsidRPr="00063A67">
        <w:t>marges</w:t>
      </w:r>
      <w:proofErr w:type="spellEnd"/>
      <w:r w:rsidRPr="00063A67">
        <w:t xml:space="preserve"> </w:t>
      </w:r>
      <w:r w:rsidR="002D70B8">
        <w:t xml:space="preserve">o </w:t>
      </w:r>
      <w:proofErr w:type="spellStart"/>
      <w:r w:rsidR="002D70B8">
        <w:t>bé</w:t>
      </w:r>
      <w:proofErr w:type="spellEnd"/>
      <w:r w:rsidR="002D70B8">
        <w:t xml:space="preserve"> si es </w:t>
      </w:r>
      <w:proofErr w:type="spellStart"/>
      <w:r w:rsidR="002D70B8">
        <w:t>trepitja</w:t>
      </w:r>
      <w:proofErr w:type="spellEnd"/>
      <w:r w:rsidR="002D70B8">
        <w:t xml:space="preserve"> el </w:t>
      </w:r>
      <w:proofErr w:type="spellStart"/>
      <w:r w:rsidR="002D70B8">
        <w:t>seu</w:t>
      </w:r>
      <w:proofErr w:type="spellEnd"/>
      <w:r w:rsidR="002D70B8">
        <w:t xml:space="preserve"> propi </w:t>
      </w:r>
      <w:proofErr w:type="spellStart"/>
      <w:r w:rsidR="002D70B8">
        <w:t>cap</w:t>
      </w:r>
      <w:proofErr w:type="spellEnd"/>
      <w:r w:rsidR="00197345">
        <w:t xml:space="preserve"> mor</w:t>
      </w:r>
      <w:r w:rsidRPr="00063A67">
        <w:t xml:space="preserve">. Per a </w:t>
      </w:r>
      <w:proofErr w:type="spellStart"/>
      <w:r w:rsidRPr="00063A67">
        <w:t>fer</w:t>
      </w:r>
      <w:proofErr w:type="spellEnd"/>
      <w:r w:rsidRPr="00063A67">
        <w:t xml:space="preserve"> el </w:t>
      </w:r>
      <w:proofErr w:type="spellStart"/>
      <w:r w:rsidRPr="00063A67">
        <w:t>nostre</w:t>
      </w:r>
      <w:proofErr w:type="spellEnd"/>
      <w:r w:rsidRPr="00063A67">
        <w:t xml:space="preserve">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més</w:t>
      </w:r>
      <w:proofErr w:type="spellEnd"/>
      <w:r w:rsidRPr="00063A67">
        <w:t xml:space="preserve"> </w:t>
      </w:r>
      <w:proofErr w:type="spellStart"/>
      <w:r w:rsidRPr="00063A67">
        <w:t>simpàtic</w:t>
      </w:r>
      <w:proofErr w:type="spellEnd"/>
      <w:r w:rsidRPr="00063A67">
        <w:t xml:space="preserve">, cada </w:t>
      </w:r>
      <w:proofErr w:type="spellStart"/>
      <w:r w:rsidRPr="00063A67">
        <w:t>cop</w:t>
      </w:r>
      <w:proofErr w:type="spellEnd"/>
      <w:r w:rsidRPr="00063A67">
        <w:t xml:space="preserve"> que </w:t>
      </w:r>
      <w:proofErr w:type="spellStart"/>
      <w:r w:rsidRPr="00063A67">
        <w:t>creix</w:t>
      </w:r>
      <w:proofErr w:type="spellEnd"/>
      <w:r w:rsidRPr="00063A67">
        <w:t xml:space="preserve">, </w:t>
      </w:r>
      <w:proofErr w:type="spellStart"/>
      <w:r w:rsidRPr="00063A67">
        <w:t>li</w:t>
      </w:r>
      <w:proofErr w:type="spellEnd"/>
      <w:r w:rsidRPr="00063A67">
        <w:t xml:space="preserve"> </w:t>
      </w:r>
      <w:proofErr w:type="spellStart"/>
      <w:r w:rsidRPr="00063A67">
        <w:t>canviarem</w:t>
      </w:r>
      <w:proofErr w:type="spellEnd"/>
      <w:r w:rsidRPr="00063A67">
        <w:t xml:space="preserve"> el color. </w:t>
      </w:r>
    </w:p>
    <w:p w14:paraId="1C69A28C" w14:textId="77777777" w:rsidR="00063A67" w:rsidRDefault="00063A67" w:rsidP="00063A67">
      <w:pPr>
        <w:numPr>
          <w:ilvl w:val="0"/>
          <w:numId w:val="0"/>
        </w:numPr>
        <w:spacing w:before="0" w:after="0"/>
        <w:ind w:left="567"/>
        <w:rPr>
          <w:b/>
          <w:bCs/>
        </w:rPr>
      </w:pPr>
    </w:p>
    <w:p w14:paraId="1B8DA243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rPr>
          <w:b/>
          <w:bCs/>
        </w:rPr>
        <w:t>INDICACIONS</w:t>
      </w:r>
    </w:p>
    <w:p w14:paraId="2396B02B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s’haurà</w:t>
      </w:r>
      <w:proofErr w:type="spellEnd"/>
      <w:r w:rsidRPr="00063A67">
        <w:t xml:space="preserve"> de </w:t>
      </w:r>
      <w:proofErr w:type="spellStart"/>
      <w:r w:rsidRPr="00063A67">
        <w:t>moure</w:t>
      </w:r>
      <w:proofErr w:type="spellEnd"/>
      <w:r w:rsidRPr="00063A67">
        <w:t xml:space="preserve"> </w:t>
      </w:r>
      <w:proofErr w:type="spellStart"/>
      <w:r w:rsidRPr="00063A67">
        <w:t>dins</w:t>
      </w:r>
      <w:proofErr w:type="spellEnd"/>
      <w:r w:rsidRPr="00063A67">
        <w:t xml:space="preserve"> del </w:t>
      </w:r>
      <w:proofErr w:type="spellStart"/>
      <w:r w:rsidRPr="00063A67">
        <w:t>requadre</w:t>
      </w:r>
      <w:proofErr w:type="spellEnd"/>
      <w:r w:rsidRPr="00063A67">
        <w:t xml:space="preserve"> 5,1 i 80,20</w:t>
      </w:r>
    </w:p>
    <w:p w14:paraId="66F1349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El </w:t>
      </w:r>
      <w:proofErr w:type="spellStart"/>
      <w:r w:rsidRPr="00063A67">
        <w:t>cap</w:t>
      </w:r>
      <w:proofErr w:type="spellEnd"/>
      <w:r w:rsidRPr="00063A67">
        <w:t xml:space="preserve"> del </w:t>
      </w:r>
      <w:proofErr w:type="spellStart"/>
      <w:r w:rsidRPr="00063A67">
        <w:t>cuc</w:t>
      </w:r>
      <w:proofErr w:type="spellEnd"/>
      <w:r w:rsidRPr="00063A67">
        <w:t xml:space="preserve"> </w:t>
      </w:r>
      <w:proofErr w:type="spellStart"/>
      <w:r w:rsidRPr="00063A67">
        <w:t>comença</w:t>
      </w:r>
      <w:proofErr w:type="spellEnd"/>
      <w:r w:rsidRPr="00063A67">
        <w:t xml:space="preserve"> a la posición 40,10</w:t>
      </w:r>
    </w:p>
    <w:p w14:paraId="4E7A7B70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</w:p>
    <w:p w14:paraId="4BDE4C95" w14:textId="77777777" w:rsidR="00197345" w:rsidRDefault="00197345" w:rsidP="00063A67">
      <w:pPr>
        <w:numPr>
          <w:ilvl w:val="0"/>
          <w:numId w:val="0"/>
        </w:numPr>
        <w:spacing w:before="0" w:after="0"/>
        <w:ind w:left="567"/>
      </w:pPr>
      <w:r>
        <w:t>FUNCIONS:</w:t>
      </w:r>
    </w:p>
    <w:p w14:paraId="2A2CC241" w14:textId="77777777" w:rsidR="00063A67" w:rsidRPr="00063A67" w:rsidRDefault="00063A67" w:rsidP="00063A67">
      <w:pPr>
        <w:numPr>
          <w:ilvl w:val="0"/>
          <w:numId w:val="0"/>
        </w:numPr>
        <w:spacing w:before="0" w:after="0"/>
        <w:ind w:left="567"/>
      </w:pPr>
      <w:r w:rsidRPr="00063A67">
        <w:t xml:space="preserve">La </w:t>
      </w:r>
      <w:proofErr w:type="spellStart"/>
      <w:r w:rsidRPr="00063A67">
        <w:t>funció</w:t>
      </w:r>
      <w:proofErr w:type="spellEnd"/>
      <w:r w:rsidRPr="00063A67">
        <w:t xml:space="preserve"> </w:t>
      </w:r>
      <w:proofErr w:type="spellStart"/>
      <w:r w:rsidRPr="00063A67">
        <w:t>getkey</w:t>
      </w:r>
      <w:proofErr w:type="spellEnd"/>
      <w:r w:rsidRPr="00063A67">
        <w:t xml:space="preserve">() retorna un número, </w:t>
      </w:r>
      <w:proofErr w:type="spellStart"/>
      <w:r w:rsidRPr="00063A67">
        <w:t>depenent</w:t>
      </w:r>
      <w:proofErr w:type="spellEnd"/>
      <w:r w:rsidRPr="00063A67">
        <w:t xml:space="preserve"> de la tecla que ha </w:t>
      </w:r>
      <w:proofErr w:type="spellStart"/>
      <w:r w:rsidRPr="00063A67">
        <w:t>premut</w:t>
      </w:r>
      <w:proofErr w:type="spellEnd"/>
      <w:r w:rsidRPr="00063A67">
        <w:t xml:space="preserve"> </w:t>
      </w:r>
      <w:proofErr w:type="spellStart"/>
      <w:r w:rsidRPr="00063A67">
        <w:t>l’usuari</w:t>
      </w:r>
      <w:proofErr w:type="spellEnd"/>
      <w:r w:rsidR="00197345">
        <w:t xml:space="preserve">. </w:t>
      </w:r>
      <w:proofErr w:type="spellStart"/>
      <w:r w:rsidR="00197345">
        <w:t>Aquesta</w:t>
      </w:r>
      <w:proofErr w:type="spellEnd"/>
      <w:r w:rsidR="00197345">
        <w:t xml:space="preserve"> </w:t>
      </w:r>
      <w:proofErr w:type="spellStart"/>
      <w:r w:rsidR="00197345">
        <w:t>funió</w:t>
      </w:r>
      <w:proofErr w:type="spellEnd"/>
      <w:r w:rsidR="00197345">
        <w:t xml:space="preserve"> </w:t>
      </w:r>
      <w:proofErr w:type="spellStart"/>
      <w:r w:rsidR="00197345">
        <w:t>pertany</w:t>
      </w:r>
      <w:proofErr w:type="spellEnd"/>
      <w:r w:rsidR="00197345">
        <w:t xml:space="preserve"> a la </w:t>
      </w:r>
      <w:proofErr w:type="spellStart"/>
      <w:r w:rsidR="00197345">
        <w:t>llibreria</w:t>
      </w:r>
      <w:proofErr w:type="spellEnd"/>
      <w:r w:rsidR="00197345">
        <w:t xml:space="preserve"> </w:t>
      </w:r>
      <w:proofErr w:type="spellStart"/>
      <w:r w:rsidR="00197345">
        <w:t>rlutil.h</w:t>
      </w:r>
      <w:proofErr w:type="spellEnd"/>
    </w:p>
    <w:p w14:paraId="1224EE17" w14:textId="77777777" w:rsidR="00063A67" w:rsidRPr="00197345" w:rsidRDefault="00063A67" w:rsidP="00197345">
      <w:pPr>
        <w:pStyle w:val="Resultat0"/>
      </w:pPr>
      <w:r w:rsidRPr="00197345">
        <w:t xml:space="preserve">KEY_UP      </w:t>
      </w:r>
      <w:r w:rsidRPr="00197345">
        <w:tab/>
        <w:t xml:space="preserve">= </w:t>
      </w:r>
      <w:r w:rsidRPr="00197345">
        <w:tab/>
        <w:t>14</w:t>
      </w:r>
    </w:p>
    <w:p w14:paraId="2DCE9DDB" w14:textId="77777777" w:rsidR="00063A67" w:rsidRPr="00197345" w:rsidRDefault="00063A67" w:rsidP="00197345">
      <w:pPr>
        <w:pStyle w:val="Resultat0"/>
      </w:pPr>
      <w:r w:rsidRPr="00197345">
        <w:t xml:space="preserve">KEY_DOWN    </w:t>
      </w:r>
      <w:r w:rsidR="00197345" w:rsidRPr="00197345">
        <w:tab/>
      </w:r>
      <w:r w:rsidRPr="00197345">
        <w:t xml:space="preserve">= </w:t>
      </w:r>
      <w:r w:rsidRPr="00197345">
        <w:tab/>
        <w:t>15</w:t>
      </w:r>
    </w:p>
    <w:p w14:paraId="6A8AA88F" w14:textId="77777777" w:rsidR="00063A67" w:rsidRPr="00197345" w:rsidRDefault="00063A67" w:rsidP="00197345">
      <w:pPr>
        <w:pStyle w:val="Resultat0"/>
      </w:pPr>
      <w:r w:rsidRPr="00197345">
        <w:t xml:space="preserve">KEY_LEFT    </w:t>
      </w:r>
      <w:r w:rsidRPr="00197345">
        <w:tab/>
        <w:t xml:space="preserve">= </w:t>
      </w:r>
      <w:r w:rsidRPr="00197345">
        <w:tab/>
        <w:t>16</w:t>
      </w:r>
    </w:p>
    <w:p w14:paraId="64715328" w14:textId="77777777" w:rsidR="00063A67" w:rsidRPr="00197345" w:rsidRDefault="00063A67" w:rsidP="00197345">
      <w:pPr>
        <w:pStyle w:val="Resultat0"/>
      </w:pPr>
      <w:r w:rsidRPr="00197345">
        <w:t xml:space="preserve">KEY_RIGHT   </w:t>
      </w:r>
      <w:r w:rsidRPr="00197345">
        <w:tab/>
        <w:t xml:space="preserve">= </w:t>
      </w:r>
      <w:r w:rsidRPr="00197345">
        <w:tab/>
        <w:t xml:space="preserve">17 </w:t>
      </w:r>
    </w:p>
    <w:p w14:paraId="6A90243C" w14:textId="77777777" w:rsidR="00197345" w:rsidRDefault="00197345" w:rsidP="002D70B8">
      <w:pPr>
        <w:pStyle w:val="Prrafodelista"/>
        <w:numPr>
          <w:ilvl w:val="0"/>
          <w:numId w:val="0"/>
        </w:numPr>
        <w:ind w:left="567"/>
      </w:pPr>
      <w:r>
        <w:t xml:space="preserve">Per a </w:t>
      </w:r>
      <w:proofErr w:type="spellStart"/>
      <w:r>
        <w:t>fer</w:t>
      </w:r>
      <w:proofErr w:type="spellEnd"/>
      <w:r>
        <w:t xml:space="preserve"> el </w:t>
      </w:r>
      <w:proofErr w:type="spellStart"/>
      <w:r>
        <w:t>requadre</w:t>
      </w:r>
      <w:proofErr w:type="spellEnd"/>
      <w:r>
        <w:t xml:space="preserve"> </w:t>
      </w:r>
      <w:proofErr w:type="spellStart"/>
      <w:r>
        <w:t>utilitzarem</w:t>
      </w:r>
      <w:proofErr w:type="spellEnd"/>
      <w:r>
        <w:t xml:space="preserve"> el </w:t>
      </w:r>
      <w:proofErr w:type="spellStart"/>
      <w:r>
        <w:t>caràcter</w:t>
      </w:r>
      <w:proofErr w:type="spellEnd"/>
      <w:r>
        <w:t xml:space="preserve"> 175, que será el </w:t>
      </w:r>
      <w:proofErr w:type="spellStart"/>
      <w:r>
        <w:t>mateix</w:t>
      </w:r>
      <w:proofErr w:type="spellEnd"/>
      <w:r>
        <w:t xml:space="preserve"> per al cos.</w:t>
      </w:r>
    </w:p>
    <w:p w14:paraId="36CAF18E" w14:textId="77777777" w:rsidR="00063A67" w:rsidRDefault="00197345" w:rsidP="002D70B8">
      <w:pPr>
        <w:pStyle w:val="Prrafodelista"/>
        <w:numPr>
          <w:ilvl w:val="0"/>
          <w:numId w:val="0"/>
        </w:numPr>
        <w:ind w:left="567"/>
      </w:pPr>
      <w:r>
        <w:t>Estructura del programa</w:t>
      </w:r>
    </w:p>
    <w:p w14:paraId="22A1B3AC" w14:textId="77777777" w:rsidR="003B70AD" w:rsidRPr="003B70AD" w:rsidRDefault="003B70AD" w:rsidP="003B70AD">
      <w:pPr>
        <w:pStyle w:val="exemple"/>
      </w:pPr>
      <w:r w:rsidRPr="003B70AD">
        <w:t>x=40,y=10;</w:t>
      </w:r>
    </w:p>
    <w:p w14:paraId="30769438" w14:textId="77777777" w:rsidR="003B70AD" w:rsidRPr="003B70AD" w:rsidRDefault="003B70AD" w:rsidP="003B70AD">
      <w:pPr>
        <w:pStyle w:val="exemple"/>
      </w:pPr>
      <w:proofErr w:type="spellStart"/>
      <w:r w:rsidRPr="003B70AD">
        <w:t>pintaRectangle</w:t>
      </w:r>
      <w:proofErr w:type="spellEnd"/>
      <w:r w:rsidRPr="003B70AD">
        <w:t>();</w:t>
      </w:r>
    </w:p>
    <w:p w14:paraId="5020EDCD" w14:textId="77777777" w:rsidR="003B70AD" w:rsidRPr="003B70AD" w:rsidRDefault="003B70AD" w:rsidP="003B70AD">
      <w:pPr>
        <w:pStyle w:val="exemple"/>
      </w:pPr>
      <w:proofErr w:type="spellStart"/>
      <w:r w:rsidRPr="003B70AD">
        <w:t>while</w:t>
      </w:r>
      <w:proofErr w:type="spellEnd"/>
      <w:r w:rsidRPr="003B70AD">
        <w:t xml:space="preserve"> (</w:t>
      </w:r>
      <w:r>
        <w:t>....</w:t>
      </w:r>
      <w:r w:rsidRPr="003B70AD">
        <w:t>)</w:t>
      </w:r>
    </w:p>
    <w:p w14:paraId="1A4FB9ED" w14:textId="77777777" w:rsidR="003B70AD" w:rsidRPr="003B70AD" w:rsidRDefault="003B70AD" w:rsidP="003B70AD">
      <w:pPr>
        <w:pStyle w:val="exemple"/>
      </w:pPr>
      <w:r w:rsidRPr="003B70AD">
        <w:t>{</w:t>
      </w:r>
    </w:p>
    <w:p w14:paraId="7F9C7483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pintaCaracter</w:t>
      </w:r>
      <w:proofErr w:type="spellEnd"/>
      <w:r w:rsidRPr="003B70AD">
        <w:t>(</w:t>
      </w:r>
      <w:proofErr w:type="spellStart"/>
      <w:r w:rsidRPr="003B70AD">
        <w:t>x,y,caracter</w:t>
      </w:r>
      <w:proofErr w:type="spellEnd"/>
      <w:r w:rsidRPr="003B70AD">
        <w:t xml:space="preserve">); </w:t>
      </w:r>
    </w:p>
    <w:p w14:paraId="302EC75E" w14:textId="77777777" w:rsidR="003B70AD" w:rsidRPr="003B70AD" w:rsidRDefault="003B70AD" w:rsidP="003B70AD">
      <w:pPr>
        <w:pStyle w:val="exemple"/>
      </w:pPr>
      <w:r w:rsidRPr="003B70AD">
        <w:tab/>
        <w:t>tecla=</w:t>
      </w:r>
      <w:proofErr w:type="spellStart"/>
      <w:r w:rsidRPr="003B70AD">
        <w:t>afagarTecla</w:t>
      </w:r>
      <w:proofErr w:type="spellEnd"/>
      <w:r w:rsidRPr="003B70AD">
        <w:t xml:space="preserve">(); </w:t>
      </w:r>
    </w:p>
    <w:p w14:paraId="0DA32BB5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actualitzaPosicioCuc</w:t>
      </w:r>
      <w:proofErr w:type="spellEnd"/>
      <w:r w:rsidRPr="003B70AD">
        <w:t>(</w:t>
      </w:r>
      <w:proofErr w:type="spellStart"/>
      <w:r w:rsidRPr="003B70AD">
        <w:t>tecla,&amp;x,&amp;y</w:t>
      </w:r>
      <w:proofErr w:type="spellEnd"/>
      <w:r w:rsidRPr="003B70AD">
        <w:t>);</w:t>
      </w:r>
    </w:p>
    <w:p w14:paraId="47D067F7" w14:textId="77777777" w:rsidR="003B70AD" w:rsidRPr="003B70AD" w:rsidRDefault="003B70AD" w:rsidP="003B70AD">
      <w:pPr>
        <w:pStyle w:val="exemple"/>
      </w:pPr>
      <w:r w:rsidRPr="003B70AD">
        <w:tab/>
      </w:r>
      <w:proofErr w:type="spellStart"/>
      <w:r w:rsidRPr="003B70AD">
        <w:t>limit</w:t>
      </w:r>
      <w:proofErr w:type="spellEnd"/>
      <w:r w:rsidRPr="003B70AD">
        <w:t>=</w:t>
      </w:r>
      <w:proofErr w:type="spellStart"/>
      <w:r w:rsidRPr="003B70AD">
        <w:t>controlDeLimits</w:t>
      </w:r>
      <w:proofErr w:type="spellEnd"/>
      <w:r w:rsidRPr="003B70AD">
        <w:t>(</w:t>
      </w:r>
      <w:proofErr w:type="spellStart"/>
      <w:r w:rsidRPr="003B70AD">
        <w:t>tecla,x,y</w:t>
      </w:r>
      <w:proofErr w:type="spellEnd"/>
      <w:r w:rsidRPr="003B70AD">
        <w:t>);</w:t>
      </w:r>
    </w:p>
    <w:p w14:paraId="213144D3" w14:textId="77777777" w:rsidR="003B70AD" w:rsidRPr="003B70AD" w:rsidRDefault="003B70AD" w:rsidP="003B70AD">
      <w:pPr>
        <w:pStyle w:val="exemple"/>
      </w:pPr>
      <w:r w:rsidRPr="003B70AD">
        <w:tab/>
        <w:t>cap=</w:t>
      </w:r>
      <w:proofErr w:type="spellStart"/>
      <w:r w:rsidRPr="003B70AD">
        <w:t>controlCap</w:t>
      </w:r>
      <w:proofErr w:type="spellEnd"/>
      <w:r w:rsidRPr="003B70AD">
        <w:t>(</w:t>
      </w:r>
      <w:proofErr w:type="spellStart"/>
      <w:r w:rsidRPr="003B70AD">
        <w:t>x,y</w:t>
      </w:r>
      <w:proofErr w:type="spellEnd"/>
      <w:r w:rsidRPr="003B70AD">
        <w:t xml:space="preserve">); </w:t>
      </w:r>
    </w:p>
    <w:p w14:paraId="7A2A212D" w14:textId="77777777" w:rsidR="003B70AD" w:rsidRDefault="003B70AD" w:rsidP="003B70AD">
      <w:pPr>
        <w:pStyle w:val="exemple"/>
      </w:pPr>
      <w:r w:rsidRPr="003B70AD">
        <w:t>}</w:t>
      </w:r>
    </w:p>
    <w:p w14:paraId="3D47A2F9" w14:textId="77777777" w:rsidR="00197345" w:rsidRDefault="00197345" w:rsidP="003B70AD">
      <w:pPr>
        <w:pStyle w:val="Prrafodelista"/>
        <w:numPr>
          <w:ilvl w:val="0"/>
          <w:numId w:val="0"/>
        </w:numPr>
        <w:ind w:left="567"/>
      </w:pPr>
      <w:r>
        <w:t xml:space="preserve">Hi </w:t>
      </w:r>
      <w:proofErr w:type="spellStart"/>
      <w:r>
        <w:t>podeu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agradin</w:t>
      </w:r>
      <w:proofErr w:type="spellEnd"/>
    </w:p>
    <w:p w14:paraId="00440C64" w14:textId="77777777" w:rsidR="00B848D8" w:rsidRDefault="00B848D8" w:rsidP="00197345">
      <w:pPr>
        <w:pStyle w:val="Prrafodelista"/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B8FE64D" wp14:editId="6708A52D">
            <wp:extent cx="5943600" cy="3408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1B50" w14:textId="77777777" w:rsidR="00EA08B8" w:rsidRDefault="00B53A89" w:rsidP="00314BC3">
      <w:pPr>
        <w:pStyle w:val="Prrafodelista"/>
        <w:numPr>
          <w:ilvl w:val="0"/>
          <w:numId w:val="9"/>
        </w:numPr>
        <w:ind w:left="567" w:hanging="567"/>
      </w:pPr>
      <w:r w:rsidRPr="00B53A89">
        <w:rPr>
          <w:rFonts w:ascii="Arial" w:hAnsi="Arial"/>
          <w:b/>
          <w:bCs/>
          <w:sz w:val="23"/>
          <w:szCs w:val="23"/>
        </w:rPr>
        <w:t>(</w:t>
      </w:r>
      <w:r w:rsidR="00905739">
        <w:rPr>
          <w:b/>
        </w:rPr>
        <w:t>GPS</w:t>
      </w:r>
      <w:r w:rsidRPr="00B53A89">
        <w:t xml:space="preserve">) Es tracta de </w:t>
      </w:r>
      <w:proofErr w:type="spellStart"/>
      <w:r w:rsidRPr="00B53A89">
        <w:t>fer</w:t>
      </w:r>
      <w:proofErr w:type="spellEnd"/>
      <w:r w:rsidRPr="00B53A89">
        <w:t xml:space="preserve"> un programa que </w:t>
      </w:r>
      <w:r w:rsidR="00EA08B8">
        <w:t xml:space="preserve">donada la </w:t>
      </w:r>
      <w:proofErr w:type="spellStart"/>
      <w:r w:rsidR="00EA08B8">
        <w:t>posició</w:t>
      </w:r>
      <w:proofErr w:type="spellEnd"/>
      <w:r w:rsidR="00EA08B8">
        <w:t xml:space="preserve"> </w:t>
      </w:r>
      <w:proofErr w:type="spellStart"/>
      <w:r w:rsidR="00EA08B8">
        <w:t>d’un</w:t>
      </w:r>
      <w:proofErr w:type="spellEnd"/>
      <w:r w:rsidR="00EA08B8">
        <w:t xml:space="preserve"> GPS, </w:t>
      </w:r>
      <w:proofErr w:type="spellStart"/>
      <w:r w:rsidR="00EA08B8">
        <w:t>introduïda</w:t>
      </w:r>
      <w:proofErr w:type="spellEnd"/>
      <w:r w:rsidR="00EA08B8">
        <w:t xml:space="preserve"> per </w:t>
      </w:r>
      <w:proofErr w:type="spellStart"/>
      <w:r w:rsidR="00EA08B8">
        <w:t>l’usuari</w:t>
      </w:r>
      <w:proofErr w:type="spellEnd"/>
      <w:r w:rsidR="00EA08B8">
        <w:t xml:space="preserve">, </w:t>
      </w:r>
      <w:proofErr w:type="spellStart"/>
      <w:r w:rsidR="00EA08B8">
        <w:t>ens</w:t>
      </w:r>
      <w:proofErr w:type="spellEnd"/>
      <w:r w:rsidR="00EA08B8">
        <w:t xml:space="preserve"> </w:t>
      </w:r>
      <w:proofErr w:type="spellStart"/>
      <w:r w:rsidR="00EA08B8">
        <w:t>mostri</w:t>
      </w:r>
      <w:proofErr w:type="spellEnd"/>
      <w:r w:rsidR="00EA08B8">
        <w:t xml:space="preserve"> </w:t>
      </w:r>
      <w:proofErr w:type="spellStart"/>
      <w:r w:rsidR="00EA08B8">
        <w:t>els</w:t>
      </w:r>
      <w:proofErr w:type="spellEnd"/>
      <w:r w:rsidR="00EA08B8">
        <w:t xml:space="preserve"> </w:t>
      </w:r>
      <w:proofErr w:type="spellStart"/>
      <w:r w:rsidR="00EA08B8">
        <w:t>punts</w:t>
      </w:r>
      <w:proofErr w:type="spellEnd"/>
      <w:r w:rsidR="00EA08B8">
        <w:t xml:space="preserve"> que </w:t>
      </w:r>
      <w:proofErr w:type="spellStart"/>
      <w:r w:rsidR="00EA08B8">
        <w:t>tenim</w:t>
      </w:r>
      <w:proofErr w:type="spellEnd"/>
      <w:r w:rsidR="00EA08B8">
        <w:t xml:space="preserve"> al </w:t>
      </w:r>
      <w:proofErr w:type="spellStart"/>
      <w:r w:rsidR="00EA08B8">
        <w:t>seu</w:t>
      </w:r>
      <w:proofErr w:type="spellEnd"/>
      <w:r w:rsidR="00EA08B8">
        <w:t xml:space="preserve"> </w:t>
      </w:r>
      <w:proofErr w:type="spellStart"/>
      <w:r w:rsidR="00EA08B8">
        <w:t>voltant</w:t>
      </w:r>
      <w:proofErr w:type="spellEnd"/>
      <w:r w:rsidR="00EA08B8">
        <w:t>.</w:t>
      </w:r>
    </w:p>
    <w:p w14:paraId="78D0B4BC" w14:textId="77777777" w:rsidR="00EA08B8" w:rsidRP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Per a </w:t>
      </w:r>
      <w:proofErr w:type="spellStart"/>
      <w:r w:rsidRPr="00EA08B8">
        <w:t>demanar</w:t>
      </w:r>
      <w:proofErr w:type="spellEnd"/>
      <w:r w:rsidRPr="00EA08B8">
        <w:t xml:space="preserve"> la </w:t>
      </w:r>
      <w:proofErr w:type="spellStart"/>
      <w:r w:rsidRPr="00EA08B8">
        <w:t>posició</w:t>
      </w:r>
      <w:proofErr w:type="spellEnd"/>
      <w:r w:rsidRPr="00EA08B8">
        <w:t xml:space="preserve"> inicial del GPS, </w:t>
      </w:r>
      <w:proofErr w:type="spellStart"/>
      <w:r w:rsidRPr="00EA08B8">
        <w:t>l’usuari</w:t>
      </w:r>
      <w:proofErr w:type="spellEnd"/>
      <w:r w:rsidRPr="00EA08B8">
        <w:t xml:space="preserve">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d’introduir</w:t>
      </w:r>
      <w:proofErr w:type="spellEnd"/>
      <w:r w:rsidRPr="00EA08B8">
        <w:t xml:space="preserve"> una </w:t>
      </w:r>
      <w:proofErr w:type="spellStart"/>
      <w:r w:rsidRPr="00EA08B8">
        <w:t>posició</w:t>
      </w:r>
      <w:proofErr w:type="spellEnd"/>
      <w:r w:rsidRPr="00EA08B8">
        <w:t xml:space="preserve"> x i una </w:t>
      </w:r>
      <w:proofErr w:type="spellStart"/>
      <w:r w:rsidRPr="00EA08B8">
        <w:t>posició</w:t>
      </w:r>
      <w:proofErr w:type="spellEnd"/>
      <w:r w:rsidRPr="00EA08B8">
        <w:t xml:space="preserve"> y. La </w:t>
      </w:r>
      <w:proofErr w:type="spellStart"/>
      <w:r w:rsidRPr="00EA08B8">
        <w:t>posició</w:t>
      </w:r>
      <w:proofErr w:type="spellEnd"/>
      <w:r w:rsidRPr="00EA08B8">
        <w:t xml:space="preserve"> x </w:t>
      </w:r>
      <w:proofErr w:type="spellStart"/>
      <w:r w:rsidRPr="00EA08B8">
        <w:t>haurà</w:t>
      </w:r>
      <w:proofErr w:type="spellEnd"/>
      <w:r w:rsidRPr="00EA08B8">
        <w:t xml:space="preserve"> </w:t>
      </w:r>
      <w:proofErr w:type="spellStart"/>
      <w:r w:rsidRPr="00EA08B8">
        <w:t>d’estar</w:t>
      </w:r>
      <w:proofErr w:type="spellEnd"/>
      <w:r w:rsidRPr="00EA08B8">
        <w:t xml:space="preserve"> controlada entre </w:t>
      </w:r>
      <w:proofErr w:type="spellStart"/>
      <w:r w:rsidRPr="00EA08B8">
        <w:t>els</w:t>
      </w:r>
      <w:proofErr w:type="spellEnd"/>
      <w:r w:rsidRPr="00EA08B8">
        <w:t xml:space="preserve"> </w:t>
      </w:r>
      <w:proofErr w:type="spellStart"/>
      <w:r w:rsidRPr="00EA08B8">
        <w:t>marges</w:t>
      </w:r>
      <w:proofErr w:type="spellEnd"/>
      <w:r w:rsidRPr="00EA08B8">
        <w:t xml:space="preserve"> (0 i 79), </w:t>
      </w:r>
      <w:proofErr w:type="spellStart"/>
      <w:r w:rsidRPr="00EA08B8">
        <w:t>mentre</w:t>
      </w:r>
      <w:proofErr w:type="spellEnd"/>
      <w:r w:rsidRPr="00EA08B8">
        <w:t xml:space="preserve"> que la </w:t>
      </w:r>
      <w:proofErr w:type="spellStart"/>
      <w:r w:rsidRPr="00EA08B8">
        <w:t>posició</w:t>
      </w:r>
      <w:proofErr w:type="spellEnd"/>
      <w:r w:rsidRPr="00EA08B8">
        <w:t xml:space="preserve"> y ha </w:t>
      </w:r>
      <w:proofErr w:type="spellStart"/>
      <w:r w:rsidRPr="00EA08B8">
        <w:t>d’estar</w:t>
      </w:r>
      <w:proofErr w:type="spellEnd"/>
      <w:r w:rsidRPr="00EA08B8">
        <w:t xml:space="preserve"> controlada entre (0 i 20). En la </w:t>
      </w:r>
      <w:proofErr w:type="spellStart"/>
      <w:r w:rsidRPr="00EA08B8">
        <w:t>posició</w:t>
      </w:r>
      <w:proofErr w:type="spellEnd"/>
      <w:r w:rsidRPr="00EA08B8">
        <w:t xml:space="preserve"> del </w:t>
      </w:r>
      <w:proofErr w:type="spellStart"/>
      <w:r w:rsidRPr="00EA08B8">
        <w:t>nostre</w:t>
      </w:r>
      <w:proofErr w:type="spellEnd"/>
      <w:r w:rsidRPr="00EA08B8">
        <w:t xml:space="preserve"> GPS </w:t>
      </w:r>
      <w:proofErr w:type="spellStart"/>
      <w:r w:rsidRPr="00EA08B8">
        <w:t>mostrarem</w:t>
      </w:r>
      <w:proofErr w:type="spellEnd"/>
      <w:r w:rsidRPr="00EA08B8">
        <w:t xml:space="preserve"> un ‘X’ de color </w:t>
      </w:r>
      <w:proofErr w:type="spellStart"/>
      <w:r w:rsidRPr="00EA08B8">
        <w:t>verd</w:t>
      </w:r>
      <w:proofErr w:type="spellEnd"/>
      <w:r w:rsidRPr="00EA08B8">
        <w:t xml:space="preserve">. </w:t>
      </w:r>
    </w:p>
    <w:p w14:paraId="79B2955E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Posteriorment</w:t>
      </w:r>
      <w:proofErr w:type="spellEnd"/>
      <w:r>
        <w:t xml:space="preserve">, cal generar 100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aleatoris</w:t>
      </w:r>
      <w:proofErr w:type="spellEnd"/>
      <w:r>
        <w:t xml:space="preserve">, que es mostraran a la pantalla en color </w:t>
      </w:r>
      <w:proofErr w:type="spellStart"/>
      <w:r>
        <w:t>blau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 el carácter </w:t>
      </w:r>
      <w:proofErr w:type="spellStart"/>
      <w:r>
        <w:t>serà</w:t>
      </w:r>
      <w:proofErr w:type="spellEnd"/>
      <w:r>
        <w:t xml:space="preserve"> un ‘.’.</w:t>
      </w:r>
    </w:p>
    <w:p w14:paraId="531927C4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Finalment</w:t>
      </w:r>
      <w:proofErr w:type="spellEnd"/>
      <w:r>
        <w:t xml:space="preserve">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a </w:t>
      </w:r>
      <w:proofErr w:type="spellStart"/>
      <w:r>
        <w:t>prop</w:t>
      </w:r>
      <w:proofErr w:type="spellEnd"/>
      <w:r>
        <w:t xml:space="preserve"> del </w:t>
      </w:r>
      <w:proofErr w:type="spellStart"/>
      <w:r>
        <w:t>ostre</w:t>
      </w:r>
      <w:proofErr w:type="spellEnd"/>
      <w:r>
        <w:t xml:space="preserve"> GPS, </w:t>
      </w:r>
      <w:proofErr w:type="spellStart"/>
      <w:r>
        <w:t>mostrant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en color </w:t>
      </w:r>
      <w:proofErr w:type="spellStart"/>
      <w:r>
        <w:t>vermell</w:t>
      </w:r>
      <w:proofErr w:type="spellEnd"/>
      <w:r>
        <w:t xml:space="preserve"> i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format</w:t>
      </w:r>
      <w:proofErr w:type="spellEnd"/>
      <w:r>
        <w:t xml:space="preserve"> de ‘*’. Per a calcular la </w:t>
      </w:r>
      <w:proofErr w:type="spellStart"/>
      <w:r>
        <w:t>distància</w:t>
      </w:r>
      <w:proofErr w:type="spellEnd"/>
      <w:r>
        <w:t xml:space="preserve"> entre dos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aplicarem</w:t>
      </w:r>
      <w:proofErr w:type="spellEnd"/>
      <w:r>
        <w:t xml:space="preserve"> </w:t>
      </w:r>
      <w:proofErr w:type="spellStart"/>
      <w:r>
        <w:t>pitàgoras</w:t>
      </w:r>
      <w:proofErr w:type="spellEnd"/>
      <w:r>
        <w:t xml:space="preserve">, </w:t>
      </w:r>
      <w:proofErr w:type="spellStart"/>
      <w:r>
        <w:t>fent</w:t>
      </w:r>
      <w:proofErr w:type="spellEnd"/>
      <w:r>
        <w:t xml:space="preserve"> servir la formula </w:t>
      </w:r>
      <w:proofErr w:type="spellStart"/>
      <w:r>
        <w:t>sqrt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retorna </w:t>
      </w:r>
      <w:proofErr w:type="spellStart"/>
      <w:r>
        <w:t>l’arrel</w:t>
      </w:r>
      <w:proofErr w:type="spellEnd"/>
      <w:r>
        <w:t xml:space="preserve"> </w:t>
      </w:r>
      <w:proofErr w:type="spellStart"/>
      <w:r>
        <w:t>quadrada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número. A </w:t>
      </w:r>
      <w:proofErr w:type="spellStart"/>
      <w:r>
        <w:t>continuació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com</w:t>
      </w:r>
      <w:proofErr w:type="spellEnd"/>
      <w:r>
        <w:t xml:space="preserve"> es calcula:</w:t>
      </w:r>
    </w:p>
    <w:p w14:paraId="07176458" w14:textId="77777777" w:rsidR="00EA08B8" w:rsidRPr="00EA08B8" w:rsidRDefault="00EA08B8" w:rsidP="003C28B2">
      <w:pPr>
        <w:numPr>
          <w:ilvl w:val="0"/>
          <w:numId w:val="0"/>
        </w:numPr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6924553D" wp14:editId="31E706B6">
            <wp:extent cx="5310650" cy="1651635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15" cy="16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4B27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 w:rsidRPr="00EA08B8">
        <w:t xml:space="preserve">Es </w:t>
      </w:r>
      <w:proofErr w:type="spellStart"/>
      <w:r w:rsidRPr="00EA08B8">
        <w:t>recomana</w:t>
      </w:r>
      <w:proofErr w:type="spellEnd"/>
      <w:r w:rsidRPr="00EA08B8">
        <w:t xml:space="preserve"> posar el </w:t>
      </w:r>
      <w:proofErr w:type="spellStart"/>
      <w:r w:rsidRPr="00EA08B8">
        <w:t>fons</w:t>
      </w:r>
      <w:proofErr w:type="spellEnd"/>
      <w:r w:rsidRPr="00EA08B8">
        <w:t xml:space="preserve"> de la pantalla en color </w:t>
      </w:r>
      <w:proofErr w:type="spellStart"/>
      <w:r w:rsidRPr="00EA08B8">
        <w:t>negre</w:t>
      </w:r>
      <w:proofErr w:type="spellEnd"/>
      <w:r w:rsidRPr="00EA08B8">
        <w:t xml:space="preserve">, per tal de simular </w:t>
      </w:r>
      <w:proofErr w:type="spellStart"/>
      <w:r w:rsidRPr="00EA08B8">
        <w:t>millor</w:t>
      </w:r>
      <w:proofErr w:type="spellEnd"/>
      <w:r w:rsidRPr="00EA08B8">
        <w:t xml:space="preserve"> </w:t>
      </w:r>
      <w:proofErr w:type="spellStart"/>
      <w:r w:rsidRPr="00EA08B8">
        <w:t>l’espai</w:t>
      </w:r>
      <w:proofErr w:type="spellEnd"/>
      <w:r>
        <w:t xml:space="preserve">. Per acabar i al final </w:t>
      </w:r>
      <w:proofErr w:type="spellStart"/>
      <w:r>
        <w:t>del</w:t>
      </w:r>
      <w:proofErr w:type="spellEnd"/>
      <w:r>
        <w:t xml:space="preserve"> la pantalla, </w:t>
      </w:r>
      <w:proofErr w:type="spellStart"/>
      <w:r>
        <w:t>escriu</w:t>
      </w:r>
      <w:proofErr w:type="spellEnd"/>
      <w:r>
        <w:t xml:space="preserve">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coordenades</w:t>
      </w:r>
      <w:proofErr w:type="spellEnd"/>
      <w:r>
        <w:t xml:space="preserve"> del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al </w:t>
      </w:r>
      <w:proofErr w:type="spellStart"/>
      <w:r>
        <w:t>nostre</w:t>
      </w:r>
      <w:proofErr w:type="spellEnd"/>
      <w:r>
        <w:t xml:space="preserve"> GPS.</w:t>
      </w:r>
    </w:p>
    <w:p w14:paraId="405CE013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proofErr w:type="spellStart"/>
      <w:r>
        <w:t>Exemple</w:t>
      </w:r>
      <w:proofErr w:type="spellEnd"/>
      <w:r>
        <w:t>:</w:t>
      </w:r>
    </w:p>
    <w:p w14:paraId="460D08A0" w14:textId="77777777" w:rsidR="00EA08B8" w:rsidRDefault="00EA08B8" w:rsidP="00F32EDF">
      <w:pPr>
        <w:numPr>
          <w:ilvl w:val="0"/>
          <w:numId w:val="0"/>
        </w:numPr>
        <w:spacing w:before="120"/>
        <w:ind w:left="567"/>
      </w:pPr>
      <w:r>
        <w:rPr>
          <w:noProof/>
          <w:lang w:eastAsia="es-ES"/>
        </w:rPr>
        <w:drawing>
          <wp:inline distT="0" distB="0" distL="0" distR="0" wp14:anchorId="06F95022" wp14:editId="2583DDED">
            <wp:extent cx="5943600" cy="344678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C627" w14:textId="77777777" w:rsidR="00B53A89" w:rsidRDefault="00B53A89" w:rsidP="00F32EDF">
      <w:pPr>
        <w:numPr>
          <w:ilvl w:val="0"/>
          <w:numId w:val="0"/>
        </w:numPr>
        <w:spacing w:before="120"/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078EB2D1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demanarGPS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gpsy</w:t>
      </w:r>
      <w:proofErr w:type="spellEnd"/>
      <w:r>
        <w:t>);</w:t>
      </w:r>
    </w:p>
    <w:p w14:paraId="086EBE17" w14:textId="77777777" w:rsidR="005A7B42" w:rsidRDefault="005A7B42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generarPunt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*y);</w:t>
      </w:r>
    </w:p>
    <w:p w14:paraId="1B7F3ABF" w14:textId="77777777" w:rsidR="005A7B42" w:rsidRDefault="005A7B42" w:rsidP="00461009">
      <w:pPr>
        <w:pStyle w:val="Resultat0"/>
      </w:pPr>
    </w:p>
    <w:p w14:paraId="7AFD6250" w14:textId="77777777" w:rsidR="00B53A89" w:rsidRDefault="00B53A89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mostrarPunt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color);</w:t>
      </w:r>
    </w:p>
    <w:p w14:paraId="65B1885A" w14:textId="77777777" w:rsidR="005A7B42" w:rsidRDefault="005A7B42" w:rsidP="00461009">
      <w:pPr>
        <w:pStyle w:val="Resultat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qpsy</w:t>
      </w:r>
      <w:proofErr w:type="spellEnd"/>
      <w:r>
        <w:t>);</w:t>
      </w:r>
    </w:p>
    <w:p w14:paraId="66C8D71C" w14:textId="77777777" w:rsidR="00905739" w:rsidRDefault="00905739" w:rsidP="00461009">
      <w:pPr>
        <w:pStyle w:val="Resultat0"/>
      </w:pPr>
    </w:p>
    <w:p w14:paraId="41F13506" w14:textId="77777777" w:rsidR="00905739" w:rsidRDefault="00905739" w:rsidP="00461009">
      <w:pPr>
        <w:pStyle w:val="Resultat0"/>
      </w:pPr>
      <w:r>
        <w:lastRenderedPageBreak/>
        <w:t xml:space="preserve">Per poder utilitzar la funció </w:t>
      </w:r>
      <w:proofErr w:type="spellStart"/>
      <w:r>
        <w:t>sqrt</w:t>
      </w:r>
      <w:proofErr w:type="spellEnd"/>
      <w:r>
        <w:t xml:space="preserve">, es necessita la llibreria </w:t>
      </w:r>
    </w:p>
    <w:p w14:paraId="5D8BF794" w14:textId="77777777" w:rsidR="00B53A89" w:rsidRDefault="00905739" w:rsidP="00F32EDF">
      <w:pPr>
        <w:pStyle w:val="Resultat0"/>
      </w:pPr>
      <w:r w:rsidRPr="00905739">
        <w:t>#include &lt;</w:t>
      </w:r>
      <w:proofErr w:type="spellStart"/>
      <w:r w:rsidRPr="00905739">
        <w:t>math.h</w:t>
      </w:r>
      <w:proofErr w:type="spellEnd"/>
      <w:r w:rsidRPr="00905739">
        <w:t>&gt;</w:t>
      </w:r>
    </w:p>
    <w:p w14:paraId="5DA5BEC8" w14:textId="77777777" w:rsidR="001F2C7A" w:rsidRDefault="001F2C7A" w:rsidP="00F32EDF">
      <w:pPr>
        <w:pStyle w:val="Resultat0"/>
      </w:pPr>
    </w:p>
    <w:p w14:paraId="3A94EC94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rFonts w:ascii="Courier New" w:eastAsia="Times New Roman" w:hAnsi="Courier New" w:cs="Courier New"/>
          <w:color w:val="auto"/>
          <w:szCs w:val="20"/>
          <w:lang w:val="ca-ES" w:eastAsia="es-ES_tradnl"/>
        </w:rPr>
      </w:pPr>
      <w:r>
        <w:br w:type="page"/>
      </w:r>
    </w:p>
    <w:p w14:paraId="7E44AF25" w14:textId="77777777" w:rsidR="001F2C7A" w:rsidRDefault="001F2C7A" w:rsidP="00F32EDF">
      <w:pPr>
        <w:pStyle w:val="Resultat0"/>
      </w:pPr>
      <w:r>
        <w:lastRenderedPageBreak/>
        <w:t>Per a pintar en color, cal utilitza</w:t>
      </w:r>
    </w:p>
    <w:p w14:paraId="2C00264A" w14:textId="77777777" w:rsidR="001F2C7A" w:rsidRDefault="001F2C7A" w:rsidP="00F32EDF">
      <w:pPr>
        <w:pStyle w:val="Resultat0"/>
      </w:pPr>
    </w:p>
    <w:p w14:paraId="1CC9A480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stdio.h</w:t>
      </w:r>
      <w:proofErr w:type="spellEnd"/>
      <w:r w:rsidRPr="007C1A26">
        <w:t>&gt;</w:t>
      </w:r>
    </w:p>
    <w:p w14:paraId="7EB87E24" w14:textId="77777777" w:rsidR="007C1A26" w:rsidRPr="007C1A26" w:rsidRDefault="007C1A26" w:rsidP="007C1A26">
      <w:pPr>
        <w:pStyle w:val="exemple"/>
        <w:ind w:right="-563"/>
      </w:pPr>
      <w:r w:rsidRPr="007C1A26">
        <w:t>#include &lt;</w:t>
      </w:r>
      <w:proofErr w:type="spellStart"/>
      <w:r w:rsidRPr="007C1A26">
        <w:t>stdlib.h</w:t>
      </w:r>
      <w:proofErr w:type="spellEnd"/>
      <w:r w:rsidRPr="007C1A26">
        <w:t>&gt;</w:t>
      </w:r>
    </w:p>
    <w:p w14:paraId="06CC1B66" w14:textId="77777777" w:rsidR="007C1A26" w:rsidRPr="007C1A26" w:rsidRDefault="007C1A26" w:rsidP="007C1A26">
      <w:pPr>
        <w:pStyle w:val="exemple"/>
        <w:ind w:right="-563"/>
      </w:pPr>
      <w:r w:rsidRPr="007C1A26">
        <w:t>#include "</w:t>
      </w:r>
      <w:proofErr w:type="spellStart"/>
      <w:r w:rsidRPr="007C1A26">
        <w:t>rlutil.h</w:t>
      </w:r>
      <w:proofErr w:type="spellEnd"/>
      <w:r w:rsidRPr="007C1A26">
        <w:t>"</w:t>
      </w:r>
    </w:p>
    <w:p w14:paraId="5F43D652" w14:textId="77777777" w:rsidR="007C1A26" w:rsidRPr="007C1A26" w:rsidRDefault="007C1A26" w:rsidP="007C1A26">
      <w:pPr>
        <w:pStyle w:val="exemple"/>
        <w:ind w:right="-563"/>
      </w:pPr>
    </w:p>
    <w:p w14:paraId="4881DF74" w14:textId="77777777" w:rsidR="007C1A26" w:rsidRPr="007C1A26" w:rsidRDefault="007C1A26" w:rsidP="007C1A26">
      <w:pPr>
        <w:pStyle w:val="exemple"/>
        <w:ind w:right="-563"/>
      </w:pPr>
      <w:proofErr w:type="spellStart"/>
      <w:r w:rsidRPr="007C1A26">
        <w:t>int</w:t>
      </w:r>
      <w:proofErr w:type="spellEnd"/>
      <w:r w:rsidRPr="007C1A26">
        <w:t xml:space="preserve"> </w:t>
      </w:r>
      <w:proofErr w:type="spellStart"/>
      <w:r w:rsidRPr="007C1A26">
        <w:t>main</w:t>
      </w:r>
      <w:proofErr w:type="spellEnd"/>
      <w:r w:rsidRPr="007C1A26">
        <w:t xml:space="preserve"> (</w:t>
      </w:r>
      <w:proofErr w:type="spellStart"/>
      <w:r w:rsidRPr="007C1A26">
        <w:t>void</w:t>
      </w:r>
      <w:proofErr w:type="spellEnd"/>
      <w:r w:rsidRPr="007C1A26">
        <w:t>)</w:t>
      </w:r>
    </w:p>
    <w:p w14:paraId="396652E9" w14:textId="77777777" w:rsidR="007C1A26" w:rsidRPr="007C1A26" w:rsidRDefault="007C1A26" w:rsidP="007C1A26">
      <w:pPr>
        <w:pStyle w:val="exemple"/>
        <w:ind w:right="-563"/>
      </w:pPr>
      <w:r w:rsidRPr="007C1A26">
        <w:t>{</w:t>
      </w:r>
    </w:p>
    <w:p w14:paraId="25879275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int</w:t>
      </w:r>
      <w:proofErr w:type="spellEnd"/>
      <w:r w:rsidRPr="007C1A26">
        <w:t xml:space="preserve"> i;</w:t>
      </w:r>
    </w:p>
    <w:p w14:paraId="5D0A55DD" w14:textId="77777777" w:rsidR="007C1A26" w:rsidRPr="007C1A26" w:rsidRDefault="007C1A26" w:rsidP="007C1A26">
      <w:pPr>
        <w:pStyle w:val="exemple"/>
        <w:ind w:right="-563"/>
      </w:pPr>
      <w:r w:rsidRPr="007C1A26">
        <w:t xml:space="preserve">    for (i=0;i&lt;=15;i++)</w:t>
      </w:r>
    </w:p>
    <w:p w14:paraId="708CE470" w14:textId="77777777" w:rsidR="007C1A26" w:rsidRPr="007C1A26" w:rsidRDefault="007C1A26" w:rsidP="007C1A26">
      <w:pPr>
        <w:pStyle w:val="exemple"/>
        <w:ind w:right="-563"/>
      </w:pPr>
      <w:r w:rsidRPr="007C1A26">
        <w:t xml:space="preserve">    {</w:t>
      </w:r>
    </w:p>
    <w:p w14:paraId="68247EC4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setColor</w:t>
      </w:r>
      <w:proofErr w:type="spellEnd"/>
      <w:r w:rsidRPr="007C1A26">
        <w:t>(i);</w:t>
      </w:r>
    </w:p>
    <w:p w14:paraId="5B201C90" w14:textId="77777777" w:rsidR="007C1A26" w:rsidRPr="007C1A26" w:rsidRDefault="007C1A26" w:rsidP="007C1A26">
      <w:pPr>
        <w:pStyle w:val="exemple"/>
        <w:ind w:right="-563"/>
      </w:pPr>
      <w:r w:rsidRPr="007C1A26">
        <w:t xml:space="preserve">        </w:t>
      </w:r>
      <w:proofErr w:type="spellStart"/>
      <w:r w:rsidRPr="007C1A26">
        <w:t>printf</w:t>
      </w:r>
      <w:proofErr w:type="spellEnd"/>
      <w:r w:rsidRPr="007C1A26">
        <w:t>("%4d: Hola\</w:t>
      </w:r>
      <w:proofErr w:type="spellStart"/>
      <w:r w:rsidRPr="007C1A26">
        <w:t>n",i</w:t>
      </w:r>
      <w:proofErr w:type="spellEnd"/>
      <w:r w:rsidRPr="007C1A26">
        <w:t>);</w:t>
      </w:r>
    </w:p>
    <w:p w14:paraId="79F4A7B6" w14:textId="77777777" w:rsidR="007C1A26" w:rsidRPr="007C1A26" w:rsidRDefault="007C1A26" w:rsidP="007C1A26">
      <w:pPr>
        <w:pStyle w:val="exemple"/>
        <w:ind w:right="-563"/>
      </w:pPr>
      <w:r w:rsidRPr="007C1A26">
        <w:t xml:space="preserve">    }</w:t>
      </w:r>
    </w:p>
    <w:p w14:paraId="39D2E46F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setColor</w:t>
      </w:r>
      <w:proofErr w:type="spellEnd"/>
      <w:r w:rsidRPr="007C1A26">
        <w:t>(RED);</w:t>
      </w:r>
    </w:p>
    <w:p w14:paraId="6A923EC7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printf</w:t>
      </w:r>
      <w:proofErr w:type="spellEnd"/>
      <w:r w:rsidRPr="007C1A26">
        <w:t>("\n\</w:t>
      </w:r>
      <w:proofErr w:type="spellStart"/>
      <w:r w:rsidRPr="007C1A26">
        <w:t>nTambe</w:t>
      </w:r>
      <w:proofErr w:type="spellEnd"/>
      <w:r w:rsidRPr="007C1A26">
        <w:t xml:space="preserve"> es pot posar directament el nom del color");</w:t>
      </w:r>
    </w:p>
    <w:p w14:paraId="077F4AF0" w14:textId="77777777" w:rsidR="007C1A26" w:rsidRPr="007C1A26" w:rsidRDefault="007C1A26" w:rsidP="007C1A26">
      <w:pPr>
        <w:pStyle w:val="exemple"/>
        <w:ind w:right="-563"/>
      </w:pPr>
      <w:r w:rsidRPr="007C1A26">
        <w:t xml:space="preserve">    </w:t>
      </w:r>
      <w:proofErr w:type="spellStart"/>
      <w:r w:rsidRPr="007C1A26">
        <w:t>getch</w:t>
      </w:r>
      <w:proofErr w:type="spellEnd"/>
      <w:r w:rsidRPr="007C1A26">
        <w:t>();</w:t>
      </w:r>
    </w:p>
    <w:p w14:paraId="396A8938" w14:textId="77777777" w:rsidR="001F2C7A" w:rsidRDefault="007C1A26" w:rsidP="007C1A26">
      <w:pPr>
        <w:pStyle w:val="exemple"/>
        <w:ind w:right="-563"/>
      </w:pPr>
      <w:r w:rsidRPr="007C1A26">
        <w:t>}</w:t>
      </w:r>
    </w:p>
    <w:p w14:paraId="471EED61" w14:textId="77777777" w:rsidR="00197345" w:rsidRDefault="007C1A26" w:rsidP="007C1A26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noProof/>
          <w:lang w:eastAsia="es-ES"/>
        </w:rPr>
        <w:drawing>
          <wp:inline distT="0" distB="0" distL="0" distR="0" wp14:anchorId="2F19B92C" wp14:editId="036B18D8">
            <wp:extent cx="3739430" cy="30843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30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962" w14:textId="77777777" w:rsidR="00197345" w:rsidRDefault="00197345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  <w:rPr>
          <w:lang w:val="ca-ES" w:eastAsia="es-ES"/>
        </w:rPr>
      </w:pPr>
      <w:r>
        <w:rPr>
          <w:lang w:val="ca-ES" w:eastAsia="es-ES"/>
        </w:rPr>
        <w:br w:type="page"/>
      </w:r>
    </w:p>
    <w:p w14:paraId="038E6199" w14:textId="77777777" w:rsidR="00C50EDA" w:rsidRDefault="00B53A89" w:rsidP="00314BC3">
      <w:pPr>
        <w:numPr>
          <w:ilvl w:val="0"/>
          <w:numId w:val="9"/>
        </w:numPr>
        <w:spacing w:before="120"/>
        <w:ind w:left="567" w:hanging="567"/>
        <w:rPr>
          <w:lang w:val="ca-ES" w:eastAsia="es-ES"/>
        </w:rPr>
      </w:pPr>
      <w:r>
        <w:rPr>
          <w:lang w:val="ca-ES" w:eastAsia="es-ES"/>
        </w:rPr>
        <w:lastRenderedPageBreak/>
        <w:t>(</w:t>
      </w:r>
      <w:r w:rsidRPr="00B53A89">
        <w:rPr>
          <w:b/>
          <w:lang w:val="ca-ES" w:eastAsia="es-ES"/>
        </w:rPr>
        <w:t>Fraccions</w:t>
      </w:r>
      <w:r>
        <w:rPr>
          <w:lang w:val="ca-ES" w:eastAsia="es-ES"/>
        </w:rPr>
        <w:t xml:space="preserve">) </w:t>
      </w:r>
      <w:r w:rsidR="00C50EDA">
        <w:rPr>
          <w:lang w:val="ca-ES" w:eastAsia="es-ES"/>
        </w:rPr>
        <w:t>Realitza un programa que ens permeti operar amb fraccions. Per a realitzar el programa cal d</w:t>
      </w:r>
      <w:r w:rsidR="00C50EDA" w:rsidRPr="004A08DB">
        <w:rPr>
          <w:lang w:val="ca-ES" w:eastAsia="es-ES"/>
        </w:rPr>
        <w:t xml:space="preserve">emana a l’usuari </w:t>
      </w:r>
      <w:r w:rsidR="00C50EDA">
        <w:rPr>
          <w:lang w:val="ca-ES" w:eastAsia="es-ES"/>
        </w:rPr>
        <w:t xml:space="preserve">les </w:t>
      </w:r>
      <w:r w:rsidR="00C50EDA" w:rsidRPr="004A08DB">
        <w:rPr>
          <w:lang w:val="ca-ES" w:eastAsia="es-ES"/>
        </w:rPr>
        <w:t>dues fraccions</w:t>
      </w:r>
      <w:r w:rsidR="00C50EDA">
        <w:rPr>
          <w:lang w:val="ca-ES" w:eastAsia="es-ES"/>
        </w:rPr>
        <w:t>. Una fracció ve determinada a través d’un numerador i d’un denominador</w:t>
      </w:r>
      <w:r w:rsidR="00C50EDA" w:rsidRPr="004A08DB">
        <w:rPr>
          <w:lang w:val="ca-ES" w:eastAsia="es-ES"/>
        </w:rPr>
        <w:t xml:space="preserve"> (</w:t>
      </w:r>
      <w:proofErr w:type="spellStart"/>
      <w:r w:rsidR="00C50EDA" w:rsidRPr="004A08DB">
        <w:rPr>
          <w:lang w:val="ca-ES" w:eastAsia="es-ES"/>
        </w:rPr>
        <w:t>num</w:t>
      </w:r>
      <w:proofErr w:type="spellEnd"/>
      <w:r w:rsidR="00C50EDA" w:rsidRPr="004A08DB">
        <w:rPr>
          <w:lang w:val="ca-ES" w:eastAsia="es-ES"/>
        </w:rPr>
        <w:t xml:space="preserve"> i den)</w:t>
      </w:r>
      <w:r w:rsidR="00C50EDA">
        <w:rPr>
          <w:lang w:val="ca-ES" w:eastAsia="es-ES"/>
        </w:rPr>
        <w:t>. Alhora de demanar les fraccions cal tenir en compte que el denominador mai pot ser 0.</w:t>
      </w:r>
    </w:p>
    <w:p w14:paraId="0842D884" w14:textId="77777777" w:rsidR="00C50EDA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 xml:space="preserve">Un cop l’usuari ha introduït les dues </w:t>
      </w:r>
      <w:proofErr w:type="spellStart"/>
      <w:r>
        <w:rPr>
          <w:lang w:val="ca-ES" w:eastAsia="es-ES"/>
        </w:rPr>
        <w:t>fraccios</w:t>
      </w:r>
      <w:proofErr w:type="spellEnd"/>
      <w:r>
        <w:rPr>
          <w:lang w:val="ca-ES" w:eastAsia="es-ES"/>
        </w:rPr>
        <w:t xml:space="preserve">, el programa ens ha de demanar quina de les següents opcions vol realitzar ‘+’, ‘-’, ‘*’ o ‘/’ i mostrar per pantalla el seu resultat. </w:t>
      </w:r>
    </w:p>
    <w:p w14:paraId="077900B2" w14:textId="77777777" w:rsidR="00C50EDA" w:rsidRPr="004A08DB" w:rsidRDefault="00C50EDA" w:rsidP="00F32EDF">
      <w:pPr>
        <w:numPr>
          <w:ilvl w:val="0"/>
          <w:numId w:val="0"/>
        </w:numPr>
        <w:spacing w:before="120"/>
        <w:ind w:left="567"/>
        <w:rPr>
          <w:lang w:val="ca-ES" w:eastAsia="es-ES"/>
        </w:rPr>
      </w:pPr>
      <w:r>
        <w:rPr>
          <w:lang w:val="ca-ES" w:eastAsia="es-ES"/>
        </w:rPr>
        <w:t>Finalment, l’usuari podrà executar novament tot el prog</w:t>
      </w:r>
      <w:r w:rsidR="00F32EDF">
        <w:rPr>
          <w:lang w:val="ca-ES" w:eastAsia="es-ES"/>
        </w:rPr>
        <w:t xml:space="preserve">rama en el cas que ho </w:t>
      </w:r>
      <w:proofErr w:type="spellStart"/>
      <w:r w:rsidR="00F32EDF">
        <w:rPr>
          <w:lang w:val="ca-ES" w:eastAsia="es-ES"/>
        </w:rPr>
        <w:t>desitji</w:t>
      </w:r>
      <w:proofErr w:type="spellEnd"/>
      <w:r w:rsidR="00F32EDF">
        <w:rPr>
          <w:lang w:val="ca-ES" w:eastAsia="es-ES"/>
        </w:rPr>
        <w:t>.</w:t>
      </w:r>
    </w:p>
    <w:p w14:paraId="481C5DBE" w14:textId="77777777" w:rsidR="00C50EDA" w:rsidRPr="004A08DB" w:rsidRDefault="00C50EDA" w:rsidP="00461009">
      <w:pPr>
        <w:pStyle w:val="Resultat0"/>
      </w:pPr>
      <w:r w:rsidRPr="004A08DB">
        <w:t>Exemple:</w:t>
      </w:r>
    </w:p>
    <w:p w14:paraId="03451AE4" w14:textId="77777777" w:rsidR="00C50EDA" w:rsidRPr="004A08DB" w:rsidRDefault="00C50EDA" w:rsidP="00461009">
      <w:pPr>
        <w:pStyle w:val="Resultat0"/>
      </w:pPr>
    </w:p>
    <w:tbl>
      <w:tblPr>
        <w:tblStyle w:val="Tablaconcuadrcula"/>
        <w:tblW w:w="881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322"/>
      </w:tblGrid>
      <w:tr w:rsidR="00C50EDA" w:rsidRPr="004A08DB" w14:paraId="04742F8A" w14:textId="77777777" w:rsidTr="00B94977">
        <w:tc>
          <w:tcPr>
            <w:tcW w:w="4496" w:type="dxa"/>
          </w:tcPr>
          <w:p w14:paraId="0D2560A4" w14:textId="77777777" w:rsidR="00C50EDA" w:rsidRPr="004A08DB" w:rsidRDefault="009320BC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3*5+1*2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17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641040BD" w14:textId="77777777" w:rsidR="00C50EDA" w:rsidRPr="004A08DB" w:rsidRDefault="009320BC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3*1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</w:tr>
      <w:tr w:rsidR="00C50EDA" w:rsidRPr="004A08DB" w14:paraId="5389834D" w14:textId="77777777" w:rsidTr="00B94977">
        <w:trPr>
          <w:trHeight w:val="584"/>
        </w:trPr>
        <w:tc>
          <w:tcPr>
            <w:tcW w:w="4496" w:type="dxa"/>
          </w:tcPr>
          <w:p w14:paraId="78506180" w14:textId="77777777" w:rsidR="00C50EDA" w:rsidRPr="004A08DB" w:rsidRDefault="009320BC" w:rsidP="00461009">
            <w:pPr>
              <w:pStyle w:val="Resultat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3*5-1*2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13</m:t>
                    </m:r>
                  </m:num>
                  <m:den>
                    <m:r>
                      <m:rPr>
                        <m:nor/>
                      </m:rPr>
                      <m:t>10</m:t>
                    </m:r>
                  </m:den>
                </m:f>
              </m:oMath>
            </m:oMathPara>
          </w:p>
        </w:tc>
        <w:tc>
          <w:tcPr>
            <w:tcW w:w="4322" w:type="dxa"/>
          </w:tcPr>
          <w:p w14:paraId="51C95787" w14:textId="77777777" w:rsidR="00C50EDA" w:rsidRPr="004A08DB" w:rsidRDefault="009320BC" w:rsidP="00461009">
            <w:pPr>
              <w:pStyle w:val="Resultat0"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3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  <m:r>
                  <m:rPr>
                    <m:nor/>
                  </m:rPr>
                  <m:t>/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nor/>
                      </m:rPr>
                      <m:t>1</m:t>
                    </m:r>
                  </m:num>
                  <m:den>
                    <m:r>
                      <m:rPr>
                        <m:nor/>
                      </m:rPr>
                      <m:t>5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3*5</m:t>
                    </m:r>
                  </m:num>
                  <m:den>
                    <m:r>
                      <m:rPr>
                        <m:nor/>
                      </m:rPr>
                      <m:t>2*1</m:t>
                    </m:r>
                  </m:den>
                </m:f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m:rPr>
                        <m:nor/>
                      </m:rPr>
                      <m:t>2</m:t>
                    </m:r>
                  </m:den>
                </m:f>
              </m:oMath>
            </m:oMathPara>
          </w:p>
        </w:tc>
      </w:tr>
    </w:tbl>
    <w:p w14:paraId="5D7F00CE" w14:textId="77777777" w:rsidR="00C50EDA" w:rsidRDefault="00C50EDA" w:rsidP="003C28B2">
      <w:pPr>
        <w:numPr>
          <w:ilvl w:val="0"/>
          <w:numId w:val="0"/>
        </w:numPr>
        <w:ind w:left="567"/>
      </w:pPr>
      <w:r>
        <w:t xml:space="preserve">Cal </w:t>
      </w:r>
      <w:proofErr w:type="spellStart"/>
      <w:r>
        <w:t>utilitzar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funcions</w:t>
      </w:r>
      <w:proofErr w:type="spellEnd"/>
      <w:r>
        <w:t xml:space="preserve"> o </w:t>
      </w:r>
      <w:proofErr w:type="spellStart"/>
      <w:r>
        <w:t>procediments</w:t>
      </w:r>
      <w:proofErr w:type="spellEnd"/>
      <w:r>
        <w:t>:</w:t>
      </w:r>
    </w:p>
    <w:p w14:paraId="6C4EC4E3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demanarFraccio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*den);</w:t>
      </w:r>
    </w:p>
    <w:p w14:paraId="24E42171" w14:textId="77777777" w:rsidR="00C50EDA" w:rsidRDefault="00C50EDA" w:rsidP="00461009">
      <w:pPr>
        <w:pStyle w:val="Resultat0"/>
      </w:pPr>
      <w:proofErr w:type="spellStart"/>
      <w:r>
        <w:t>char</w:t>
      </w:r>
      <w:proofErr w:type="spellEnd"/>
      <w:r>
        <w:t xml:space="preserve"> </w:t>
      </w:r>
      <w:proofErr w:type="spellStart"/>
      <w:r>
        <w:t>opcio</w:t>
      </w:r>
      <w:proofErr w:type="spellEnd"/>
      <w:r>
        <w:t>();</w:t>
      </w:r>
    </w:p>
    <w:p w14:paraId="5EE3B1F5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sumaFraccio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den1,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int</w:t>
      </w:r>
      <w:proofErr w:type="spellEnd"/>
      <w:r>
        <w:t xml:space="preserve"> den2,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numres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denres</w:t>
      </w:r>
      <w:proofErr w:type="spellEnd"/>
      <w:r>
        <w:t>)</w:t>
      </w:r>
      <w:r w:rsidR="00DB17B8">
        <w:t>;</w:t>
      </w:r>
    </w:p>
    <w:p w14:paraId="602EEFE6" w14:textId="77777777" w:rsidR="00C50EDA" w:rsidRDefault="00C50EDA" w:rsidP="00461009">
      <w:pPr>
        <w:pStyle w:val="Resultat0"/>
      </w:pPr>
      <w:r>
        <w:t>etc.</w:t>
      </w:r>
    </w:p>
    <w:p w14:paraId="03B639FA" w14:textId="77777777" w:rsidR="00C50EDA" w:rsidRDefault="00C50EDA" w:rsidP="00461009">
      <w:pPr>
        <w:pStyle w:val="Resultat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imprimirResultat</w:t>
      </w:r>
      <w:proofErr w:type="spellEnd"/>
      <w:r>
        <w:t xml:space="preserve"> (</w:t>
      </w:r>
      <w:proofErr w:type="spellStart"/>
      <w:r w:rsidR="00DB17B8">
        <w:t>int</w:t>
      </w:r>
      <w:proofErr w:type="spellEnd"/>
      <w:r w:rsidR="00DB17B8">
        <w:t xml:space="preserve"> num1, </w:t>
      </w:r>
      <w:proofErr w:type="spellStart"/>
      <w:r w:rsidR="00DB17B8">
        <w:t>int</w:t>
      </w:r>
      <w:proofErr w:type="spellEnd"/>
      <w:r w:rsidR="00DB17B8">
        <w:t xml:space="preserve"> den1, </w:t>
      </w:r>
      <w:proofErr w:type="spellStart"/>
      <w:r w:rsidR="00DB17B8">
        <w:t>int</w:t>
      </w:r>
      <w:proofErr w:type="spellEnd"/>
      <w:r w:rsidR="00DB17B8">
        <w:t xml:space="preserve"> num2, </w:t>
      </w:r>
      <w:proofErr w:type="spellStart"/>
      <w:r w:rsidR="00DB17B8">
        <w:t>int</w:t>
      </w:r>
      <w:proofErr w:type="spellEnd"/>
      <w:r w:rsidR="00DB17B8">
        <w:t xml:space="preserve"> den2,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numres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denres</w:t>
      </w:r>
      <w:proofErr w:type="spellEnd"/>
      <w:r w:rsidR="00DB17B8">
        <w:t xml:space="preserve">, </w:t>
      </w:r>
      <w:proofErr w:type="spellStart"/>
      <w:r w:rsidR="00DB17B8">
        <w:t>int</w:t>
      </w:r>
      <w:proofErr w:type="spellEnd"/>
      <w:r w:rsidR="00DB17B8">
        <w:t xml:space="preserve"> </w:t>
      </w:r>
      <w:proofErr w:type="spellStart"/>
      <w:r w:rsidR="00DB17B8">
        <w:t>opcio</w:t>
      </w:r>
      <w:proofErr w:type="spellEnd"/>
      <w:r w:rsidR="00DB17B8">
        <w:t>);</w:t>
      </w:r>
    </w:p>
    <w:p w14:paraId="00DAE31F" w14:textId="77777777" w:rsidR="00DB17B8" w:rsidRPr="00DB17B8" w:rsidRDefault="00DB17B8" w:rsidP="00461009">
      <w:pPr>
        <w:pStyle w:val="Resultat0"/>
      </w:pPr>
    </w:p>
    <w:p w14:paraId="6847D1AF" w14:textId="77777777" w:rsidR="002A4F40" w:rsidRPr="00443346" w:rsidRDefault="002A4F40" w:rsidP="003C28B2">
      <w:pPr>
        <w:numPr>
          <w:ilvl w:val="0"/>
          <w:numId w:val="0"/>
        </w:numPr>
        <w:rPr>
          <w:lang w:val="en-US"/>
        </w:rPr>
      </w:pPr>
    </w:p>
    <w:p w14:paraId="264413F9" w14:textId="77777777" w:rsidR="00454D4B" w:rsidRPr="00EA6785" w:rsidRDefault="008C50CC" w:rsidP="00EA6785">
      <w:pPr>
        <w:pStyle w:val="Ttulo1"/>
      </w:pPr>
      <w:bookmarkStart w:id="17" w:name="_Toc456694816"/>
      <w:bookmarkStart w:id="18" w:name="_Toc456694928"/>
      <w:bookmarkStart w:id="19" w:name="_Toc523402763"/>
      <w:r w:rsidRPr="00EA6785">
        <w:lastRenderedPageBreak/>
        <w:t>V</w:t>
      </w:r>
      <w:r w:rsidR="00040A82" w:rsidRPr="00EA6785">
        <w:t>ECTORS</w:t>
      </w:r>
      <w:bookmarkEnd w:id="17"/>
      <w:bookmarkEnd w:id="18"/>
      <w:r w:rsidR="00A60363" w:rsidRPr="00EA6785">
        <w:t xml:space="preserve"> </w:t>
      </w:r>
      <w:bookmarkEnd w:id="19"/>
    </w:p>
    <w:p w14:paraId="1CBEFDE4" w14:textId="77777777" w:rsidR="00AF45F2" w:rsidRDefault="00555D3E" w:rsidP="00314BC3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555D3E">
        <w:rPr>
          <w:b/>
        </w:rPr>
        <w:t>Vectors</w:t>
      </w:r>
      <w:proofErr w:type="spellEnd"/>
      <w:r>
        <w:t xml:space="preserve">) </w:t>
      </w:r>
      <w:r w:rsidR="00B810BC">
        <w:t xml:space="preserve">Definir un vector de 6 </w:t>
      </w:r>
      <w:proofErr w:type="spellStart"/>
      <w:r w:rsidR="00B810BC">
        <w:t>caselles</w:t>
      </w:r>
      <w:proofErr w:type="spellEnd"/>
      <w:r w:rsidR="00B810BC">
        <w:t xml:space="preserve"> </w:t>
      </w:r>
      <w:proofErr w:type="spellStart"/>
      <w:r w:rsidR="00AF45F2">
        <w:t>buides</w:t>
      </w:r>
      <w:proofErr w:type="spellEnd"/>
      <w:r w:rsidR="00AF45F2">
        <w:t xml:space="preserve"> i </w:t>
      </w:r>
      <w:proofErr w:type="spellStart"/>
      <w:r w:rsidR="00AF45F2">
        <w:t>fer</w:t>
      </w:r>
      <w:proofErr w:type="spellEnd"/>
      <w:r w:rsidR="00AF45F2">
        <w:t xml:space="preserve"> </w:t>
      </w:r>
      <w:proofErr w:type="spellStart"/>
      <w:r w:rsidR="00AF45F2">
        <w:t>els</w:t>
      </w:r>
      <w:proofErr w:type="spellEnd"/>
      <w:r w:rsidR="00AF45F2">
        <w:t xml:space="preserve"> </w:t>
      </w:r>
      <w:proofErr w:type="spellStart"/>
      <w:r w:rsidR="00AF45F2">
        <w:t>següents</w:t>
      </w:r>
      <w:proofErr w:type="spellEnd"/>
      <w:r w:rsidR="00AF45F2">
        <w:t xml:space="preserve"> </w:t>
      </w:r>
      <w:proofErr w:type="spellStart"/>
      <w:r w:rsidR="00AF45F2">
        <w:t>exercicis</w:t>
      </w:r>
      <w:proofErr w:type="spellEnd"/>
      <w:r w:rsidR="00AF45F2">
        <w:t>:</w:t>
      </w:r>
    </w:p>
    <w:p w14:paraId="661EE3C6" w14:textId="77777777" w:rsidR="00AF45F2" w:rsidRDefault="00D848BD" w:rsidP="00314BC3">
      <w:pPr>
        <w:numPr>
          <w:ilvl w:val="1"/>
          <w:numId w:val="21"/>
        </w:numPr>
        <w:spacing w:before="120" w:after="0"/>
      </w:pPr>
      <w:proofErr w:type="spellStart"/>
      <w:r>
        <w:t>Omplir</w:t>
      </w:r>
      <w:proofErr w:type="spellEnd"/>
      <w:r>
        <w:t xml:space="preserve"> el </w:t>
      </w:r>
      <w:r w:rsidR="008C50CC">
        <w:t xml:space="preserve">vector </w:t>
      </w:r>
      <w:proofErr w:type="spellStart"/>
      <w:r w:rsidR="008C50CC">
        <w:t>amb</w:t>
      </w:r>
      <w:proofErr w:type="spellEnd"/>
      <w:r w:rsidR="008C50CC">
        <w:t xml:space="preserve"> </w:t>
      </w:r>
      <w:proofErr w:type="spellStart"/>
      <w:r w:rsidR="008C50CC">
        <w:t>els</w:t>
      </w:r>
      <w:proofErr w:type="spellEnd"/>
      <w:r w:rsidR="008C50CC">
        <w:t xml:space="preserve"> </w:t>
      </w:r>
      <w:proofErr w:type="spellStart"/>
      <w:r w:rsidR="008C50CC">
        <w:t>valors</w:t>
      </w:r>
      <w:proofErr w:type="spellEnd"/>
      <w:r w:rsidR="008C50CC">
        <w:t xml:space="preserve"> 4,3,5,6,2 i </w:t>
      </w:r>
      <w:r>
        <w:t>10</w:t>
      </w:r>
    </w:p>
    <w:p w14:paraId="4A151BDD" w14:textId="77777777" w:rsidR="00D848BD" w:rsidRDefault="00D848BD" w:rsidP="00314BC3">
      <w:pPr>
        <w:numPr>
          <w:ilvl w:val="1"/>
          <w:numId w:val="21"/>
        </w:numPr>
        <w:spacing w:before="120" w:after="0"/>
      </w:pPr>
      <w:r>
        <w:t>Mostrar per pantalla el vector</w:t>
      </w:r>
    </w:p>
    <w:p w14:paraId="26DACD92" w14:textId="77777777" w:rsidR="00D848BD" w:rsidRPr="00555D3E" w:rsidRDefault="00D848BD" w:rsidP="00555D3E">
      <w:pPr>
        <w:pStyle w:val="Resultat0"/>
        <w:ind w:left="1134"/>
      </w:pPr>
      <w:r w:rsidRPr="00555D3E">
        <w:t>v[0]=4</w:t>
      </w:r>
    </w:p>
    <w:p w14:paraId="330D1D2D" w14:textId="77777777" w:rsidR="00D848BD" w:rsidRPr="00555D3E" w:rsidRDefault="00D848BD" w:rsidP="00555D3E">
      <w:pPr>
        <w:pStyle w:val="Resultat0"/>
        <w:ind w:left="1134"/>
      </w:pPr>
      <w:r w:rsidRPr="00555D3E">
        <w:t>v[1]=3</w:t>
      </w:r>
    </w:p>
    <w:p w14:paraId="19251799" w14:textId="77777777" w:rsidR="00D848BD" w:rsidRPr="00555D3E" w:rsidRDefault="00D848BD" w:rsidP="00555D3E">
      <w:pPr>
        <w:pStyle w:val="Resultat0"/>
        <w:ind w:left="1134"/>
      </w:pPr>
      <w:r w:rsidRPr="00555D3E">
        <w:t xml:space="preserve">v[2]=5 </w:t>
      </w:r>
    </w:p>
    <w:p w14:paraId="3F0710AA" w14:textId="77777777" w:rsidR="00D848BD" w:rsidRPr="00555D3E" w:rsidRDefault="00D848BD" w:rsidP="00555D3E">
      <w:pPr>
        <w:pStyle w:val="Resultat0"/>
        <w:ind w:left="1134"/>
      </w:pPr>
      <w:proofErr w:type="spellStart"/>
      <w:r w:rsidRPr="00555D3E">
        <w:t>etc</w:t>
      </w:r>
      <w:proofErr w:type="spellEnd"/>
    </w:p>
    <w:p w14:paraId="0D17198F" w14:textId="77777777" w:rsidR="008C50CC" w:rsidRDefault="00AF45F2" w:rsidP="008C50CC">
      <w:pPr>
        <w:pStyle w:val="Prrafodelista"/>
        <w:numPr>
          <w:ilvl w:val="1"/>
          <w:numId w:val="21"/>
        </w:numPr>
        <w:spacing w:before="120" w:after="0"/>
      </w:pPr>
      <w:r>
        <w:t xml:space="preserve">Indicar </w:t>
      </w:r>
      <w:proofErr w:type="spellStart"/>
      <w:r>
        <w:t>q</w:t>
      </w:r>
      <w:r w:rsidR="00D848BD">
        <w:t>uants</w:t>
      </w:r>
      <w:proofErr w:type="spellEnd"/>
      <w:r w:rsidR="00D848BD">
        <w:t xml:space="preserve"> números </w:t>
      </w:r>
      <w:proofErr w:type="spellStart"/>
      <w:r w:rsidR="00D848BD">
        <w:t>són</w:t>
      </w:r>
      <w:proofErr w:type="spellEnd"/>
      <w:r w:rsidR="00D848BD">
        <w:t xml:space="preserve"> </w:t>
      </w:r>
      <w:proofErr w:type="spellStart"/>
      <w:r w:rsidR="00D848BD">
        <w:t>parells</w:t>
      </w:r>
      <w:proofErr w:type="spellEnd"/>
      <w:r w:rsidR="00D848BD">
        <w:t>.</w:t>
      </w:r>
    </w:p>
    <w:p w14:paraId="4A3C4795" w14:textId="77777777" w:rsidR="00555D3E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de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del vector.</w:t>
      </w:r>
    </w:p>
    <w:p w14:paraId="059307A8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r>
        <w:t xml:space="preserve">La suma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parells</w:t>
      </w:r>
      <w:proofErr w:type="spellEnd"/>
    </w:p>
    <w:p w14:paraId="74997A6A" w14:textId="77777777" w:rsidR="008C50CC" w:rsidRDefault="008C50CC" w:rsidP="006C03B1">
      <w:pPr>
        <w:pStyle w:val="Prrafodelista"/>
        <w:numPr>
          <w:ilvl w:val="1"/>
          <w:numId w:val="21"/>
        </w:numPr>
        <w:spacing w:before="120" w:after="0"/>
      </w:pPr>
      <w:r>
        <w:t xml:space="preserve">Modifica el valor de </w:t>
      </w:r>
      <w:proofErr w:type="spellStart"/>
      <w:r>
        <w:t>cadascuna</w:t>
      </w:r>
      <w:proofErr w:type="spellEnd"/>
      <w:r>
        <w:t xml:space="preserve"> de les </w:t>
      </w:r>
      <w:proofErr w:type="spellStart"/>
      <w:r>
        <w:t>caselles</w:t>
      </w:r>
      <w:proofErr w:type="spellEnd"/>
      <w:r>
        <w:t xml:space="preserve">, de tal manera que </w:t>
      </w:r>
      <w:proofErr w:type="spellStart"/>
      <w:r>
        <w:t>cadascuna</w:t>
      </w:r>
      <w:proofErr w:type="spellEnd"/>
      <w:r>
        <w:t xml:space="preserve"> </w:t>
      </w:r>
      <w:proofErr w:type="spellStart"/>
      <w:r>
        <w:t>tingui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més</w:t>
      </w:r>
      <w:proofErr w:type="spellEnd"/>
      <w:r>
        <w:t xml:space="preserve"> el valor de la </w:t>
      </w:r>
      <w:proofErr w:type="spellStart"/>
      <w:r>
        <w:t>casella</w:t>
      </w:r>
      <w:proofErr w:type="spellEnd"/>
      <w:r>
        <w:t xml:space="preserve"> anterior. </w:t>
      </w:r>
      <w:proofErr w:type="spellStart"/>
      <w:r>
        <w:t>Fixa’t</w:t>
      </w:r>
      <w:proofErr w:type="spellEnd"/>
      <w:r>
        <w:t xml:space="preserve"> que la primera </w:t>
      </w:r>
      <w:proofErr w:type="spellStart"/>
      <w:r>
        <w:t>casella</w:t>
      </w:r>
      <w:proofErr w:type="spellEnd"/>
      <w:r>
        <w:t xml:space="preserve"> val 4. </w:t>
      </w:r>
    </w:p>
    <w:p w14:paraId="3EFA322A" w14:textId="77777777" w:rsidR="00D848BD" w:rsidRPr="008C50CC" w:rsidRDefault="00D848BD" w:rsidP="008C50CC">
      <w:pPr>
        <w:pStyle w:val="resultat"/>
        <w:ind w:left="1134"/>
        <w:rPr>
          <w:rFonts w:eastAsia="Times New Roman"/>
        </w:rPr>
      </w:pPr>
      <w:r w:rsidRPr="008C50CC">
        <w:rPr>
          <w:rFonts w:eastAsia="Times New Roman"/>
        </w:rPr>
        <w:t>v[0]=4</w:t>
      </w:r>
    </w:p>
    <w:p w14:paraId="1F634043" w14:textId="77777777" w:rsidR="00D848BD" w:rsidRPr="00555D3E" w:rsidRDefault="00D848BD" w:rsidP="008C50CC">
      <w:pPr>
        <w:pStyle w:val="resultat"/>
        <w:ind w:left="1134"/>
      </w:pPr>
      <w:r w:rsidRPr="00555D3E">
        <w:t>v[1]=7</w:t>
      </w:r>
    </w:p>
    <w:p w14:paraId="3DA51D5C" w14:textId="77777777" w:rsidR="00D848BD" w:rsidRPr="00555D3E" w:rsidRDefault="00D848BD" w:rsidP="008C50CC">
      <w:pPr>
        <w:pStyle w:val="resultat"/>
        <w:ind w:left="1134"/>
      </w:pPr>
      <w:r w:rsidRPr="00555D3E">
        <w:t>v[2]=12</w:t>
      </w:r>
    </w:p>
    <w:p w14:paraId="02643628" w14:textId="77777777" w:rsidR="00D848BD" w:rsidRPr="00555D3E" w:rsidRDefault="00D848BD" w:rsidP="008C50CC">
      <w:pPr>
        <w:pStyle w:val="resultat"/>
        <w:ind w:left="1134"/>
      </w:pPr>
      <w:r w:rsidRPr="00555D3E">
        <w:t xml:space="preserve">v[3]=18 </w:t>
      </w:r>
    </w:p>
    <w:p w14:paraId="597E46F0" w14:textId="77777777" w:rsidR="00D848BD" w:rsidRDefault="00D848BD" w:rsidP="008C50CC">
      <w:pPr>
        <w:pStyle w:val="resultat"/>
        <w:ind w:left="1134"/>
      </w:pPr>
      <w:proofErr w:type="spellStart"/>
      <w:r w:rsidRPr="00555D3E">
        <w:t>etc</w:t>
      </w:r>
      <w:proofErr w:type="spellEnd"/>
      <w:r w:rsidRPr="00555D3E">
        <w:t>…</w:t>
      </w:r>
    </w:p>
    <w:p w14:paraId="5C745E0C" w14:textId="77777777" w:rsidR="00D848BD" w:rsidRDefault="00D848BD" w:rsidP="00314BC3">
      <w:pPr>
        <w:pStyle w:val="Prrafodelista"/>
        <w:numPr>
          <w:ilvl w:val="1"/>
          <w:numId w:val="21"/>
        </w:numPr>
        <w:spacing w:before="120" w:after="0"/>
      </w:pPr>
      <w:proofErr w:type="spellStart"/>
      <w:r>
        <w:t>Intercanviar</w:t>
      </w:r>
      <w:proofErr w:type="spellEnd"/>
      <w:r>
        <w:t xml:space="preserve"> </w:t>
      </w:r>
      <w:r w:rsidR="008C50CC">
        <w:t>el valor de la primera</w:t>
      </w:r>
      <w:r>
        <w:t xml:space="preserve"> </w:t>
      </w:r>
      <w:proofErr w:type="spellStart"/>
      <w:r>
        <w:t>casella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darrera</w:t>
      </w:r>
      <w:proofErr w:type="spellEnd"/>
      <w:r w:rsidR="008C50CC">
        <w:t xml:space="preserve"> </w:t>
      </w:r>
      <w:proofErr w:type="spellStart"/>
      <w:r w:rsidR="008C50CC">
        <w:t>casella</w:t>
      </w:r>
      <w:proofErr w:type="spellEnd"/>
    </w:p>
    <w:p w14:paraId="7748E2AD" w14:textId="77777777" w:rsidR="008C50CC" w:rsidRPr="00555D3E" w:rsidRDefault="008C50CC" w:rsidP="008C50CC">
      <w:pPr>
        <w:pStyle w:val="Resultat0"/>
        <w:ind w:left="1134"/>
      </w:pPr>
      <w:r>
        <w:t>v[0]=10</w:t>
      </w:r>
    </w:p>
    <w:p w14:paraId="422CEB67" w14:textId="77777777" w:rsidR="008C50CC" w:rsidRPr="00555D3E" w:rsidRDefault="008C50CC" w:rsidP="008C50CC">
      <w:pPr>
        <w:pStyle w:val="Resultat0"/>
        <w:ind w:left="1134"/>
      </w:pPr>
      <w:r>
        <w:t>v[1]=2</w:t>
      </w:r>
    </w:p>
    <w:p w14:paraId="504F9F44" w14:textId="77777777" w:rsidR="008C50CC" w:rsidRDefault="008C50CC" w:rsidP="008C50CC">
      <w:pPr>
        <w:pStyle w:val="Resultat0"/>
        <w:ind w:left="1134"/>
      </w:pPr>
      <w:r>
        <w:t>v[2]=6</w:t>
      </w:r>
    </w:p>
    <w:p w14:paraId="199DCD2C" w14:textId="77777777" w:rsidR="008C50CC" w:rsidRDefault="008C50CC" w:rsidP="008C50CC">
      <w:pPr>
        <w:pStyle w:val="Resultat0"/>
        <w:ind w:left="1134"/>
      </w:pPr>
      <w:r>
        <w:t>v[3]=5</w:t>
      </w:r>
    </w:p>
    <w:p w14:paraId="55D4BFD0" w14:textId="77777777" w:rsidR="008C50CC" w:rsidRDefault="008C50CC" w:rsidP="008C50CC">
      <w:pPr>
        <w:pStyle w:val="Resultat0"/>
        <w:ind w:left="1134"/>
      </w:pPr>
      <w:r>
        <w:t>v[4]=3</w:t>
      </w:r>
    </w:p>
    <w:p w14:paraId="5DCF7C8E" w14:textId="77777777" w:rsidR="008C50CC" w:rsidRDefault="008C50CC" w:rsidP="008C50CC">
      <w:pPr>
        <w:pStyle w:val="Resultat0"/>
        <w:ind w:left="1134"/>
      </w:pPr>
      <w:r>
        <w:t>v[5]=4</w:t>
      </w:r>
    </w:p>
    <w:p w14:paraId="7BEA464C" w14:textId="77777777" w:rsidR="008C50CC" w:rsidRDefault="008C50CC" w:rsidP="008C50CC">
      <w:pPr>
        <w:pStyle w:val="Resultat0"/>
        <w:ind w:left="1134"/>
      </w:pPr>
    </w:p>
    <w:p w14:paraId="6597D555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rPr>
          <w:lang w:val="ca-ES"/>
        </w:rPr>
        <w:t>(</w:t>
      </w:r>
      <w:proofErr w:type="spellStart"/>
      <w:r w:rsidRPr="00CA0B35">
        <w:rPr>
          <w:b/>
          <w:lang w:val="ca-ES"/>
        </w:rPr>
        <w:t>Promig</w:t>
      </w:r>
      <w:proofErr w:type="spellEnd"/>
      <w:r>
        <w:rPr>
          <w:lang w:val="ca-ES"/>
        </w:rPr>
        <w:t xml:space="preserve">) A partir d’un vector de 6 caselles, </w:t>
      </w:r>
      <w:r w:rsidR="006C03B1">
        <w:rPr>
          <w:lang w:val="ca-ES"/>
        </w:rPr>
        <w:t xml:space="preserve">demanar a l’usuari un nombre comprés entre 0 i 6 i omplir tantes caselles com aquest número indiqui. El valor de les caselles seran valors aleatoris compresos entre 0 i 10. </w:t>
      </w:r>
      <w:r w:rsidR="006C03B1">
        <w:t xml:space="preserve"> Es </w:t>
      </w:r>
      <w:proofErr w:type="spellStart"/>
      <w:r w:rsidR="006C03B1">
        <w:t>demana</w:t>
      </w:r>
      <w:proofErr w:type="spellEnd"/>
      <w:r w:rsidR="006C03B1">
        <w:t xml:space="preserve"> </w:t>
      </w:r>
      <w:proofErr w:type="spellStart"/>
      <w:r w:rsidR="006C03B1">
        <w:t>fer</w:t>
      </w:r>
      <w:proofErr w:type="spellEnd"/>
      <w:r w:rsidR="006C03B1">
        <w:t xml:space="preserve"> un programa que </w:t>
      </w:r>
      <w:proofErr w:type="spellStart"/>
      <w:r w:rsidR="006C03B1">
        <w:t>calculi</w:t>
      </w:r>
      <w:proofErr w:type="spellEnd"/>
      <w:r w:rsidR="006C03B1">
        <w:t xml:space="preserve"> el valor </w:t>
      </w:r>
      <w:proofErr w:type="spellStart"/>
      <w:r w:rsidR="006C03B1">
        <w:t>promig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r>
        <w:t xml:space="preserve">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CE0044F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70A4C3C5" wp14:editId="040FC41A">
            <wp:extent cx="2619278" cy="1294410"/>
            <wp:effectExtent l="19050" t="1905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126" cy="1307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09CB" w14:textId="77777777" w:rsidR="003002C1" w:rsidRDefault="003002C1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67106272" wp14:editId="0D44BF23">
            <wp:extent cx="2630385" cy="485995"/>
            <wp:effectExtent l="19050" t="1905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175" cy="5193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61FA" w14:textId="77777777" w:rsidR="006C03B1" w:rsidRDefault="00CA0B35" w:rsidP="006C03B1">
      <w:pPr>
        <w:numPr>
          <w:ilvl w:val="0"/>
          <w:numId w:val="21"/>
        </w:numPr>
        <w:spacing w:before="120" w:after="0"/>
      </w:pPr>
      <w:r>
        <w:t>(</w:t>
      </w:r>
      <w:proofErr w:type="spellStart"/>
      <w:r w:rsidRPr="00CA0B35">
        <w:rPr>
          <w:b/>
        </w:rPr>
        <w:t>Maxim</w:t>
      </w:r>
      <w:proofErr w:type="spellEnd"/>
      <w:r>
        <w:t xml:space="preserve">) </w:t>
      </w:r>
      <w:r w:rsidR="006C03B1">
        <w:t xml:space="preserve">A partir de </w:t>
      </w:r>
      <w:proofErr w:type="spellStart"/>
      <w:r w:rsidR="006C03B1">
        <w:t>l’exercici</w:t>
      </w:r>
      <w:proofErr w:type="spellEnd"/>
      <w:r w:rsidR="006C03B1">
        <w:t xml:space="preserve"> anterior, el programa </w:t>
      </w:r>
      <w:proofErr w:type="spellStart"/>
      <w:r w:rsidR="006C03B1">
        <w:t>ens</w:t>
      </w:r>
      <w:proofErr w:type="spellEnd"/>
      <w:r w:rsidR="006C03B1">
        <w:t xml:space="preserve"> ha </w:t>
      </w:r>
      <w:proofErr w:type="spellStart"/>
      <w:r w:rsidR="006C03B1">
        <w:t>d’indicar</w:t>
      </w:r>
      <w:proofErr w:type="spellEnd"/>
      <w:r w:rsidR="006C03B1">
        <w:t xml:space="preserve"> </w:t>
      </w:r>
      <w:proofErr w:type="spellStart"/>
      <w:r w:rsidR="006C03B1">
        <w:t>quin</w:t>
      </w:r>
      <w:proofErr w:type="spellEnd"/>
      <w:r w:rsidR="006C03B1">
        <w:t xml:space="preserve"> </w:t>
      </w:r>
      <w:proofErr w:type="spellStart"/>
      <w:r w:rsidR="006C03B1">
        <w:t>és</w:t>
      </w:r>
      <w:proofErr w:type="spellEnd"/>
      <w:r w:rsidR="006C03B1">
        <w:t xml:space="preserve"> el valor </w:t>
      </w:r>
      <w:proofErr w:type="spellStart"/>
      <w:r w:rsidR="006C03B1">
        <w:t>màxim</w:t>
      </w:r>
      <w:proofErr w:type="spellEnd"/>
      <w:r w:rsidR="006C03B1">
        <w:t xml:space="preserve"> </w:t>
      </w:r>
      <w:proofErr w:type="spellStart"/>
      <w:r w:rsidR="006C03B1">
        <w:t>dels</w:t>
      </w:r>
      <w:proofErr w:type="spellEnd"/>
      <w:r w:rsidR="006C03B1"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aleatoris</w:t>
      </w:r>
      <w:proofErr w:type="spellEnd"/>
      <w:r>
        <w:t xml:space="preserve"> </w:t>
      </w:r>
      <w:proofErr w:type="spellStart"/>
      <w:r>
        <w:t>generats</w:t>
      </w:r>
      <w:proofErr w:type="spellEnd"/>
      <w:r w:rsidR="006C03B1">
        <w:t>.</w:t>
      </w:r>
    </w:p>
    <w:p w14:paraId="06D17443" w14:textId="77777777" w:rsidR="006C03B1" w:rsidRDefault="00BF4304" w:rsidP="003002C1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03F32180" wp14:editId="7198E460">
            <wp:extent cx="2689800" cy="1313864"/>
            <wp:effectExtent l="19050" t="1905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2373" cy="13346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5E9E9" w14:textId="77777777" w:rsidR="00082EFA" w:rsidRDefault="00BF4304" w:rsidP="00314BC3">
      <w:pPr>
        <w:numPr>
          <w:ilvl w:val="0"/>
          <w:numId w:val="21"/>
        </w:numPr>
        <w:spacing w:before="120" w:after="0"/>
      </w:pPr>
      <w:r>
        <w:t>(</w:t>
      </w:r>
      <w:r w:rsidRPr="00BF4304">
        <w:rPr>
          <w:b/>
        </w:rPr>
        <w:t>Cerca</w:t>
      </w:r>
      <w:r>
        <w:t xml:space="preserve">) </w:t>
      </w:r>
      <w:r w:rsidR="00082EFA">
        <w:rPr>
          <w:lang w:val="ca-ES"/>
        </w:rPr>
        <w:t xml:space="preserve">A partir d’un vector de 10 caselles, demanar a l’usuari un nombre comprés entre 0 i 10 i omplir tantes caselles com aquest número indiqui. El valor de les caselles seran valors aleatoris compresos entre 1 i 100. </w:t>
      </w:r>
      <w:r w:rsidR="00082EFA">
        <w:t xml:space="preserve"> </w:t>
      </w:r>
      <w:proofErr w:type="spellStart"/>
      <w:r w:rsidR="00082EFA">
        <w:t>Posteriorment</w:t>
      </w:r>
      <w:proofErr w:type="spellEnd"/>
      <w:r w:rsidR="00082EFA">
        <w:t xml:space="preserve"> </w:t>
      </w:r>
      <w:proofErr w:type="spellStart"/>
      <w:r w:rsidR="00082EFA">
        <w:t>demanar</w:t>
      </w:r>
      <w:proofErr w:type="spellEnd"/>
      <w:r w:rsidR="00082EFA">
        <w:t xml:space="preserve"> un  número a </w:t>
      </w:r>
      <w:proofErr w:type="spellStart"/>
      <w:r w:rsidR="00082EFA">
        <w:t>l’usuari</w:t>
      </w:r>
      <w:proofErr w:type="spellEnd"/>
      <w:r w:rsidR="00082EFA">
        <w:t xml:space="preserve">, </w:t>
      </w:r>
      <w:proofErr w:type="spellStart"/>
      <w:r w:rsidR="00082EFA">
        <w:t>comprés</w:t>
      </w:r>
      <w:proofErr w:type="spellEnd"/>
      <w:r w:rsidR="00082EFA">
        <w:t xml:space="preserve"> entre 1 </w:t>
      </w:r>
      <w:proofErr w:type="spellStart"/>
      <w:r w:rsidR="00082EFA">
        <w:t>i</w:t>
      </w:r>
      <w:proofErr w:type="spellEnd"/>
      <w:r w:rsidR="00082EFA">
        <w:t xml:space="preserve"> 100 i cercar si </w:t>
      </w:r>
      <w:proofErr w:type="spellStart"/>
      <w:r w:rsidR="00082EFA">
        <w:t>aquest</w:t>
      </w:r>
      <w:proofErr w:type="spellEnd"/>
      <w:r w:rsidR="00082EFA">
        <w:t xml:space="preserve"> valor </w:t>
      </w:r>
      <w:proofErr w:type="spellStart"/>
      <w:r w:rsidR="00082EFA">
        <w:t>existeix</w:t>
      </w:r>
      <w:proofErr w:type="spellEnd"/>
      <w:r w:rsidR="00082EFA">
        <w:t xml:space="preserve"> </w:t>
      </w:r>
      <w:proofErr w:type="spellStart"/>
      <w:r w:rsidR="00082EFA">
        <w:t>dins</w:t>
      </w:r>
      <w:proofErr w:type="spellEnd"/>
      <w:r w:rsidR="00082EFA">
        <w:t xml:space="preserve"> del vector. </w:t>
      </w:r>
    </w:p>
    <w:p w14:paraId="5CCB52A1" w14:textId="77777777" w:rsidR="00082EFA" w:rsidRDefault="0042242E" w:rsidP="00082EFA">
      <w:pPr>
        <w:numPr>
          <w:ilvl w:val="0"/>
          <w:numId w:val="0"/>
        </w:numPr>
        <w:spacing w:before="120" w:after="0"/>
        <w:ind w:left="567"/>
      </w:pPr>
      <w:r>
        <w:rPr>
          <w:noProof/>
          <w:lang w:eastAsia="es-ES"/>
        </w:rPr>
        <w:drawing>
          <wp:inline distT="0" distB="0" distL="0" distR="0" wp14:anchorId="2582F94B" wp14:editId="3808BC8C">
            <wp:extent cx="2602629" cy="2030680"/>
            <wp:effectExtent l="19050" t="1905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4752" cy="20479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2242E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7750A93" wp14:editId="24DC474D">
            <wp:extent cx="2617848" cy="2042555"/>
            <wp:effectExtent l="19050" t="1905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816" cy="2052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DD329" w14:textId="77777777" w:rsidR="00E2687C" w:rsidRDefault="00E2687C" w:rsidP="00314BC3">
      <w:pPr>
        <w:pStyle w:val="Prrafodelista"/>
        <w:numPr>
          <w:ilvl w:val="0"/>
          <w:numId w:val="21"/>
        </w:numPr>
        <w:spacing w:after="240"/>
        <w:rPr>
          <w:lang w:val="ca-ES"/>
        </w:rPr>
      </w:pPr>
      <w:r w:rsidRPr="0042242E">
        <w:rPr>
          <w:lang w:val="ca-ES"/>
        </w:rPr>
        <w:lastRenderedPageBreak/>
        <w:t>(</w:t>
      </w:r>
      <w:proofErr w:type="spellStart"/>
      <w:r w:rsidR="0042242E">
        <w:rPr>
          <w:b/>
          <w:lang w:val="ca-ES"/>
        </w:rPr>
        <w:t>Cerca</w:t>
      </w:r>
      <w:r w:rsidRPr="0042242E">
        <w:rPr>
          <w:b/>
          <w:lang w:val="ca-ES"/>
        </w:rPr>
        <w:t>Sentinella</w:t>
      </w:r>
      <w:proofErr w:type="spellEnd"/>
      <w:r w:rsidRPr="0042242E">
        <w:rPr>
          <w:lang w:val="ca-ES"/>
        </w:rPr>
        <w:t xml:space="preserve">) Refer l’exercici </w:t>
      </w:r>
      <w:proofErr w:type="spellStart"/>
      <w:r w:rsidR="0042242E">
        <w:rPr>
          <w:lang w:val="ca-ES"/>
        </w:rPr>
        <w:t>anteior</w:t>
      </w:r>
      <w:proofErr w:type="spellEnd"/>
      <w:r w:rsidR="0042242E">
        <w:rPr>
          <w:lang w:val="ca-ES"/>
        </w:rPr>
        <w:t xml:space="preserve"> </w:t>
      </w:r>
      <w:r w:rsidRPr="0042242E">
        <w:rPr>
          <w:lang w:val="ca-ES"/>
        </w:rPr>
        <w:t>utilitzant l’opció del sentinella. Per a fer l’opció amb sentinella, el vector es defineix amb una nova posició, on hi col·loquem el valor a cercar. D’aquesta manera sempre el programa el trobarà i podem simplificar la cerca.</w:t>
      </w:r>
    </w:p>
    <w:tbl>
      <w:tblPr>
        <w:tblStyle w:val="Tablaconcuadrcula"/>
        <w:tblW w:w="884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9"/>
        <w:gridCol w:w="4776"/>
      </w:tblGrid>
      <w:tr w:rsidR="00C35E67" w14:paraId="61B5B963" w14:textId="77777777" w:rsidTr="00C35E67">
        <w:trPr>
          <w:trHeight w:val="3265"/>
        </w:trPr>
        <w:tc>
          <w:tcPr>
            <w:tcW w:w="4144" w:type="dxa"/>
          </w:tcPr>
          <w:p w14:paraId="1C0AC295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C68D75E" wp14:editId="5D1B341F">
                  <wp:extent cx="2427714" cy="1894205"/>
                  <wp:effectExtent l="19050" t="1905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84" cy="191033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63D79D2D" w14:textId="77777777" w:rsidR="00C35E67" w:rsidRDefault="00C35E67" w:rsidP="00C35E67">
            <w:pPr>
              <w:pStyle w:val="Prrafodelista"/>
              <w:numPr>
                <w:ilvl w:val="0"/>
                <w:numId w:val="0"/>
              </w:numPr>
              <w:spacing w:before="0" w:line="240" w:lineRule="auto"/>
              <w:rPr>
                <w:lang w:val="ca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4CC51" wp14:editId="30EF16F1">
                  <wp:extent cx="2873829" cy="1691851"/>
                  <wp:effectExtent l="19050" t="19050" r="3175" b="381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37" cy="169780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5F657" w14:textId="77777777" w:rsidR="00161D74" w:rsidRPr="00C35E67" w:rsidRDefault="00161D74" w:rsidP="00161D74">
      <w:pPr>
        <w:pStyle w:val="Prrafodelista"/>
        <w:numPr>
          <w:ilvl w:val="0"/>
          <w:numId w:val="0"/>
        </w:numPr>
        <w:spacing w:after="240"/>
        <w:ind w:left="567"/>
        <w:rPr>
          <w:sz w:val="2"/>
          <w:lang w:val="ca-ES"/>
        </w:rPr>
      </w:pPr>
    </w:p>
    <w:p w14:paraId="7B18263E" w14:textId="77777777" w:rsidR="00A64865" w:rsidRDefault="00A64865" w:rsidP="00A64865">
      <w:pPr>
        <w:numPr>
          <w:ilvl w:val="0"/>
          <w:numId w:val="21"/>
        </w:numPr>
        <w:spacing w:before="0"/>
      </w:pPr>
      <w:r>
        <w:t>(</w:t>
      </w:r>
      <w:proofErr w:type="spellStart"/>
      <w:r w:rsidRPr="00A64865">
        <w:rPr>
          <w:b/>
        </w:rPr>
        <w:t>VectorSenseRepetits</w:t>
      </w:r>
      <w:proofErr w:type="spellEnd"/>
      <w:r>
        <w:t xml:space="preserve">) </w:t>
      </w:r>
      <w:proofErr w:type="spellStart"/>
      <w:r>
        <w:t>Defineix</w:t>
      </w:r>
      <w:proofErr w:type="spellEnd"/>
      <w:r>
        <w:t xml:space="preserve"> un vector de 10</w:t>
      </w:r>
      <w:r w:rsidR="006D543A">
        <w:t xml:space="preserve"> </w:t>
      </w:r>
      <w:proofErr w:type="spellStart"/>
      <w:r w:rsidR="006D543A">
        <w:t>caselles</w:t>
      </w:r>
      <w:proofErr w:type="spellEnd"/>
      <w:r w:rsidR="006D543A">
        <w:t xml:space="preserve"> i </w:t>
      </w:r>
      <w:proofErr w:type="spellStart"/>
      <w:r w:rsidR="006D543A">
        <w:t>demana</w:t>
      </w:r>
      <w:proofErr w:type="spellEnd"/>
      <w:r w:rsidR="006D543A">
        <w:t xml:space="preserve"> números a </w:t>
      </w:r>
      <w:proofErr w:type="spellStart"/>
      <w:r w:rsidR="006D543A">
        <w:t>l’usuari</w:t>
      </w:r>
      <w:proofErr w:type="spellEnd"/>
      <w:r w:rsidR="006D543A">
        <w:t xml:space="preserve"> </w:t>
      </w:r>
      <w:proofErr w:type="spellStart"/>
      <w:r w:rsidR="006D543A">
        <w:t>fins</w:t>
      </w:r>
      <w:proofErr w:type="spellEnd"/>
      <w:r w:rsidR="006D543A">
        <w:t xml:space="preserve"> que el vector </w:t>
      </w:r>
      <w:proofErr w:type="spellStart"/>
      <w:r w:rsidR="006D543A">
        <w:t>estigui</w:t>
      </w:r>
      <w:proofErr w:type="spellEnd"/>
      <w:r w:rsidR="006D543A">
        <w:t xml:space="preserve"> ple. </w:t>
      </w:r>
    </w:p>
    <w:p w14:paraId="68801307" w14:textId="77777777" w:rsidR="006B6B51" w:rsidRDefault="006B6B51" w:rsidP="006B6B51">
      <w:pPr>
        <w:pStyle w:val="Prrafodelista"/>
        <w:numPr>
          <w:ilvl w:val="0"/>
          <w:numId w:val="0"/>
        </w:numPr>
        <w:spacing w:before="0"/>
        <w:ind w:left="567"/>
      </w:pPr>
      <w:proofErr w:type="spellStart"/>
      <w:r>
        <w:t>Introduirem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números </w:t>
      </w:r>
      <w:proofErr w:type="spellStart"/>
      <w:r>
        <w:t>dins</w:t>
      </w:r>
      <w:proofErr w:type="spellEnd"/>
      <w:r>
        <w:t xml:space="preserve"> del vector,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estigui</w:t>
      </w:r>
      <w:proofErr w:type="spellEnd"/>
      <w:r>
        <w:t xml:space="preserve"> ja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prèviament</w:t>
      </w:r>
      <w:proofErr w:type="spellEnd"/>
      <w:r>
        <w:t xml:space="preserve">. Al </w:t>
      </w:r>
      <w:proofErr w:type="spellStart"/>
      <w:r>
        <w:t>finalitzar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mostrar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10 números </w:t>
      </w:r>
      <w:proofErr w:type="spellStart"/>
      <w:r>
        <w:t>diferents</w:t>
      </w:r>
      <w:proofErr w:type="spellEnd"/>
      <w:r>
        <w:t xml:space="preserve">. </w:t>
      </w:r>
    </w:p>
    <w:p w14:paraId="1466F326" w14:textId="77777777" w:rsidR="006B6B51" w:rsidRDefault="006B6B51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lastRenderedPageBreak/>
        <w:drawing>
          <wp:inline distT="0" distB="0" distL="0" distR="0" wp14:anchorId="020E0F45" wp14:editId="706C78BE">
            <wp:extent cx="2564184" cy="3289465"/>
            <wp:effectExtent l="19050" t="19050" r="762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0" cy="33086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AB918" w14:textId="77777777" w:rsidR="006B6B51" w:rsidRDefault="006B6B51" w:rsidP="006B6B51">
      <w:pPr>
        <w:numPr>
          <w:ilvl w:val="0"/>
          <w:numId w:val="21"/>
        </w:numPr>
        <w:spacing w:before="0"/>
      </w:pPr>
      <w:r>
        <w:t>(</w:t>
      </w:r>
      <w:proofErr w:type="spellStart"/>
      <w:r w:rsidRPr="006B6B51">
        <w:rPr>
          <w:b/>
        </w:rPr>
        <w:t>ComptaQuantesVegades</w:t>
      </w:r>
      <w:proofErr w:type="spellEnd"/>
      <w:r>
        <w:t>) Definir un vector de 10</w:t>
      </w:r>
      <w:r w:rsidR="00A70E10">
        <w:t>0</w:t>
      </w:r>
      <w:r>
        <w:t xml:space="preserve">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es </w:t>
      </w:r>
      <w:proofErr w:type="spellStart"/>
      <w:r>
        <w:t>demanarà</w:t>
      </w:r>
      <w:proofErr w:type="spellEnd"/>
      <w:r>
        <w:t xml:space="preserve"> números a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que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introdueixi</w:t>
      </w:r>
      <w:proofErr w:type="spellEnd"/>
      <w:r>
        <w:t xml:space="preserve"> un -1. </w:t>
      </w:r>
      <w:proofErr w:type="spellStart"/>
      <w:r>
        <w:t>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compresos entre el 0 i el 9</w:t>
      </w:r>
      <w:r w:rsidR="00A70E10">
        <w:t>9</w:t>
      </w:r>
      <w:r>
        <w:t xml:space="preserve">. Al </w:t>
      </w:r>
      <w:proofErr w:type="spellStart"/>
      <w:r>
        <w:t>finalitzar</w:t>
      </w:r>
      <w:proofErr w:type="spellEnd"/>
      <w:r>
        <w:t xml:space="preserve"> el programa, </w:t>
      </w:r>
      <w:proofErr w:type="spellStart"/>
      <w:r>
        <w:t>ens</w:t>
      </w:r>
      <w:proofErr w:type="spellEnd"/>
      <w:r>
        <w:t xml:space="preserve"> ha </w:t>
      </w:r>
      <w:proofErr w:type="spellStart"/>
      <w:r>
        <w:t>d’indicar</w:t>
      </w:r>
      <w:proofErr w:type="spellEnd"/>
      <w:r>
        <w:t xml:space="preserve"> </w:t>
      </w:r>
      <w:proofErr w:type="spellStart"/>
      <w:r>
        <w:t>quantes</w:t>
      </w:r>
      <w:proofErr w:type="spellEnd"/>
      <w:r>
        <w:t xml:space="preserve"> </w:t>
      </w:r>
      <w:proofErr w:type="spellStart"/>
      <w:r>
        <w:t>vegades</w:t>
      </w:r>
      <w:proofErr w:type="spellEnd"/>
      <w:r>
        <w:t xml:space="preserve"> </w:t>
      </w:r>
      <w:proofErr w:type="spellStart"/>
      <w:r w:rsidR="003F65C1">
        <w:t>s’</w:t>
      </w:r>
      <w:r>
        <w:t>ha</w:t>
      </w:r>
      <w:r w:rsidR="003F65C1">
        <w:t>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cadascun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números </w:t>
      </w:r>
      <w:proofErr w:type="spellStart"/>
      <w:r>
        <w:t>vàlids</w:t>
      </w:r>
      <w:proofErr w:type="spellEnd"/>
      <w:r>
        <w:t>.</w:t>
      </w:r>
    </w:p>
    <w:p w14:paraId="00EBA1B8" w14:textId="77777777" w:rsidR="006B6B51" w:rsidRDefault="00A70E10" w:rsidP="006B6B51">
      <w:pPr>
        <w:numPr>
          <w:ilvl w:val="0"/>
          <w:numId w:val="0"/>
        </w:numPr>
        <w:spacing w:before="0"/>
        <w:ind w:left="567"/>
      </w:pPr>
      <w:r>
        <w:rPr>
          <w:noProof/>
          <w:lang w:eastAsia="es-ES"/>
        </w:rPr>
        <w:drawing>
          <wp:inline distT="0" distB="0" distL="0" distR="0" wp14:anchorId="1A3A0AEC" wp14:editId="79ADB2D0">
            <wp:extent cx="1709327" cy="3604161"/>
            <wp:effectExtent l="19050" t="19050" r="571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2487" cy="36319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7B4B5" w14:textId="77777777" w:rsidR="0073294C" w:rsidRDefault="0073294C" w:rsidP="0073294C">
      <w:pPr>
        <w:pStyle w:val="Prrafodelista"/>
        <w:numPr>
          <w:ilvl w:val="0"/>
          <w:numId w:val="21"/>
        </w:numPr>
        <w:spacing w:before="120" w:after="0"/>
      </w:pPr>
      <w:r>
        <w:lastRenderedPageBreak/>
        <w:t>(</w:t>
      </w:r>
      <w:proofErr w:type="spellStart"/>
      <w:r w:rsidRPr="0073294C">
        <w:rPr>
          <w:b/>
        </w:rPr>
        <w:t>InserirOrdenadament</w:t>
      </w:r>
      <w:proofErr w:type="spellEnd"/>
      <w:r>
        <w:t xml:space="preserve">) Definir un vector de n </w:t>
      </w:r>
      <w:proofErr w:type="spellStart"/>
      <w:r>
        <w:t>caselles</w:t>
      </w:r>
      <w:proofErr w:type="spellEnd"/>
      <w:r>
        <w:t xml:space="preserve">. </w:t>
      </w:r>
      <w:proofErr w:type="spellStart"/>
      <w:r>
        <w:t>Posteriorment</w:t>
      </w:r>
      <w:proofErr w:type="spellEnd"/>
      <w:r>
        <w:t xml:space="preserve">,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introduirà</w:t>
      </w:r>
      <w:proofErr w:type="spellEnd"/>
      <w:r>
        <w:t xml:space="preserve"> nombres i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s’introduiran</w:t>
      </w:r>
      <w:proofErr w:type="spellEnd"/>
      <w:r>
        <w:t xml:space="preserve"> </w:t>
      </w:r>
      <w:proofErr w:type="spellStart"/>
      <w:r>
        <w:t>ordenadament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del vector. </w:t>
      </w:r>
      <w:proofErr w:type="spellStart"/>
      <w:r>
        <w:t>Finalitza</w:t>
      </w:r>
      <w:proofErr w:type="spellEnd"/>
      <w:r>
        <w:t xml:space="preserve"> el programa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vector </w:t>
      </w:r>
      <w:proofErr w:type="spellStart"/>
      <w:r>
        <w:t>estigui</w:t>
      </w:r>
      <w:proofErr w:type="spellEnd"/>
      <w:r>
        <w:t xml:space="preserve"> ple. En cada </w:t>
      </w:r>
      <w:proofErr w:type="spellStart"/>
      <w:r>
        <w:t>passada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el vector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valors</w:t>
      </w:r>
      <w:proofErr w:type="spellEnd"/>
    </w:p>
    <w:p w14:paraId="3ECC6BAE" w14:textId="77777777" w:rsidR="0073294C" w:rsidRDefault="0073294C" w:rsidP="0073294C">
      <w:pPr>
        <w:pStyle w:val="exemple"/>
      </w:pPr>
      <w:r>
        <w:t>n=5</w:t>
      </w:r>
    </w:p>
    <w:p w14:paraId="434BD50B" w14:textId="77777777" w:rsidR="0073294C" w:rsidRDefault="0073294C" w:rsidP="0073294C">
      <w:pPr>
        <w:pStyle w:val="exemple"/>
      </w:pPr>
      <w:r>
        <w:t>Numero introduït per l’usuari:6</w:t>
      </w:r>
    </w:p>
    <w:p w14:paraId="4F38D0E0" w14:textId="77777777" w:rsidR="0073294C" w:rsidRDefault="0073294C" w:rsidP="0073294C">
      <w:pPr>
        <w:pStyle w:val="exemple"/>
      </w:pPr>
      <w:r>
        <w:t>Vector: 6</w:t>
      </w:r>
    </w:p>
    <w:p w14:paraId="51B1FEF6" w14:textId="77777777" w:rsidR="0073294C" w:rsidRDefault="0073294C" w:rsidP="0073294C">
      <w:pPr>
        <w:pStyle w:val="exemple"/>
      </w:pPr>
      <w:r>
        <w:t>Numero introduït per l’usuari:1</w:t>
      </w:r>
    </w:p>
    <w:p w14:paraId="348EF830" w14:textId="77777777" w:rsidR="0073294C" w:rsidRDefault="0073294C" w:rsidP="0073294C">
      <w:pPr>
        <w:pStyle w:val="exemple"/>
      </w:pPr>
      <w:r>
        <w:t>Vector: 1 6</w:t>
      </w:r>
    </w:p>
    <w:p w14:paraId="6BD41497" w14:textId="77777777" w:rsidR="0073294C" w:rsidRDefault="0073294C" w:rsidP="0073294C">
      <w:pPr>
        <w:pStyle w:val="exemple"/>
      </w:pPr>
      <w:r>
        <w:t>Numero introduït per l’usuari:2</w:t>
      </w:r>
    </w:p>
    <w:p w14:paraId="4226C5D0" w14:textId="77777777" w:rsidR="0073294C" w:rsidRDefault="0073294C" w:rsidP="0073294C">
      <w:pPr>
        <w:pStyle w:val="exemple"/>
      </w:pPr>
      <w:r>
        <w:t>Vector: 1 2 6</w:t>
      </w:r>
    </w:p>
    <w:p w14:paraId="647F9833" w14:textId="77777777" w:rsidR="0073294C" w:rsidRDefault="0073294C" w:rsidP="0073294C">
      <w:pPr>
        <w:pStyle w:val="exemple"/>
      </w:pPr>
      <w:r>
        <w:t>Numero introduït per l’usuari:6</w:t>
      </w:r>
    </w:p>
    <w:p w14:paraId="0DFEBBFD" w14:textId="77777777" w:rsidR="0073294C" w:rsidRDefault="0073294C" w:rsidP="0073294C">
      <w:pPr>
        <w:pStyle w:val="exemple"/>
      </w:pPr>
      <w:r>
        <w:t xml:space="preserve">Vector: 1 2 6 6 </w:t>
      </w:r>
    </w:p>
    <w:p w14:paraId="007E9C20" w14:textId="77777777" w:rsidR="0073294C" w:rsidRDefault="0073294C" w:rsidP="0073294C">
      <w:pPr>
        <w:pStyle w:val="exemple"/>
      </w:pPr>
      <w:r>
        <w:t>Numero introduït per l’usuari:3</w:t>
      </w:r>
    </w:p>
    <w:p w14:paraId="1438287B" w14:textId="77777777" w:rsidR="0073294C" w:rsidRDefault="0073294C" w:rsidP="0073294C">
      <w:pPr>
        <w:pStyle w:val="exemple"/>
      </w:pPr>
      <w:r>
        <w:t xml:space="preserve">Vector: 1 2 3 6 6 </w:t>
      </w:r>
    </w:p>
    <w:p w14:paraId="4975BAA5" w14:textId="77777777" w:rsidR="0073294C" w:rsidRDefault="0073294C" w:rsidP="0073294C">
      <w:pPr>
        <w:pStyle w:val="Prrafodelista"/>
        <w:numPr>
          <w:ilvl w:val="0"/>
          <w:numId w:val="0"/>
        </w:numPr>
        <w:spacing w:before="120" w:after="0"/>
        <w:ind w:left="567"/>
      </w:pPr>
    </w:p>
    <w:p w14:paraId="4486279E" w14:textId="77777777" w:rsidR="00B94977" w:rsidRDefault="00E67964" w:rsidP="00314BC3">
      <w:pPr>
        <w:pStyle w:val="Prrafodelista"/>
        <w:numPr>
          <w:ilvl w:val="0"/>
          <w:numId w:val="21"/>
        </w:numPr>
        <w:spacing w:before="120" w:after="0"/>
      </w:pPr>
      <w:r>
        <w:t>(</w:t>
      </w:r>
      <w:proofErr w:type="spellStart"/>
      <w:r w:rsidRPr="00E67964">
        <w:rPr>
          <w:b/>
        </w:rPr>
        <w:t>SerieFibonacciNTermes</w:t>
      </w:r>
      <w:proofErr w:type="spellEnd"/>
      <w:r>
        <w:t xml:space="preserve">) </w:t>
      </w:r>
      <w:proofErr w:type="spellStart"/>
      <w:r w:rsidR="00B94977" w:rsidRPr="009D0544">
        <w:t>Fer</w:t>
      </w:r>
      <w:proofErr w:type="spellEnd"/>
      <w:r w:rsidR="00B94977" w:rsidRPr="009D0544">
        <w:t xml:space="preserve"> un </w:t>
      </w:r>
      <w:proofErr w:type="spellStart"/>
      <w:r w:rsidR="00B94977" w:rsidRPr="009D0544">
        <w:t>algoritme</w:t>
      </w:r>
      <w:proofErr w:type="spellEnd"/>
      <w:r w:rsidR="00B94977" w:rsidRPr="009D0544">
        <w:t xml:space="preserve"> que </w:t>
      </w:r>
      <w:proofErr w:type="spellStart"/>
      <w:r w:rsidR="00B94977" w:rsidRPr="009D0544">
        <w:t>calculi</w:t>
      </w:r>
      <w:proofErr w:type="spellEnd"/>
      <w:r w:rsidR="00B94977" w:rsidRPr="009D0544">
        <w:t xml:space="preserve"> el </w:t>
      </w:r>
      <w:proofErr w:type="spellStart"/>
      <w:r w:rsidR="00B94977" w:rsidRPr="009D0544">
        <w:t>terme</w:t>
      </w:r>
      <w:proofErr w:type="spellEnd"/>
      <w:r w:rsidR="00B94977" w:rsidRPr="009D0544">
        <w:t xml:space="preserve"> n de la </w:t>
      </w:r>
      <w:proofErr w:type="spellStart"/>
      <w:r w:rsidR="00B94977" w:rsidRPr="009D0544">
        <w:t>sèrie</w:t>
      </w:r>
      <w:proofErr w:type="spellEnd"/>
      <w:r w:rsidR="00B94977" w:rsidRPr="009D0544">
        <w:t xml:space="preserve"> de Fibonacci. </w:t>
      </w:r>
      <w:proofErr w:type="spellStart"/>
      <w:r w:rsidR="00B94977" w:rsidRPr="009D0544">
        <w:t>Aquesta</w:t>
      </w:r>
      <w:proofErr w:type="spellEnd"/>
      <w:r w:rsidR="00B94977" w:rsidRPr="009D0544">
        <w:t xml:space="preserve"> </w:t>
      </w:r>
      <w:proofErr w:type="spellStart"/>
      <w:r w:rsidR="00B94977" w:rsidRPr="009D0544">
        <w:t>sèrie</w:t>
      </w:r>
      <w:proofErr w:type="spellEnd"/>
      <w:r w:rsidR="00B94977" w:rsidRPr="009D0544">
        <w:t xml:space="preserve"> </w:t>
      </w:r>
      <w:proofErr w:type="spellStart"/>
      <w:r w:rsidR="00B94977" w:rsidRPr="009D0544">
        <w:t>està</w:t>
      </w:r>
      <w:proofErr w:type="spellEnd"/>
      <w:r w:rsidR="00B94977" w:rsidRPr="009D0544">
        <w:t xml:space="preserve"> </w:t>
      </w:r>
      <w:proofErr w:type="spellStart"/>
      <w:r w:rsidR="00B94977" w:rsidRPr="009D0544">
        <w:t>composada</w:t>
      </w:r>
      <w:proofErr w:type="spellEnd"/>
      <w:r w:rsidR="00B94977" w:rsidRPr="009D0544">
        <w:t xml:space="preserve"> de la </w:t>
      </w:r>
      <w:proofErr w:type="spellStart"/>
      <w:r w:rsidR="00B94977" w:rsidRPr="009D0544">
        <w:t>següent</w:t>
      </w:r>
      <w:proofErr w:type="spellEnd"/>
      <w:r w:rsidR="00B94977" w:rsidRPr="009D0544">
        <w:t xml:space="preserve"> manera:</w:t>
      </w:r>
    </w:p>
    <w:p w14:paraId="69AAA81F" w14:textId="77777777" w:rsidR="00C35E67" w:rsidRDefault="00C35E67" w:rsidP="00C35E67">
      <w:pPr>
        <w:pStyle w:val="exemple"/>
      </w:pPr>
      <w:r>
        <w:t>n:11</w:t>
      </w:r>
    </w:p>
    <w:p w14:paraId="5300914A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1</w:t>
      </w:r>
      <w:r w:rsidRPr="00752676">
        <w:t xml:space="preserve"> = 0;</w:t>
      </w:r>
    </w:p>
    <w:p w14:paraId="57D2B087" w14:textId="77777777" w:rsidR="00C35E67" w:rsidRPr="00752676" w:rsidRDefault="00C35E67" w:rsidP="00C35E67">
      <w:pPr>
        <w:pStyle w:val="exemple"/>
      </w:pPr>
      <w:r w:rsidRPr="00752676">
        <w:t>F</w:t>
      </w:r>
      <w:r w:rsidRPr="00752676">
        <w:rPr>
          <w:vertAlign w:val="subscript"/>
        </w:rPr>
        <w:t>2</w:t>
      </w:r>
      <w:r w:rsidRPr="00752676">
        <w:t xml:space="preserve"> = 1;</w:t>
      </w:r>
    </w:p>
    <w:p w14:paraId="48CB136B" w14:textId="77777777" w:rsidR="00C35E67" w:rsidRPr="00752676" w:rsidRDefault="00C35E67" w:rsidP="00C35E67">
      <w:pPr>
        <w:pStyle w:val="exemple"/>
      </w:pPr>
      <w:proofErr w:type="spellStart"/>
      <w:r w:rsidRPr="00752676">
        <w:t>F</w:t>
      </w:r>
      <w:r w:rsidRPr="00752676">
        <w:rPr>
          <w:vertAlign w:val="subscript"/>
        </w:rPr>
        <w:t>n</w:t>
      </w:r>
      <w:proofErr w:type="spellEnd"/>
      <w:r w:rsidRPr="00752676">
        <w:t xml:space="preserve"> = F</w:t>
      </w:r>
      <w:r w:rsidRPr="00752676">
        <w:rPr>
          <w:vertAlign w:val="subscript"/>
        </w:rPr>
        <w:t xml:space="preserve">n-1 </w:t>
      </w:r>
      <w:r w:rsidRPr="00752676">
        <w:t>+ F</w:t>
      </w:r>
      <w:r w:rsidRPr="00752676">
        <w:rPr>
          <w:vertAlign w:val="subscript"/>
        </w:rPr>
        <w:t>n-2</w:t>
      </w:r>
      <w:r w:rsidRPr="00752676">
        <w:t>;</w:t>
      </w:r>
    </w:p>
    <w:p w14:paraId="31B4CAAF" w14:textId="77777777" w:rsidR="00C35E67" w:rsidRPr="00752676" w:rsidRDefault="00C35E67" w:rsidP="00C35E67">
      <w:pPr>
        <w:pStyle w:val="exemple"/>
      </w:pPr>
      <w:r w:rsidRPr="00752676">
        <w:t>Aquesta sèrie és</w:t>
      </w:r>
      <w:r>
        <w:t>: 0,1,1,2,3,5,8,13,21,34 i 55</w:t>
      </w:r>
    </w:p>
    <w:p w14:paraId="7FD07B1B" w14:textId="77777777" w:rsidR="00C35E67" w:rsidRPr="009D0544" w:rsidRDefault="00C35E67" w:rsidP="00C35E67">
      <w:pPr>
        <w:numPr>
          <w:ilvl w:val="0"/>
          <w:numId w:val="0"/>
        </w:numPr>
        <w:spacing w:before="120" w:after="0"/>
        <w:ind w:left="567"/>
      </w:pPr>
      <w:proofErr w:type="spellStart"/>
      <w:r w:rsidRPr="009D0544">
        <w:t>Com</w:t>
      </w:r>
      <w:proofErr w:type="spellEnd"/>
      <w:r w:rsidRPr="009D0544">
        <w:t xml:space="preserve"> a </w:t>
      </w:r>
      <w:proofErr w:type="spellStart"/>
      <w:r w:rsidRPr="009D0544">
        <w:t>màxim</w:t>
      </w:r>
      <w:proofErr w:type="spellEnd"/>
      <w:r w:rsidRPr="009D0544">
        <w:t xml:space="preserve">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demanarà</w:t>
      </w:r>
      <w:proofErr w:type="spellEnd"/>
      <w:r w:rsidRPr="009D0544">
        <w:t xml:space="preserve"> el </w:t>
      </w:r>
      <w:proofErr w:type="spellStart"/>
      <w:r w:rsidRPr="009D0544">
        <w:t>terme</w:t>
      </w:r>
      <w:proofErr w:type="spellEnd"/>
      <w:r w:rsidRPr="009D0544">
        <w:t xml:space="preserve"> 30. A</w:t>
      </w:r>
      <w:r>
        <w:t>l</w:t>
      </w:r>
      <w:r w:rsidRPr="009D0544">
        <w:t xml:space="preserve"> final del programa </w:t>
      </w:r>
      <w:proofErr w:type="spellStart"/>
      <w:r w:rsidRPr="009D0544">
        <w:t>ens</w:t>
      </w:r>
      <w:proofErr w:type="spellEnd"/>
      <w:r w:rsidRPr="009D0544">
        <w:t xml:space="preserve"> </w:t>
      </w:r>
      <w:proofErr w:type="spellStart"/>
      <w:r w:rsidRPr="009D0544">
        <w:t>haurà</w:t>
      </w:r>
      <w:proofErr w:type="spellEnd"/>
      <w:r w:rsidRPr="009D0544">
        <w:t xml:space="preserve"> de mostrar </w:t>
      </w:r>
      <w:proofErr w:type="spellStart"/>
      <w:r w:rsidRPr="009D0544">
        <w:t>tots</w:t>
      </w:r>
      <w:proofErr w:type="spellEnd"/>
      <w:r w:rsidRPr="009D0544">
        <w:t xml:space="preserve"> </w:t>
      </w:r>
      <w:proofErr w:type="spellStart"/>
      <w:r w:rsidRPr="009D0544">
        <w:t>els</w:t>
      </w:r>
      <w:proofErr w:type="spellEnd"/>
      <w:r w:rsidRPr="009D0544">
        <w:t xml:space="preserve"> termes </w:t>
      </w:r>
      <w:proofErr w:type="spellStart"/>
      <w:r w:rsidRPr="009D0544">
        <w:t>fins</w:t>
      </w:r>
      <w:proofErr w:type="spellEnd"/>
      <w:r w:rsidRPr="009D0544">
        <w:t xml:space="preserve"> al </w:t>
      </w:r>
      <w:proofErr w:type="spellStart"/>
      <w:r w:rsidRPr="009D0544">
        <w:t>terme</w:t>
      </w:r>
      <w:proofErr w:type="spellEnd"/>
      <w:r>
        <w:t xml:space="preserve"> número</w:t>
      </w:r>
      <w:r w:rsidRPr="009D0544">
        <w:t xml:space="preserve"> n </w:t>
      </w:r>
      <w:proofErr w:type="spellStart"/>
      <w:r w:rsidRPr="009D0544">
        <w:t>introduït</w:t>
      </w:r>
      <w:proofErr w:type="spellEnd"/>
      <w:r w:rsidRPr="009D0544">
        <w:t xml:space="preserve"> per </w:t>
      </w:r>
      <w:proofErr w:type="spellStart"/>
      <w:r w:rsidRPr="009D0544">
        <w:t>l’usuari</w:t>
      </w:r>
      <w:proofErr w:type="spellEnd"/>
      <w:r>
        <w:t>.</w:t>
      </w:r>
    </w:p>
    <w:p w14:paraId="7C0FAB59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14E434C1" wp14:editId="11C88205">
            <wp:extent cx="5603443" cy="861469"/>
            <wp:effectExtent l="19050" t="1905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7170" cy="865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6EF2" w14:textId="77777777" w:rsidR="00C35E67" w:rsidRDefault="00C35E67" w:rsidP="00C35E67">
      <w:pPr>
        <w:numPr>
          <w:ilvl w:val="0"/>
          <w:numId w:val="0"/>
        </w:numPr>
        <w:ind w:left="567"/>
      </w:pPr>
      <w:r>
        <w:rPr>
          <w:noProof/>
          <w:lang w:eastAsia="es-ES"/>
        </w:rPr>
        <w:drawing>
          <wp:inline distT="0" distB="0" distL="0" distR="0" wp14:anchorId="5430AC3E" wp14:editId="6A4CA9BA">
            <wp:extent cx="3167481" cy="609363"/>
            <wp:effectExtent l="19050" t="1905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0570" cy="613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5E5E5" w14:textId="77777777" w:rsidR="00C35E67" w:rsidRDefault="00C35E67" w:rsidP="00C35E67">
      <w:pPr>
        <w:numPr>
          <w:ilvl w:val="0"/>
          <w:numId w:val="21"/>
        </w:numPr>
        <w:rPr>
          <w:lang w:val="ca-ES"/>
        </w:rPr>
      </w:pPr>
      <w:r w:rsidRPr="0054343F">
        <w:rPr>
          <w:lang w:val="ca-ES"/>
        </w:rPr>
        <w:lastRenderedPageBreak/>
        <w:t xml:space="preserve">Defineix dos vectors i cal </w:t>
      </w:r>
      <w:r>
        <w:rPr>
          <w:lang w:val="ca-ES"/>
        </w:rPr>
        <w:t>comprov</w:t>
      </w:r>
      <w:r w:rsidRPr="0054343F">
        <w:rPr>
          <w:lang w:val="ca-ES"/>
        </w:rPr>
        <w:t xml:space="preserve">ar si tots els valors del primer vector </w:t>
      </w:r>
      <w:r>
        <w:rPr>
          <w:lang w:val="ca-ES"/>
        </w:rPr>
        <w:t>esta</w:t>
      </w:r>
      <w:r w:rsidRPr="0054343F">
        <w:rPr>
          <w:lang w:val="ca-ES"/>
        </w:rPr>
        <w:t xml:space="preserve">n dins del segon vector. Els dos vectors tindran una capacitat </w:t>
      </w:r>
      <w:r>
        <w:rPr>
          <w:lang w:val="ca-ES"/>
        </w:rPr>
        <w:t>mà</w:t>
      </w:r>
      <w:r w:rsidRPr="0054343F">
        <w:rPr>
          <w:lang w:val="ca-ES"/>
        </w:rPr>
        <w:t>xima de 10 elements. Es demanarà a l’usuari quants elements vol omplir tant del primer com del segon vector.</w:t>
      </w:r>
    </w:p>
    <w:p w14:paraId="7F5173EE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72D975B5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1B859186" w14:textId="77777777" w:rsidR="00037743" w:rsidRPr="0054343F" w:rsidRDefault="00037743" w:rsidP="00037743">
      <w:pPr>
        <w:pStyle w:val="exemple"/>
      </w:pPr>
      <w:r w:rsidRPr="0054343F">
        <w:t>b:2,2,4,4,7,5</w:t>
      </w:r>
    </w:p>
    <w:p w14:paraId="6E2C8364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3CB978A2" w14:textId="77777777" w:rsidR="00037743" w:rsidRDefault="009320BC" w:rsidP="00037743">
      <w:pPr>
        <w:pStyle w:val="exemple"/>
      </w:pPr>
      <w:r>
        <w:pict w14:anchorId="07A37343">
          <v:rect id="_x0000_i1026" style="width:0;height:1.5pt" o:hralign="center" o:hrstd="t" o:hr="t" fillcolor="#a0a0a0" stroked="f"/>
        </w:pict>
      </w:r>
    </w:p>
    <w:p w14:paraId="4D5F7914" w14:textId="77777777" w:rsidR="00037743" w:rsidRPr="0054343F" w:rsidRDefault="00037743" w:rsidP="00037743">
      <w:pPr>
        <w:pStyle w:val="exemple"/>
      </w:pPr>
      <w:r w:rsidRPr="0054343F">
        <w:t>Exemple 3,6</w:t>
      </w:r>
    </w:p>
    <w:p w14:paraId="62B4C02B" w14:textId="77777777" w:rsidR="00037743" w:rsidRPr="0054343F" w:rsidRDefault="00037743" w:rsidP="00037743">
      <w:pPr>
        <w:pStyle w:val="exemple"/>
      </w:pPr>
      <w:r w:rsidRPr="0054343F">
        <w:t>a:2,4,5</w:t>
      </w:r>
    </w:p>
    <w:p w14:paraId="4B3D0B89" w14:textId="77777777" w:rsidR="00037743" w:rsidRPr="0054343F" w:rsidRDefault="00037743" w:rsidP="00037743">
      <w:pPr>
        <w:pStyle w:val="exemple"/>
      </w:pPr>
      <w:r>
        <w:t>b:2,2,4,4,7,2</w:t>
      </w:r>
    </w:p>
    <w:p w14:paraId="7FF05F68" w14:textId="77777777" w:rsidR="00037743" w:rsidRDefault="00037743" w:rsidP="00037743">
      <w:pPr>
        <w:pStyle w:val="exemple"/>
      </w:pPr>
      <w:r w:rsidRPr="0054343F">
        <w:t xml:space="preserve">Resposta: Tots els valors d’a </w:t>
      </w:r>
      <w:r>
        <w:t xml:space="preserve">no </w:t>
      </w:r>
      <w:proofErr w:type="spellStart"/>
      <w:r w:rsidRPr="0054343F">
        <w:t>están</w:t>
      </w:r>
      <w:proofErr w:type="spellEnd"/>
      <w:r w:rsidRPr="0054343F">
        <w:t xml:space="preserve"> en b</w:t>
      </w:r>
    </w:p>
    <w:p w14:paraId="4389146A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eliminar el </w:t>
      </w:r>
      <w:proofErr w:type="spellStart"/>
      <w:r w:rsidRPr="00037743">
        <w:t>contingut</w:t>
      </w:r>
      <w:proofErr w:type="spellEnd"/>
      <w:r w:rsidRPr="00037743">
        <w:t xml:space="preserve"> de la </w:t>
      </w:r>
      <w:proofErr w:type="spellStart"/>
      <w:r w:rsidRPr="00037743">
        <w:t>casella</w:t>
      </w:r>
      <w:proofErr w:type="spellEnd"/>
      <w:r w:rsidRPr="00037743">
        <w:t xml:space="preserve"> 2;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Cal controlar el </w:t>
      </w:r>
      <w:proofErr w:type="spellStart"/>
      <w:r>
        <w:t>cas</w:t>
      </w:r>
      <w:proofErr w:type="spellEnd"/>
      <w:r>
        <w:t xml:space="preserve"> que el vector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buit</w:t>
      </w:r>
      <w:proofErr w:type="spellEnd"/>
      <w:r>
        <w:t>.</w:t>
      </w:r>
    </w:p>
    <w:p w14:paraId="7CE0F541" w14:textId="77777777" w:rsidR="00037743" w:rsidRPr="00037743" w:rsidRDefault="00037743" w:rsidP="00037743">
      <w:pPr>
        <w:numPr>
          <w:ilvl w:val="0"/>
          <w:numId w:val="21"/>
        </w:numPr>
      </w:pPr>
      <w:r w:rsidRPr="00037743">
        <w:t xml:space="preserve">Definir un vector de 8 </w:t>
      </w:r>
      <w:proofErr w:type="spellStart"/>
      <w:r w:rsidRPr="00037743">
        <w:t>caselles</w:t>
      </w:r>
      <w:proofErr w:type="spellEnd"/>
      <w:r w:rsidRPr="00037743">
        <w:t xml:space="preserve">, i </w:t>
      </w:r>
      <w:proofErr w:type="spellStart"/>
      <w:r w:rsidRPr="00037743">
        <w:t>omplir</w:t>
      </w:r>
      <w:proofErr w:type="spellEnd"/>
      <w:r w:rsidRPr="00037743">
        <w:t xml:space="preserve"> </w:t>
      </w:r>
      <w:proofErr w:type="spellStart"/>
      <w:r w:rsidRPr="00037743">
        <w:t>només</w:t>
      </w:r>
      <w:proofErr w:type="spellEnd"/>
      <w:r w:rsidRPr="00037743">
        <w:t xml:space="preserve"> les 6 </w:t>
      </w:r>
      <w:proofErr w:type="spellStart"/>
      <w:r w:rsidRPr="00037743">
        <w:t>primeres</w:t>
      </w:r>
      <w:proofErr w:type="spellEnd"/>
      <w:r w:rsidRPr="00037743">
        <w:t xml:space="preserve">. </w:t>
      </w:r>
      <w:proofErr w:type="spellStart"/>
      <w:r w:rsidRPr="00037743">
        <w:t>Posteriorment</w:t>
      </w:r>
      <w:proofErr w:type="spellEnd"/>
      <w:r w:rsidRPr="00037743">
        <w:t xml:space="preserve"> </w:t>
      </w:r>
      <w:proofErr w:type="spellStart"/>
      <w:r w:rsidRPr="00037743">
        <w:t>insereix</w:t>
      </w:r>
      <w:proofErr w:type="spellEnd"/>
      <w:r w:rsidRPr="00037743">
        <w:t xml:space="preserve"> a la </w:t>
      </w:r>
      <w:proofErr w:type="spellStart"/>
      <w:r w:rsidRPr="00037743">
        <w:t>posició</w:t>
      </w:r>
      <w:proofErr w:type="spellEnd"/>
      <w:r w:rsidRPr="00037743">
        <w:t xml:space="preserve"> 3 el valor de 1; </w:t>
      </w:r>
      <w:proofErr w:type="spellStart"/>
      <w:r w:rsidRPr="00037743">
        <w:t>tot</w:t>
      </w:r>
      <w:proofErr w:type="spellEnd"/>
      <w:r w:rsidRPr="00037743">
        <w:t xml:space="preserve"> </w:t>
      </w:r>
      <w:proofErr w:type="spellStart"/>
      <w:r w:rsidRPr="00037743">
        <w:t>desplaçant</w:t>
      </w:r>
      <w:proofErr w:type="spellEnd"/>
      <w:r w:rsidRPr="00037743">
        <w:t xml:space="preserve"> el </w:t>
      </w:r>
      <w:proofErr w:type="spellStart"/>
      <w:r w:rsidRPr="00037743">
        <w:t>contingut</w:t>
      </w:r>
      <w:proofErr w:type="spellEnd"/>
      <w:r w:rsidRPr="00037743">
        <w:t xml:space="preserve"> de la resta de les </w:t>
      </w:r>
      <w:proofErr w:type="spellStart"/>
      <w:r w:rsidRPr="00037743">
        <w:t>caselles</w:t>
      </w:r>
      <w:proofErr w:type="spellEnd"/>
      <w:r w:rsidRPr="00037743">
        <w:t xml:space="preserve"> </w:t>
      </w:r>
      <w:proofErr w:type="spellStart"/>
      <w:r w:rsidRPr="00037743">
        <w:t>cap</w:t>
      </w:r>
      <w:proofErr w:type="spellEnd"/>
      <w:r w:rsidRPr="00037743">
        <w:t xml:space="preserve"> a </w:t>
      </w:r>
      <w:proofErr w:type="spellStart"/>
      <w:r w:rsidRPr="00037743">
        <w:t>l’esquerra</w:t>
      </w:r>
      <w:proofErr w:type="spellEnd"/>
      <w:r>
        <w:t xml:space="preserve">. </w:t>
      </w:r>
      <w:proofErr w:type="spellStart"/>
      <w:r>
        <w:t>Recorda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si el vector </w:t>
      </w:r>
      <w:proofErr w:type="spellStart"/>
      <w:r>
        <w:t>està</w:t>
      </w:r>
      <w:proofErr w:type="spellEnd"/>
      <w:r>
        <w:t xml:space="preserve"> ple.</w:t>
      </w:r>
    </w:p>
    <w:p w14:paraId="5D2DBB25" w14:textId="77777777" w:rsidR="006B6B51" w:rsidRDefault="006B6B51">
      <w:pPr>
        <w:numPr>
          <w:ilvl w:val="0"/>
          <w:numId w:val="0"/>
        </w:numPr>
        <w:autoSpaceDE/>
        <w:autoSpaceDN/>
        <w:adjustRightInd/>
        <w:spacing w:before="0" w:line="264" w:lineRule="auto"/>
        <w:jc w:val="left"/>
      </w:pPr>
    </w:p>
    <w:sectPr w:rsidR="006B6B51" w:rsidSect="00EA6785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B787" w14:textId="77777777" w:rsidR="008B7329" w:rsidRDefault="008B7329" w:rsidP="00134183">
      <w:pPr>
        <w:spacing w:before="0" w:after="0" w:line="240" w:lineRule="auto"/>
      </w:pPr>
      <w:r>
        <w:separator/>
      </w:r>
    </w:p>
  </w:endnote>
  <w:endnote w:type="continuationSeparator" w:id="0">
    <w:p w14:paraId="36E295A7" w14:textId="77777777" w:rsidR="008B7329" w:rsidRDefault="008B7329" w:rsidP="001341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154D" w14:textId="77777777" w:rsidR="002D70B8" w:rsidRPr="00174C82" w:rsidRDefault="002D70B8" w:rsidP="006C03B1">
    <w:pPr>
      <w:pStyle w:val="Piedepgina"/>
      <w:numPr>
        <w:ilvl w:val="0"/>
        <w:numId w:val="0"/>
      </w:numPr>
      <w:tabs>
        <w:tab w:val="clear" w:pos="8504"/>
        <w:tab w:val="right" w:pos="9356"/>
      </w:tabs>
      <w:rPr>
        <w:sz w:val="20"/>
      </w:rPr>
    </w:pPr>
    <w:r w:rsidRPr="00174C82">
      <w:rPr>
        <w:sz w:val="20"/>
      </w:rPr>
      <w:t xml:space="preserve">Dossier </w:t>
    </w:r>
    <w:proofErr w:type="spellStart"/>
    <w:r w:rsidRPr="00174C82">
      <w:rPr>
        <w:sz w:val="20"/>
      </w:rPr>
      <w:t>Exercicis</w:t>
    </w:r>
    <w:proofErr w:type="spellEnd"/>
    <w:r w:rsidRPr="00174C82">
      <w:rPr>
        <w:sz w:val="20"/>
      </w:rPr>
      <w:t xml:space="preserve"> </w:t>
    </w:r>
    <w:proofErr w:type="spellStart"/>
    <w:r w:rsidRPr="00174C82">
      <w:rPr>
        <w:sz w:val="20"/>
      </w:rPr>
      <w:t>Programació</w:t>
    </w:r>
    <w:proofErr w:type="spellEnd"/>
    <w:r w:rsidRPr="00174C82">
      <w:rPr>
        <w:sz w:val="20"/>
      </w:rPr>
      <w:t xml:space="preserve"> (M3 UF1)</w:t>
    </w:r>
    <w:r w:rsidRPr="00174C82">
      <w:rPr>
        <w:sz w:val="20"/>
      </w:rPr>
      <w:tab/>
    </w:r>
    <w:r>
      <w:rPr>
        <w:sz w:val="20"/>
      </w:rPr>
      <w:tab/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PAGE  \* Arabic  \* MERGEFORMAT</w:instrText>
    </w:r>
    <w:r w:rsidRPr="00174C82">
      <w:rPr>
        <w:bCs/>
        <w:sz w:val="20"/>
      </w:rPr>
      <w:fldChar w:fldCharType="separate"/>
    </w:r>
    <w:r w:rsidR="00037743">
      <w:rPr>
        <w:bCs/>
        <w:noProof/>
        <w:sz w:val="20"/>
      </w:rPr>
      <w:t>38</w:t>
    </w:r>
    <w:r w:rsidRPr="00174C82">
      <w:rPr>
        <w:bCs/>
        <w:sz w:val="20"/>
      </w:rPr>
      <w:fldChar w:fldCharType="end"/>
    </w:r>
    <w:r w:rsidRPr="00174C82">
      <w:rPr>
        <w:sz w:val="20"/>
      </w:rPr>
      <w:t>/</w:t>
    </w:r>
    <w:r w:rsidRPr="00174C82">
      <w:rPr>
        <w:bCs/>
        <w:sz w:val="20"/>
      </w:rPr>
      <w:fldChar w:fldCharType="begin"/>
    </w:r>
    <w:r w:rsidRPr="00174C82">
      <w:rPr>
        <w:bCs/>
        <w:sz w:val="20"/>
      </w:rPr>
      <w:instrText>NUMPAGES  \* Arabic  \* MERGEFORMAT</w:instrText>
    </w:r>
    <w:r w:rsidRPr="00174C82">
      <w:rPr>
        <w:bCs/>
        <w:sz w:val="20"/>
      </w:rPr>
      <w:fldChar w:fldCharType="separate"/>
    </w:r>
    <w:r w:rsidR="00037743">
      <w:rPr>
        <w:bCs/>
        <w:noProof/>
        <w:sz w:val="20"/>
      </w:rPr>
      <w:t>41</w:t>
    </w:r>
    <w:r w:rsidRPr="00174C8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016" w14:textId="77777777" w:rsidR="008B7329" w:rsidRDefault="008B7329" w:rsidP="00134183">
      <w:pPr>
        <w:spacing w:before="0" w:after="0" w:line="240" w:lineRule="auto"/>
      </w:pPr>
      <w:r>
        <w:separator/>
      </w:r>
    </w:p>
  </w:footnote>
  <w:footnote w:type="continuationSeparator" w:id="0">
    <w:p w14:paraId="1C1A2713" w14:textId="77777777" w:rsidR="008B7329" w:rsidRDefault="008B7329" w:rsidP="001341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7B56" w14:textId="77777777" w:rsidR="002D70B8" w:rsidRDefault="002D70B8" w:rsidP="006C03B1">
    <w:pPr>
      <w:pStyle w:val="Encabezado"/>
      <w:numPr>
        <w:ilvl w:val="0"/>
        <w:numId w:val="0"/>
      </w:numPr>
      <w:ind w:left="567" w:hanging="567"/>
    </w:pPr>
    <w:r>
      <w:rPr>
        <w:noProof/>
        <w:lang w:eastAsia="es-ES"/>
      </w:rPr>
      <w:drawing>
        <wp:inline distT="0" distB="0" distL="0" distR="0" wp14:anchorId="4EE5A211" wp14:editId="5A873F44">
          <wp:extent cx="820732" cy="348253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_educe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511" cy="357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26F0"/>
    <w:multiLevelType w:val="hybridMultilevel"/>
    <w:tmpl w:val="D7DCA59A"/>
    <w:lvl w:ilvl="0" w:tplc="8B4E9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20F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EC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0C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6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2B9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EA6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C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E2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01937"/>
    <w:multiLevelType w:val="hybridMultilevel"/>
    <w:tmpl w:val="EBA269B2"/>
    <w:lvl w:ilvl="0" w:tplc="68DAF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6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6F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AA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0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A3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55594C"/>
    <w:multiLevelType w:val="hybridMultilevel"/>
    <w:tmpl w:val="292E21FA"/>
    <w:lvl w:ilvl="0" w:tplc="FE50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AA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A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A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04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A7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A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45149"/>
    <w:multiLevelType w:val="hybridMultilevel"/>
    <w:tmpl w:val="25E6547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B65FCE"/>
    <w:multiLevelType w:val="hybridMultilevel"/>
    <w:tmpl w:val="78E428B8"/>
    <w:lvl w:ilvl="0" w:tplc="A6B4FBB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4C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658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6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AC8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267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8D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8A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62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23EDF"/>
    <w:multiLevelType w:val="hybridMultilevel"/>
    <w:tmpl w:val="ADBECC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615D5"/>
    <w:multiLevelType w:val="hybridMultilevel"/>
    <w:tmpl w:val="81B0C9A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A052B6"/>
    <w:multiLevelType w:val="hybridMultilevel"/>
    <w:tmpl w:val="57B880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3975A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925DFA"/>
    <w:multiLevelType w:val="hybridMultilevel"/>
    <w:tmpl w:val="9BBE74C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E20C7"/>
    <w:multiLevelType w:val="hybridMultilevel"/>
    <w:tmpl w:val="D03AD2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6A2EE02E">
      <w:start w:val="1"/>
      <w:numFmt w:val="lowerLetter"/>
      <w:lvlText w:val="%3)"/>
      <w:lvlJc w:val="left"/>
      <w:pPr>
        <w:ind w:left="1665" w:hanging="45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2F1943"/>
    <w:multiLevelType w:val="hybridMultilevel"/>
    <w:tmpl w:val="2D4AE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8492C"/>
    <w:multiLevelType w:val="hybridMultilevel"/>
    <w:tmpl w:val="C4C66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371BE"/>
    <w:multiLevelType w:val="hybridMultilevel"/>
    <w:tmpl w:val="A52862B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33471F"/>
    <w:multiLevelType w:val="hybridMultilevel"/>
    <w:tmpl w:val="89EE1788"/>
    <w:lvl w:ilvl="0" w:tplc="15BC29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2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DE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E3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7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9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0E4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186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B00FC"/>
    <w:multiLevelType w:val="hybridMultilevel"/>
    <w:tmpl w:val="0346FAE2"/>
    <w:lvl w:ilvl="0" w:tplc="4D8C65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5A4D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D28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C6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96C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080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8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6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343B86"/>
    <w:multiLevelType w:val="hybridMultilevel"/>
    <w:tmpl w:val="7650791C"/>
    <w:lvl w:ilvl="0" w:tplc="9D101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0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EC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6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83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8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A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BA39D9"/>
    <w:multiLevelType w:val="hybridMultilevel"/>
    <w:tmpl w:val="EA9E7500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0C30593"/>
    <w:multiLevelType w:val="hybridMultilevel"/>
    <w:tmpl w:val="FD928DB4"/>
    <w:lvl w:ilvl="0" w:tplc="B0AC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6A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C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2E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23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C9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6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1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D840D2"/>
    <w:multiLevelType w:val="multilevel"/>
    <w:tmpl w:val="EEC0F69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9A30917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0922BF"/>
    <w:multiLevelType w:val="hybridMultilevel"/>
    <w:tmpl w:val="78BEA1F0"/>
    <w:lvl w:ilvl="0" w:tplc="FDB009E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2F34E53"/>
    <w:multiLevelType w:val="multilevel"/>
    <w:tmpl w:val="4086A73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D53B3D"/>
    <w:multiLevelType w:val="hybridMultilevel"/>
    <w:tmpl w:val="618A4F38"/>
    <w:lvl w:ilvl="0" w:tplc="83E678C6">
      <w:start w:val="1"/>
      <w:numFmt w:val="decimal"/>
      <w:pStyle w:val="Normal"/>
      <w:lvlText w:val="%1."/>
      <w:lvlJc w:val="left"/>
      <w:pPr>
        <w:ind w:left="1068" w:hanging="360"/>
      </w:pPr>
      <w:rPr>
        <w:lang w:val="es-ES"/>
      </w:rPr>
    </w:lvl>
    <w:lvl w:ilvl="1" w:tplc="0C0A0019">
      <w:start w:val="1"/>
      <w:numFmt w:val="lowerLetter"/>
      <w:pStyle w:val="Subttulo"/>
      <w:lvlText w:val="%2."/>
      <w:lvlJc w:val="left"/>
      <w:pPr>
        <w:ind w:left="1079" w:hanging="360"/>
      </w:pPr>
    </w:lvl>
    <w:lvl w:ilvl="2" w:tplc="0C0A001B" w:tentative="1">
      <w:start w:val="1"/>
      <w:numFmt w:val="lowerRoman"/>
      <w:lvlText w:val="%3."/>
      <w:lvlJc w:val="right"/>
      <w:pPr>
        <w:ind w:left="1799" w:hanging="180"/>
      </w:pPr>
    </w:lvl>
    <w:lvl w:ilvl="3" w:tplc="0C0A000F" w:tentative="1">
      <w:start w:val="1"/>
      <w:numFmt w:val="decimal"/>
      <w:lvlText w:val="%4."/>
      <w:lvlJc w:val="left"/>
      <w:pPr>
        <w:ind w:left="2519" w:hanging="360"/>
      </w:pPr>
    </w:lvl>
    <w:lvl w:ilvl="4" w:tplc="0C0A0019" w:tentative="1">
      <w:start w:val="1"/>
      <w:numFmt w:val="lowerLetter"/>
      <w:lvlText w:val="%5."/>
      <w:lvlJc w:val="left"/>
      <w:pPr>
        <w:ind w:left="3239" w:hanging="360"/>
      </w:pPr>
    </w:lvl>
    <w:lvl w:ilvl="5" w:tplc="0C0A001B" w:tentative="1">
      <w:start w:val="1"/>
      <w:numFmt w:val="lowerRoman"/>
      <w:lvlText w:val="%6."/>
      <w:lvlJc w:val="right"/>
      <w:pPr>
        <w:ind w:left="3959" w:hanging="180"/>
      </w:pPr>
    </w:lvl>
    <w:lvl w:ilvl="6" w:tplc="0C0A000F" w:tentative="1">
      <w:start w:val="1"/>
      <w:numFmt w:val="decimal"/>
      <w:lvlText w:val="%7."/>
      <w:lvlJc w:val="left"/>
      <w:pPr>
        <w:ind w:left="4679" w:hanging="360"/>
      </w:pPr>
    </w:lvl>
    <w:lvl w:ilvl="7" w:tplc="0C0A0019" w:tentative="1">
      <w:start w:val="1"/>
      <w:numFmt w:val="lowerLetter"/>
      <w:lvlText w:val="%8."/>
      <w:lvlJc w:val="left"/>
      <w:pPr>
        <w:ind w:left="5399" w:hanging="360"/>
      </w:pPr>
    </w:lvl>
    <w:lvl w:ilvl="8" w:tplc="0C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4" w15:restartNumberingAfterBreak="0">
    <w:nsid w:val="65303C10"/>
    <w:multiLevelType w:val="hybridMultilevel"/>
    <w:tmpl w:val="C3507F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C6C33"/>
    <w:multiLevelType w:val="hybridMultilevel"/>
    <w:tmpl w:val="5C1E54BE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AE499C"/>
    <w:multiLevelType w:val="hybridMultilevel"/>
    <w:tmpl w:val="507E5CDA"/>
    <w:lvl w:ilvl="0" w:tplc="FDB00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3129A"/>
    <w:multiLevelType w:val="multilevel"/>
    <w:tmpl w:val="BC0CCF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F170224"/>
    <w:multiLevelType w:val="multilevel"/>
    <w:tmpl w:val="821CDA5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B72F6"/>
    <w:multiLevelType w:val="hybridMultilevel"/>
    <w:tmpl w:val="1E560C92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25C3D"/>
    <w:multiLevelType w:val="multilevel"/>
    <w:tmpl w:val="CF0CB5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3821E28"/>
    <w:multiLevelType w:val="multilevel"/>
    <w:tmpl w:val="520E74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3"/>
  </w:num>
  <w:num w:numId="2">
    <w:abstractNumId w:val="28"/>
  </w:num>
  <w:num w:numId="3">
    <w:abstractNumId w:val="23"/>
    <w:lvlOverride w:ilvl="0">
      <w:startOverride w:val="1"/>
    </w:lvlOverride>
  </w:num>
  <w:num w:numId="4">
    <w:abstractNumId w:val="21"/>
  </w:num>
  <w:num w:numId="5">
    <w:abstractNumId w:val="3"/>
  </w:num>
  <w:num w:numId="6">
    <w:abstractNumId w:val="23"/>
    <w:lvlOverride w:ilvl="0">
      <w:startOverride w:val="1"/>
    </w:lvlOverride>
  </w:num>
  <w:num w:numId="7">
    <w:abstractNumId w:val="10"/>
  </w:num>
  <w:num w:numId="8">
    <w:abstractNumId w:val="5"/>
  </w:num>
  <w:num w:numId="9">
    <w:abstractNumId w:val="11"/>
  </w:num>
  <w:num w:numId="10">
    <w:abstractNumId w:val="24"/>
  </w:num>
  <w:num w:numId="11">
    <w:abstractNumId w:val="7"/>
  </w:num>
  <w:num w:numId="12">
    <w:abstractNumId w:val="9"/>
  </w:num>
  <w:num w:numId="13">
    <w:abstractNumId w:val="29"/>
  </w:num>
  <w:num w:numId="14">
    <w:abstractNumId w:val="27"/>
  </w:num>
  <w:num w:numId="15">
    <w:abstractNumId w:val="31"/>
  </w:num>
  <w:num w:numId="16">
    <w:abstractNumId w:val="13"/>
  </w:num>
  <w:num w:numId="17">
    <w:abstractNumId w:val="6"/>
  </w:num>
  <w:num w:numId="18">
    <w:abstractNumId w:val="30"/>
  </w:num>
  <w:num w:numId="19">
    <w:abstractNumId w:val="26"/>
  </w:num>
  <w:num w:numId="20">
    <w:abstractNumId w:val="19"/>
  </w:num>
  <w:num w:numId="21">
    <w:abstractNumId w:val="22"/>
  </w:num>
  <w:num w:numId="22">
    <w:abstractNumId w:val="23"/>
    <w:lvlOverride w:ilvl="0">
      <w:startOverride w:val="1"/>
    </w:lvlOverride>
  </w:num>
  <w:num w:numId="23">
    <w:abstractNumId w:val="20"/>
  </w:num>
  <w:num w:numId="24">
    <w:abstractNumId w:val="8"/>
  </w:num>
  <w:num w:numId="25">
    <w:abstractNumId w:val="23"/>
  </w:num>
  <w:num w:numId="26">
    <w:abstractNumId w:val="25"/>
  </w:num>
  <w:num w:numId="27">
    <w:abstractNumId w:val="12"/>
  </w:num>
  <w:num w:numId="28">
    <w:abstractNumId w:val="1"/>
  </w:num>
  <w:num w:numId="29">
    <w:abstractNumId w:val="23"/>
    <w:lvlOverride w:ilvl="0">
      <w:startOverride w:val="1"/>
    </w:lvlOverride>
  </w:num>
  <w:num w:numId="30">
    <w:abstractNumId w:val="0"/>
  </w:num>
  <w:num w:numId="31">
    <w:abstractNumId w:val="17"/>
  </w:num>
  <w:num w:numId="32">
    <w:abstractNumId w:val="18"/>
  </w:num>
  <w:num w:numId="33">
    <w:abstractNumId w:val="16"/>
  </w:num>
  <w:num w:numId="34">
    <w:abstractNumId w:val="15"/>
  </w:num>
  <w:num w:numId="35">
    <w:abstractNumId w:val="4"/>
  </w:num>
  <w:num w:numId="36">
    <w:abstractNumId w:val="14"/>
  </w:num>
  <w:num w:numId="37">
    <w:abstractNumId w:val="23"/>
  </w:num>
  <w:num w:numId="38">
    <w:abstractNumId w:val="23"/>
  </w:num>
  <w:num w:numId="39">
    <w:abstractNumId w:val="2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249"/>
    <w:rsid w:val="0000765A"/>
    <w:rsid w:val="00035CFC"/>
    <w:rsid w:val="00037743"/>
    <w:rsid w:val="00040A82"/>
    <w:rsid w:val="00043AB7"/>
    <w:rsid w:val="0005763D"/>
    <w:rsid w:val="0006034D"/>
    <w:rsid w:val="00063A67"/>
    <w:rsid w:val="000666FE"/>
    <w:rsid w:val="00072E83"/>
    <w:rsid w:val="00082EFA"/>
    <w:rsid w:val="00087447"/>
    <w:rsid w:val="000A0935"/>
    <w:rsid w:val="000D6018"/>
    <w:rsid w:val="000E2FFC"/>
    <w:rsid w:val="000E3CC6"/>
    <w:rsid w:val="000E6693"/>
    <w:rsid w:val="000F3BDB"/>
    <w:rsid w:val="0010427D"/>
    <w:rsid w:val="00106A75"/>
    <w:rsid w:val="00107DC6"/>
    <w:rsid w:val="0011276E"/>
    <w:rsid w:val="0012304D"/>
    <w:rsid w:val="00134183"/>
    <w:rsid w:val="00137705"/>
    <w:rsid w:val="00145A4B"/>
    <w:rsid w:val="00161D74"/>
    <w:rsid w:val="00167FDC"/>
    <w:rsid w:val="00174C82"/>
    <w:rsid w:val="00183B80"/>
    <w:rsid w:val="00197345"/>
    <w:rsid w:val="001A0282"/>
    <w:rsid w:val="001A510C"/>
    <w:rsid w:val="001B5705"/>
    <w:rsid w:val="001D65E1"/>
    <w:rsid w:val="001E45BA"/>
    <w:rsid w:val="001F16BF"/>
    <w:rsid w:val="001F2C7A"/>
    <w:rsid w:val="0020182C"/>
    <w:rsid w:val="00213704"/>
    <w:rsid w:val="0022037F"/>
    <w:rsid w:val="00231A92"/>
    <w:rsid w:val="002522AC"/>
    <w:rsid w:val="00256014"/>
    <w:rsid w:val="0027521C"/>
    <w:rsid w:val="00275D57"/>
    <w:rsid w:val="00276EF3"/>
    <w:rsid w:val="00277694"/>
    <w:rsid w:val="0029054A"/>
    <w:rsid w:val="002A4F40"/>
    <w:rsid w:val="002B487F"/>
    <w:rsid w:val="002C6E21"/>
    <w:rsid w:val="002D47ED"/>
    <w:rsid w:val="002D70B8"/>
    <w:rsid w:val="003002C1"/>
    <w:rsid w:val="00305ECA"/>
    <w:rsid w:val="00314BC3"/>
    <w:rsid w:val="00317B46"/>
    <w:rsid w:val="00332D17"/>
    <w:rsid w:val="00335750"/>
    <w:rsid w:val="00336BAD"/>
    <w:rsid w:val="00337DA1"/>
    <w:rsid w:val="00344579"/>
    <w:rsid w:val="003507CD"/>
    <w:rsid w:val="00355E0A"/>
    <w:rsid w:val="00366250"/>
    <w:rsid w:val="00367376"/>
    <w:rsid w:val="00386AAA"/>
    <w:rsid w:val="003A5552"/>
    <w:rsid w:val="003A6451"/>
    <w:rsid w:val="003B70AD"/>
    <w:rsid w:val="003C11A5"/>
    <w:rsid w:val="003C28B2"/>
    <w:rsid w:val="003F65C1"/>
    <w:rsid w:val="00403094"/>
    <w:rsid w:val="004159D5"/>
    <w:rsid w:val="0042242E"/>
    <w:rsid w:val="00436223"/>
    <w:rsid w:val="00436889"/>
    <w:rsid w:val="00443346"/>
    <w:rsid w:val="00454D4B"/>
    <w:rsid w:val="00461009"/>
    <w:rsid w:val="00461BF3"/>
    <w:rsid w:val="00481FD6"/>
    <w:rsid w:val="004A1CA7"/>
    <w:rsid w:val="004D4485"/>
    <w:rsid w:val="004D4FD7"/>
    <w:rsid w:val="00511FA8"/>
    <w:rsid w:val="00522961"/>
    <w:rsid w:val="00535D1E"/>
    <w:rsid w:val="00535D99"/>
    <w:rsid w:val="0055238D"/>
    <w:rsid w:val="00555D3E"/>
    <w:rsid w:val="005A7B42"/>
    <w:rsid w:val="005C29E0"/>
    <w:rsid w:val="005C4D77"/>
    <w:rsid w:val="005E2201"/>
    <w:rsid w:val="005E50DA"/>
    <w:rsid w:val="006071AF"/>
    <w:rsid w:val="0061642A"/>
    <w:rsid w:val="006243B2"/>
    <w:rsid w:val="006257C3"/>
    <w:rsid w:val="00656B74"/>
    <w:rsid w:val="00664FF9"/>
    <w:rsid w:val="00690B51"/>
    <w:rsid w:val="006B6B51"/>
    <w:rsid w:val="006C03B1"/>
    <w:rsid w:val="006C0DEC"/>
    <w:rsid w:val="006D543A"/>
    <w:rsid w:val="006D684F"/>
    <w:rsid w:val="006F3529"/>
    <w:rsid w:val="007029CC"/>
    <w:rsid w:val="00705334"/>
    <w:rsid w:val="00724282"/>
    <w:rsid w:val="0073294C"/>
    <w:rsid w:val="007366B7"/>
    <w:rsid w:val="00740944"/>
    <w:rsid w:val="00744734"/>
    <w:rsid w:val="00764D95"/>
    <w:rsid w:val="0077560A"/>
    <w:rsid w:val="00775AB1"/>
    <w:rsid w:val="007A0499"/>
    <w:rsid w:val="007B0513"/>
    <w:rsid w:val="007C16F1"/>
    <w:rsid w:val="007C1A26"/>
    <w:rsid w:val="007C3C45"/>
    <w:rsid w:val="007E73BC"/>
    <w:rsid w:val="007F1535"/>
    <w:rsid w:val="007F2CEC"/>
    <w:rsid w:val="00817D76"/>
    <w:rsid w:val="00823346"/>
    <w:rsid w:val="00825414"/>
    <w:rsid w:val="0082587A"/>
    <w:rsid w:val="008275A5"/>
    <w:rsid w:val="00830257"/>
    <w:rsid w:val="00840EA5"/>
    <w:rsid w:val="008549D3"/>
    <w:rsid w:val="00863A65"/>
    <w:rsid w:val="00887EF1"/>
    <w:rsid w:val="00891DA0"/>
    <w:rsid w:val="008B6E79"/>
    <w:rsid w:val="008B7329"/>
    <w:rsid w:val="008C23F2"/>
    <w:rsid w:val="008C50CC"/>
    <w:rsid w:val="008D0F78"/>
    <w:rsid w:val="008D2ABF"/>
    <w:rsid w:val="008F211E"/>
    <w:rsid w:val="00905026"/>
    <w:rsid w:val="00905739"/>
    <w:rsid w:val="00910F62"/>
    <w:rsid w:val="00931BBF"/>
    <w:rsid w:val="009320BC"/>
    <w:rsid w:val="00935CB2"/>
    <w:rsid w:val="00950352"/>
    <w:rsid w:val="00956E27"/>
    <w:rsid w:val="00971B51"/>
    <w:rsid w:val="00977E93"/>
    <w:rsid w:val="00981F2F"/>
    <w:rsid w:val="00984DE6"/>
    <w:rsid w:val="00991ED0"/>
    <w:rsid w:val="009B5855"/>
    <w:rsid w:val="009E038E"/>
    <w:rsid w:val="00A30F2A"/>
    <w:rsid w:val="00A3128D"/>
    <w:rsid w:val="00A336EC"/>
    <w:rsid w:val="00A3787E"/>
    <w:rsid w:val="00A43174"/>
    <w:rsid w:val="00A53BBB"/>
    <w:rsid w:val="00A53C03"/>
    <w:rsid w:val="00A60363"/>
    <w:rsid w:val="00A62166"/>
    <w:rsid w:val="00A64865"/>
    <w:rsid w:val="00A70E10"/>
    <w:rsid w:val="00A75235"/>
    <w:rsid w:val="00A7699C"/>
    <w:rsid w:val="00A819D4"/>
    <w:rsid w:val="00AC3910"/>
    <w:rsid w:val="00AD141A"/>
    <w:rsid w:val="00AF45F2"/>
    <w:rsid w:val="00B07D24"/>
    <w:rsid w:val="00B117D5"/>
    <w:rsid w:val="00B253F4"/>
    <w:rsid w:val="00B26F3D"/>
    <w:rsid w:val="00B32822"/>
    <w:rsid w:val="00B345FD"/>
    <w:rsid w:val="00B449DE"/>
    <w:rsid w:val="00B46517"/>
    <w:rsid w:val="00B53A89"/>
    <w:rsid w:val="00B71AED"/>
    <w:rsid w:val="00B810BC"/>
    <w:rsid w:val="00B848D8"/>
    <w:rsid w:val="00B84CF3"/>
    <w:rsid w:val="00B94977"/>
    <w:rsid w:val="00BA2101"/>
    <w:rsid w:val="00BA380E"/>
    <w:rsid w:val="00BA681B"/>
    <w:rsid w:val="00BC7224"/>
    <w:rsid w:val="00BD2C3D"/>
    <w:rsid w:val="00BE16FE"/>
    <w:rsid w:val="00BF4304"/>
    <w:rsid w:val="00C140E8"/>
    <w:rsid w:val="00C35E67"/>
    <w:rsid w:val="00C416D8"/>
    <w:rsid w:val="00C46585"/>
    <w:rsid w:val="00C50EDA"/>
    <w:rsid w:val="00C65635"/>
    <w:rsid w:val="00C67C57"/>
    <w:rsid w:val="00C74479"/>
    <w:rsid w:val="00C779B0"/>
    <w:rsid w:val="00C824C0"/>
    <w:rsid w:val="00C96A75"/>
    <w:rsid w:val="00C97C2B"/>
    <w:rsid w:val="00CA0B35"/>
    <w:rsid w:val="00CB1BCD"/>
    <w:rsid w:val="00CB3DE8"/>
    <w:rsid w:val="00CB4B0F"/>
    <w:rsid w:val="00CB7C40"/>
    <w:rsid w:val="00CC78EF"/>
    <w:rsid w:val="00CE1333"/>
    <w:rsid w:val="00CE3983"/>
    <w:rsid w:val="00CE4CB6"/>
    <w:rsid w:val="00D037E6"/>
    <w:rsid w:val="00D07AA8"/>
    <w:rsid w:val="00D26161"/>
    <w:rsid w:val="00D4115B"/>
    <w:rsid w:val="00D71FE0"/>
    <w:rsid w:val="00D73429"/>
    <w:rsid w:val="00D848BD"/>
    <w:rsid w:val="00DB17B8"/>
    <w:rsid w:val="00DB6D2B"/>
    <w:rsid w:val="00DC5A22"/>
    <w:rsid w:val="00DC672E"/>
    <w:rsid w:val="00DE0667"/>
    <w:rsid w:val="00E116AE"/>
    <w:rsid w:val="00E13512"/>
    <w:rsid w:val="00E14E3D"/>
    <w:rsid w:val="00E2662A"/>
    <w:rsid w:val="00E2687C"/>
    <w:rsid w:val="00E30044"/>
    <w:rsid w:val="00E334DF"/>
    <w:rsid w:val="00E345E4"/>
    <w:rsid w:val="00E51579"/>
    <w:rsid w:val="00E60A2F"/>
    <w:rsid w:val="00E67964"/>
    <w:rsid w:val="00E710C1"/>
    <w:rsid w:val="00E87DD4"/>
    <w:rsid w:val="00EA08B8"/>
    <w:rsid w:val="00EA26A4"/>
    <w:rsid w:val="00EA6785"/>
    <w:rsid w:val="00EC0A20"/>
    <w:rsid w:val="00EC1952"/>
    <w:rsid w:val="00EC444A"/>
    <w:rsid w:val="00EF42B2"/>
    <w:rsid w:val="00EF51F3"/>
    <w:rsid w:val="00F12089"/>
    <w:rsid w:val="00F16FE0"/>
    <w:rsid w:val="00F244A3"/>
    <w:rsid w:val="00F32EDF"/>
    <w:rsid w:val="00F40B3C"/>
    <w:rsid w:val="00F40CEA"/>
    <w:rsid w:val="00F4438F"/>
    <w:rsid w:val="00F56C94"/>
    <w:rsid w:val="00F61617"/>
    <w:rsid w:val="00F7011F"/>
    <w:rsid w:val="00F77E64"/>
    <w:rsid w:val="00F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  <o:rules v:ext="edit">
        <o:r id="V:Rule3" type="connector" idref="#Straight Arrow Connector 32"/>
        <o:r id="V:Rule4" type="connector" idref="#Straight Arrow Connector 48"/>
        <o:r id="V:Rule5" type="connector" idref="#Straight Connector 25"/>
        <o:r id="V:Rule6" type="connector" idref="#Straight Connector 33"/>
        <o:r id="V:Rule7" type="connector" idref="#Straight Connector 26"/>
        <o:r id="V:Rule8" type="connector" idref="#Straight Connector 45"/>
        <o:r id="V:Rule9" type="connector" idref="#Straight Connector 41"/>
      </o:rules>
    </o:shapelayout>
  </w:shapeDefaults>
  <w:decimalSymbol w:val=","/>
  <w:listSeparator w:val=";"/>
  <w14:docId w14:val="1AACFD60"/>
  <w15:docId w15:val="{70ED1360-18F3-44B3-BBDF-9847AE59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B2"/>
    <w:pPr>
      <w:numPr>
        <w:numId w:val="1"/>
      </w:numPr>
      <w:autoSpaceDE w:val="0"/>
      <w:autoSpaceDN w:val="0"/>
      <w:adjustRightInd w:val="0"/>
      <w:spacing w:before="360" w:line="360" w:lineRule="auto"/>
      <w:ind w:left="567" w:hanging="567"/>
      <w:jc w:val="both"/>
    </w:pPr>
    <w:rPr>
      <w:rFonts w:ascii="Verdana" w:hAnsi="Verdana" w:cs="Arial"/>
      <w:color w:val="000000"/>
      <w:sz w:val="22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6785"/>
    <w:pPr>
      <w:keepNext/>
      <w:keepLines/>
      <w:pageBreakBefore/>
      <w:numPr>
        <w:numId w:val="18"/>
      </w:numPr>
      <w:pBdr>
        <w:bottom w:val="single" w:sz="4" w:space="1" w:color="90C226" w:themeColor="accent1"/>
      </w:pBdr>
      <w:spacing w:before="400" w:after="0" w:line="240" w:lineRule="auto"/>
      <w:ind w:left="431" w:hanging="431"/>
      <w:outlineLvl w:val="0"/>
    </w:pPr>
    <w:rPr>
      <w:rFonts w:asciiTheme="majorHAnsi" w:eastAsiaTheme="majorEastAsia" w:hAnsiTheme="majorHAnsi" w:cstheme="majorBidi"/>
      <w:color w:val="90C226" w:themeColor="accen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0249"/>
    <w:pPr>
      <w:keepNext/>
      <w:keepLines/>
      <w:numPr>
        <w:ilvl w:val="1"/>
        <w:numId w:val="18"/>
      </w:numPr>
      <w:spacing w:before="160" w:after="0"/>
      <w:outlineLvl w:val="1"/>
    </w:pPr>
    <w:rPr>
      <w:rFonts w:asciiTheme="majorHAnsi" w:eastAsiaTheme="majorEastAsia" w:hAnsiTheme="majorHAnsi" w:cstheme="majorBidi"/>
      <w:color w:val="90C226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CB6"/>
    <w:pPr>
      <w:keepNext/>
      <w:keepLines/>
      <w:numPr>
        <w:ilvl w:val="2"/>
        <w:numId w:val="18"/>
      </w:numPr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CB6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CB6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CB6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CB6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CB6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CB6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4CB6"/>
    <w:pPr>
      <w:spacing w:after="0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CE4CB6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CB6"/>
    <w:pPr>
      <w:numPr>
        <w:ilvl w:val="1"/>
      </w:numPr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CB6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6785"/>
    <w:rPr>
      <w:rFonts w:asciiTheme="majorHAnsi" w:eastAsiaTheme="majorEastAsia" w:hAnsiTheme="majorHAnsi" w:cstheme="majorBidi"/>
      <w:color w:val="90C226" w:themeColor="accent1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90249"/>
    <w:rPr>
      <w:rFonts w:asciiTheme="majorHAnsi" w:eastAsiaTheme="majorEastAsia" w:hAnsiTheme="majorHAnsi" w:cstheme="majorBidi"/>
      <w:color w:val="90C226" w:themeColor="accen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CB6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CB6"/>
    <w:rPr>
      <w:rFonts w:asciiTheme="majorHAnsi" w:eastAsiaTheme="majorEastAsia" w:hAnsiTheme="majorHAnsi" w:cstheme="majorBidi"/>
      <w:color w:val="000000"/>
      <w:sz w:val="22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CB6"/>
    <w:rPr>
      <w:rFonts w:asciiTheme="majorHAnsi" w:eastAsiaTheme="majorEastAsia" w:hAnsiTheme="majorHAnsi" w:cstheme="majorBidi"/>
      <w:i/>
      <w:iCs/>
      <w:color w:val="000000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CB6"/>
    <w:rPr>
      <w:rFonts w:asciiTheme="majorHAnsi" w:eastAsiaTheme="majorEastAsia" w:hAnsiTheme="majorHAnsi" w:cstheme="majorBidi"/>
      <w:color w:val="595959" w:themeColor="text1" w:themeTint="A6"/>
      <w:sz w:val="22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CB6"/>
    <w:rPr>
      <w:rFonts w:asciiTheme="majorHAnsi" w:eastAsiaTheme="majorEastAsia" w:hAnsiTheme="majorHAnsi" w:cstheme="majorBidi"/>
      <w:i/>
      <w:iCs/>
      <w:color w:val="595959" w:themeColor="text1" w:themeTint="A6"/>
      <w:sz w:val="22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CB6"/>
    <w:rPr>
      <w:rFonts w:asciiTheme="majorHAnsi" w:eastAsiaTheme="majorEastAsia" w:hAnsiTheme="majorHAnsi" w:cstheme="majorBidi"/>
      <w:smallCaps/>
      <w:color w:val="595959" w:themeColor="text1" w:themeTint="A6"/>
      <w:sz w:val="22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CB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2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CE4CB6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CE4CB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CB6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CE4CB6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E4CB6"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E4CB6"/>
    <w:rPr>
      <w:rFonts w:ascii="Verdana" w:hAnsi="Verdana" w:cs="Arial"/>
      <w:i/>
      <w:iCs/>
      <w:color w:val="000000"/>
      <w:sz w:val="22"/>
      <w:szCs w:val="24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CB6"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CB6"/>
    <w:rPr>
      <w:rFonts w:asciiTheme="majorHAnsi" w:eastAsiaTheme="majorEastAsia" w:hAnsiTheme="majorHAnsi" w:cstheme="majorBidi"/>
      <w:color w:val="90C226" w:themeColor="accent1"/>
      <w:sz w:val="28"/>
      <w:szCs w:val="28"/>
      <w:lang w:val="es-ES"/>
    </w:rPr>
  </w:style>
  <w:style w:type="character" w:styleId="Referenciasutil">
    <w:name w:val="Subtle Reference"/>
    <w:basedOn w:val="Fuentedeprrafopredeter"/>
    <w:uiPriority w:val="31"/>
    <w:qFormat/>
    <w:rsid w:val="00CE4CB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E4CB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E4CB6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4CB6"/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E4CB6"/>
    <w:pPr>
      <w:outlineLvl w:val="9"/>
    </w:pPr>
  </w:style>
  <w:style w:type="paragraph" w:styleId="Sinespaciado">
    <w:name w:val="No Spacing"/>
    <w:link w:val="SinespaciadoCar"/>
    <w:uiPriority w:val="1"/>
    <w:qFormat/>
    <w:rsid w:val="00CE4CB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62166"/>
    <w:pPr>
      <w:ind w:left="1068" w:hanging="360"/>
    </w:pPr>
  </w:style>
  <w:style w:type="paragraph" w:customStyle="1" w:styleId="Default">
    <w:name w:val="Default"/>
    <w:rsid w:val="00F90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7C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672E"/>
    <w:pPr>
      <w:numPr>
        <w:numId w:val="0"/>
      </w:num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table" w:styleId="Tablaconcuadrcula">
    <w:name w:val="Table Grid"/>
    <w:basedOn w:val="Tablanormal"/>
    <w:uiPriority w:val="39"/>
    <w:rsid w:val="0086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21">
    <w:name w:val="Tabla de cuadrícula 2 - Énfasis 21"/>
    <w:basedOn w:val="Tablanormal"/>
    <w:uiPriority w:val="47"/>
    <w:rsid w:val="00863A65"/>
    <w:pPr>
      <w:spacing w:after="0" w:line="240" w:lineRule="auto"/>
    </w:pPr>
    <w:tblPr>
      <w:tblStyleRowBandSize w:val="1"/>
      <w:tblStyleColBandSize w:val="1"/>
      <w:tblBorders>
        <w:top w:val="single" w:sz="2" w:space="0" w:color="93DE61" w:themeColor="accent2" w:themeTint="99"/>
        <w:bottom w:val="single" w:sz="2" w:space="0" w:color="93DE61" w:themeColor="accent2" w:themeTint="99"/>
        <w:insideH w:val="single" w:sz="2" w:space="0" w:color="93DE61" w:themeColor="accent2" w:themeTint="99"/>
        <w:insideV w:val="single" w:sz="2" w:space="0" w:color="93DE6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E6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E6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customStyle="1" w:styleId="resultat">
    <w:name w:val="resultat"/>
    <w:basedOn w:val="Normal"/>
    <w:qFormat/>
    <w:rsid w:val="003C28B2"/>
    <w:pPr>
      <w:numPr>
        <w:numId w:val="0"/>
      </w:numPr>
      <w:spacing w:before="60" w:after="0" w:line="240" w:lineRule="auto"/>
      <w:ind w:left="567"/>
    </w:pPr>
    <w:rPr>
      <w:rFonts w:ascii="Courier New" w:hAnsi="Courier New" w:cs="Courier New"/>
    </w:rPr>
  </w:style>
  <w:style w:type="paragraph" w:customStyle="1" w:styleId="Resultat0">
    <w:name w:val="Resultat"/>
    <w:basedOn w:val="Normal"/>
    <w:link w:val="ResultatCar"/>
    <w:qFormat/>
    <w:rsid w:val="00461009"/>
    <w:pPr>
      <w:numPr>
        <w:numId w:val="0"/>
      </w:numPr>
      <w:autoSpaceDE/>
      <w:autoSpaceDN/>
      <w:adjustRightInd/>
      <w:spacing w:before="60" w:after="0" w:line="240" w:lineRule="auto"/>
      <w:ind w:left="567"/>
    </w:pPr>
    <w:rPr>
      <w:rFonts w:ascii="Courier New" w:eastAsia="Times New Roman" w:hAnsi="Courier New" w:cs="Courier New"/>
      <w:color w:val="auto"/>
      <w:szCs w:val="20"/>
      <w:lang w:val="ca-ES" w:eastAsia="es-ES_tradnl"/>
    </w:rPr>
  </w:style>
  <w:style w:type="character" w:customStyle="1" w:styleId="ResultatCar">
    <w:name w:val="Resultat Car"/>
    <w:basedOn w:val="Fuentedeprrafopredeter"/>
    <w:link w:val="Resultat0"/>
    <w:rsid w:val="00461009"/>
    <w:rPr>
      <w:rFonts w:ascii="Courier New" w:eastAsia="Times New Roman" w:hAnsi="Courier New" w:cs="Courier New"/>
      <w:sz w:val="22"/>
      <w:lang w:val="ca-ES" w:eastAsia="es-ES_tradnl"/>
    </w:rPr>
  </w:style>
  <w:style w:type="paragraph" w:customStyle="1" w:styleId="exemple">
    <w:name w:val="exemple"/>
    <w:basedOn w:val="Normal"/>
    <w:link w:val="exempleCar"/>
    <w:qFormat/>
    <w:rsid w:val="006243B2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adjustRightInd/>
      <w:spacing w:before="0" w:after="0" w:line="276" w:lineRule="auto"/>
      <w:ind w:left="709"/>
    </w:pPr>
    <w:rPr>
      <w:rFonts w:ascii="Courier New" w:eastAsia="Times New Roman" w:hAnsi="Courier New" w:cs="Courier New"/>
      <w:color w:val="auto"/>
      <w:lang w:val="ca-ES" w:eastAsia="es-ES_tradnl"/>
    </w:rPr>
  </w:style>
  <w:style w:type="character" w:customStyle="1" w:styleId="exempleCar">
    <w:name w:val="exemple Car"/>
    <w:basedOn w:val="Fuentedeprrafopredeter"/>
    <w:link w:val="exemple"/>
    <w:rsid w:val="006243B2"/>
    <w:rPr>
      <w:rFonts w:ascii="Courier New" w:eastAsia="Times New Roman" w:hAnsi="Courier New" w:cs="Courier New"/>
      <w:sz w:val="22"/>
      <w:szCs w:val="24"/>
      <w:lang w:val="ca-ES" w:eastAsia="es-ES_tradnl"/>
    </w:rPr>
  </w:style>
  <w:style w:type="paragraph" w:styleId="Sangra3detindependiente">
    <w:name w:val="Body Text Indent 3"/>
    <w:basedOn w:val="Normal"/>
    <w:link w:val="Sangra3detindependienteCar"/>
    <w:rsid w:val="007F2CEC"/>
    <w:pPr>
      <w:numPr>
        <w:numId w:val="0"/>
      </w:numPr>
      <w:autoSpaceDE/>
      <w:autoSpaceDN/>
      <w:adjustRightInd/>
      <w:ind w:left="283"/>
    </w:pPr>
    <w:rPr>
      <w:rFonts w:eastAsia="Times New Roman" w:cs="Times New Roman"/>
      <w:color w:val="auto"/>
      <w:sz w:val="16"/>
      <w:szCs w:val="16"/>
      <w:lang w:val="ca-ES" w:eastAsia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2CEC"/>
    <w:rPr>
      <w:rFonts w:ascii="Verdana" w:eastAsia="Times New Roman" w:hAnsi="Verdana" w:cs="Times New Roman"/>
      <w:sz w:val="16"/>
      <w:szCs w:val="16"/>
      <w:lang w:val="ca-ES" w:eastAsia="es-ES_tradnl"/>
    </w:rPr>
  </w:style>
  <w:style w:type="paragraph" w:customStyle="1" w:styleId="funcions">
    <w:name w:val="funcions"/>
    <w:basedOn w:val="Resultat0"/>
    <w:link w:val="funcionsCar"/>
    <w:qFormat/>
    <w:rsid w:val="00344579"/>
    <w:pPr>
      <w:spacing w:before="120" w:after="240"/>
      <w:ind w:right="6"/>
    </w:pPr>
    <w:rPr>
      <w:szCs w:val="22"/>
    </w:rPr>
  </w:style>
  <w:style w:type="character" w:customStyle="1" w:styleId="funcionsCar">
    <w:name w:val="funcions Car"/>
    <w:basedOn w:val="ResultatCar"/>
    <w:link w:val="funcions"/>
    <w:rsid w:val="00344579"/>
    <w:rPr>
      <w:rFonts w:ascii="Courier New" w:eastAsia="Times New Roman" w:hAnsi="Courier New" w:cs="Courier New"/>
      <w:sz w:val="22"/>
      <w:szCs w:val="22"/>
      <w:lang w:val="ca-ES" w:eastAsia="es-ES_tradnl"/>
    </w:rPr>
  </w:style>
  <w:style w:type="paragraph" w:customStyle="1" w:styleId="claudina">
    <w:name w:val="claudina"/>
    <w:basedOn w:val="Normal"/>
    <w:qFormat/>
    <w:rsid w:val="00B94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</w:pPr>
    <w:rPr>
      <w:rFonts w:ascii="Courier New" w:eastAsiaTheme="minorHAnsi" w:hAnsi="Courier New" w:cs="Courier New"/>
      <w:color w:val="auto"/>
      <w:sz w:val="20"/>
      <w:szCs w:val="20"/>
      <w:lang w:val="ca-ES"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64FF9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4FF9"/>
    <w:rPr>
      <w:rFonts w:ascii="Verdana" w:hAnsi="Verdana" w:cs="Arial"/>
      <w:color w:val="000000"/>
      <w:sz w:val="22"/>
      <w:szCs w:val="24"/>
      <w:lang w:val="es-ES"/>
    </w:rPr>
  </w:style>
  <w:style w:type="paragraph" w:customStyle="1" w:styleId="Normal1">
    <w:name w:val="Normal1"/>
    <w:rsid w:val="00A30F2A"/>
    <w:pPr>
      <w:spacing w:after="0" w:line="360" w:lineRule="auto"/>
      <w:jc w:val="both"/>
    </w:pPr>
    <w:rPr>
      <w:rFonts w:ascii="Verdana" w:eastAsia="Verdana" w:hAnsi="Verdana" w:cs="Verdana"/>
      <w:color w:val="00000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440"/>
        <w:tab w:val="right" w:leader="dot" w:pos="9350"/>
      </w:tabs>
      <w:spacing w:after="60" w:line="240" w:lineRule="auto"/>
      <w:ind w:left="425" w:hanging="425"/>
    </w:pPr>
  </w:style>
  <w:style w:type="paragraph" w:styleId="TDC2">
    <w:name w:val="toc 2"/>
    <w:basedOn w:val="Normal"/>
    <w:next w:val="Normal"/>
    <w:autoRedefine/>
    <w:uiPriority w:val="39"/>
    <w:unhideWhenUsed/>
    <w:rsid w:val="00040A82"/>
    <w:pPr>
      <w:numPr>
        <w:numId w:val="0"/>
      </w:numPr>
      <w:tabs>
        <w:tab w:val="left" w:pos="1134"/>
        <w:tab w:val="right" w:leader="dot" w:pos="9350"/>
      </w:tabs>
      <w:spacing w:before="240" w:after="0" w:line="240" w:lineRule="auto"/>
      <w:ind w:left="1134" w:hanging="709"/>
    </w:pPr>
  </w:style>
  <w:style w:type="paragraph" w:styleId="TDC3">
    <w:name w:val="toc 3"/>
    <w:basedOn w:val="Normal"/>
    <w:next w:val="Normal"/>
    <w:autoRedefine/>
    <w:uiPriority w:val="39"/>
    <w:unhideWhenUsed/>
    <w:rsid w:val="00981F2F"/>
    <w:pPr>
      <w:numPr>
        <w:numId w:val="0"/>
      </w:numPr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color w:val="auto"/>
      <w:szCs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46"/>
    <w:rPr>
      <w:rFonts w:ascii="Tahoma" w:hAnsi="Tahoma" w:cs="Tahoma"/>
      <w:color w:val="000000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41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183"/>
    <w:rPr>
      <w:rFonts w:ascii="Verdana" w:hAnsi="Verdana" w:cs="Arial"/>
      <w:color w:val="000000"/>
      <w:sz w:val="22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294C"/>
  </w:style>
  <w:style w:type="character" w:styleId="Hipervnculovisitado">
    <w:name w:val="FollowedHyperlink"/>
    <w:basedOn w:val="Fuentedeprrafopredeter"/>
    <w:uiPriority w:val="99"/>
    <w:semiHidden/>
    <w:unhideWhenUsed/>
    <w:rsid w:val="00535D1E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7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2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4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73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7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9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na\Documents\Plantillas%20personalizadas%20de%20Office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B0A65B-3E04-4635-B80B-50E8E99A8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5145</TotalTime>
  <Pages>42</Pages>
  <Words>5727</Words>
  <Characters>31501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Exercicis M3 UF1 : Programació estructurada</vt:lpstr>
      <vt:lpstr>Dossier Exercicis M3 UF1 : Programació estructurada</vt:lpstr>
    </vt:vector>
  </TitlesOfParts>
  <Company>eDUCEM</Company>
  <LinksUpToDate>false</LinksUpToDate>
  <CharactersWithSpaces>37154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Exercicis M3 UF1 : Programació estructurada</dc:title>
  <dc:creator>claudina riaza español</dc:creator>
  <cp:keywords/>
  <cp:lastModifiedBy>Denis Anfruns Millán</cp:lastModifiedBy>
  <cp:revision>146</cp:revision>
  <cp:lastPrinted>2018-08-30T12:32:00Z</cp:lastPrinted>
  <dcterms:created xsi:type="dcterms:W3CDTF">2016-07-11T14:50:00Z</dcterms:created>
  <dcterms:modified xsi:type="dcterms:W3CDTF">2020-10-21T14:39:00Z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